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7A" w:rsidRDefault="0030257D">
      <w:pPr>
        <w:pStyle w:val="a4"/>
      </w:pPr>
      <w:r>
        <w:rPr>
          <w:rFonts w:eastAsia="微软雅黑" w:hint="eastAsia"/>
          <w:noProof/>
        </w:rPr>
        <w:drawing>
          <wp:anchor distT="0" distB="0" distL="114300" distR="114300" simplePos="0" relativeHeight="251675136" behindDoc="0" locked="0" layoutInCell="1" allowOverlap="1" wp14:anchorId="36010887" wp14:editId="60B0E7E7">
            <wp:simplePos x="0" y="0"/>
            <wp:positionH relativeFrom="column">
              <wp:posOffset>4279809</wp:posOffset>
            </wp:positionH>
            <wp:positionV relativeFrom="paragraph">
              <wp:posOffset>-612140</wp:posOffset>
            </wp:positionV>
            <wp:extent cx="1240155" cy="1641837"/>
            <wp:effectExtent l="19050" t="19050" r="17145" b="15875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825" t="2708" r="14432" b="-268"/>
                    <a:stretch/>
                  </pic:blipFill>
                  <pic:spPr bwMode="auto">
                    <a:xfrm>
                      <a:off x="0" y="0"/>
                      <a:ext cx="1240155" cy="16418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FA5ED8" wp14:editId="7E156A11">
                <wp:simplePos x="0" y="0"/>
                <wp:positionH relativeFrom="column">
                  <wp:posOffset>-726621</wp:posOffset>
                </wp:positionH>
                <wp:positionV relativeFrom="paragraph">
                  <wp:posOffset>106136</wp:posOffset>
                </wp:positionV>
                <wp:extent cx="1787978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337A" w:rsidRPr="0030257D" w:rsidRDefault="0030257D" w:rsidP="0030257D">
                            <w:pPr>
                              <w:pStyle w:val="a3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lIns="54000" rIns="54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A5ED8"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-57.2pt;margin-top:8.35pt;width:140.8pt;height:45.6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" filled="f" stroked="f">
                <v:textbox style="mso-fit-shape-to-text:t" inset="1.5mm,,1.5mm">
                  <w:txbxContent>
                    <w:p w:rsidR="0082337A" w:rsidRPr="0030257D" w:rsidRDefault="0030257D" w:rsidP="0030257D">
                      <w:pPr>
                        <w:pStyle w:val="a3"/>
                        <w:spacing w:before="0" w:beforeAutospacing="0" w:after="0" w:afterAutospacing="0" w:line="768" w:lineRule="exact"/>
                        <w:jc w:val="both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6166"/>
                          <w:spacing w:val="60"/>
                          <w:sz w:val="48"/>
                          <w:szCs w:val="48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4D3585" wp14:editId="700B02EF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9C6883" id="矩形 4" o:spid="_x0000_s1026" style="position:absolute;left:0;text-align:left;margin-left:-90pt;margin-top:-1in;width:595.25pt;height:105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" fillcolor="#596166" stroked="f" strokeweight="1pt"/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17C7FEF" wp14:editId="5044F06E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1A7B2F" id="矩形 5" o:spid="_x0000_s1026" style="position:absolute;left:0;text-align:left;margin-left:-70.2pt;margin-top:-14.65pt;width:555.7pt;height:95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" fillcolor="#f2f2f2" stroked="f" strokeweight="4.5pt">
                <v:shadow on="t" color="black" opacity="26214f" offset="0,0"/>
              </v:rect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FC8887E" wp14:editId="4B29567D">
                <wp:simplePos x="0" y="0"/>
                <wp:positionH relativeFrom="column">
                  <wp:posOffset>4119880</wp:posOffset>
                </wp:positionH>
                <wp:positionV relativeFrom="paragraph">
                  <wp:posOffset>-697865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3" o:spid="_x0000_s1026" o:spt="2" style="position:absolute;left:0pt;margin-left:324.4pt;margin-top:-54.95pt;height:11.3pt;width:122.05pt;z-index:251635712;v-text-anchor:middle;mso-width-relative:page;mso-height-relative:page;" fillcolor="#333F50" filled="t" stroked="f" coordsize="21600,21600" arcsize="0.166666666666667" o:gfxdata="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0GM7cAAAADAEAAA8AAAAAAAAAAQAgAAAAIgAAAGRycy9kb3du&#10;cmV2LnhtbFBLAQIUABQAAAAIAIdO4kDqaieX+wEAALQDAAAOAAAAAAAAAAEAIAAAACs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E7D80C" wp14:editId="585807A5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D80C" id="文本框 12" o:spid="_x0000_s1027" type="#_x0000_t202" style="position:absolute;left:0;text-align:left;margin-left:-59.1pt;margin-top:-58.3pt;width:176.3pt;height:27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" filled="f" stroked="f">
                <v:textbox style="mso-fit-shape-to-text:t">
                  <w:txbxContent>
                    <w:p w:rsidR="0082337A" w:rsidRDefault="00AA29FC">
                      <w:pPr>
                        <w:pStyle w:val="a3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06" o:spid="_x0000_s1026" o:spt="202" type="#_x0000_t202" style="position:absolute;left:0pt;margin-left:74.3pt;margin-top:0.95pt;height:57.2pt;width:132.1pt;z-index:251655168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dIJOI1QAAAAkBAAAPAAAAAAAAAAEA&#10;IAAAACIAAABkcnMvZG93bnJldi54bWxQSwECFAAUAAAACACHTuJAN4ruQqABAAASAwAADgAAAAAA&#10;AAABACAAAAAk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0.65pt;margin-top:13.2pt;height:13.6pt;width:14.5pt;z-index:251656192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3.9pt;margin-top:36.25pt;height:14.5pt;width:8.5pt;z-index:251657216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sw9KXbAAAACgEAAA8AAAAAAAAAAQAgAAAAIgAAAGRycy9kb3ducmV2LnhtbFBLAQIUABQAAAAI&#10;AIdO4kD+BgMEQAMAAHcIAAAOAAAAAAAAAAEAIAAAACo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85.5pt;margin-top:13.9pt;height:12.95pt;width:12.95pt;z-index:251658240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DOzSudcAAAAJAQAADwAAAAAAAAABACAAAAAiAAAAZHJzL2Rvd25yZXYueG1s&#10;UEsBAhQAFAAAAAgAh07iQE0MVzHmFAAAeHcAAA4AAAAAAAAAAQAgAAAAJgEAAGRycy9lMm9Eb2Mu&#10;eG1sUEsFBgAAAAAGAAYAWQEAAH4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85.5pt;margin-top:36.25pt;height:14.15pt;width:14.5pt;z-index:251659264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nBoL09kAAAAKAQAADwAAAAAAAAABACAAAAAiAAAAZHJzL2Rvd25yZXYueG1sUEsBAhQAFAAAAAgA&#10;h07iQIHIVtvxDQAASVMAAA4AAAAAAAAAAQAgAAAAKAEAAGRycy9lMm9Eb2MueG1sUEsFBgAAAAAG&#10;AAYAWQEAAIs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AA29FC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5" o:spid="_x0000_s1026" o:spt="202" type="#_x0000_t202" style="position:absolute;left:0pt;margin-left:208.7pt;margin-top:0.95pt;height:57.2pt;width:123.8pt;z-index:251660288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Z5zB9UAAAAJAQAADwAAAAAAAAAB&#10;ACAAAAAiAAAAZHJzL2Rvd25yZXYueG1sUEsBAhQAFAAAAAgAh07iQBPQ3EehAQAAE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82337A" w:rsidRDefault="00AA29FC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0.2pt;margin-top:53.25pt;height:654.65pt;width:555.7pt;z-index:251636736;v-text-anchor:middle;mso-width-relative:page;mso-height-relative:page;" fillcolor="#F2F2F2" filled="t" stroked="f" coordsize="21600,21600" o:gfxdata="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2y&#10;surZAAAADQEAAA8AAAAAAAAAAQAgAAAAIgAAAGRycy9kb3ducmV2LnhtbFBLAQIUABQAAAAIAIdO&#10;4kDdSdwPIgIAADYEAAAOAAAAAAAAAAEAIAAAACgBAABkcnMvZTJvRG9jLnhtbFBLBQYAAAAABgAG&#10;AFkBAAC8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337A" w:rsidRDefault="00AA29FC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 w:rsidR="0082337A" w:rsidRDefault="0082337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82337A" w:rsidRDefault="0082337A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</w:t>
                            </w:r>
                            <w:r w:rsidR="0030257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科技有限公司                       </w:t>
                            </w:r>
                            <w:r w:rsidR="003360A6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费用核算会计  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票据管理：审核出纳递交的费用类原始凭证，无误后交接章；进项税票抵扣联与ERP中发票核对；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 w:rsidR="0082337A" w:rsidRDefault="0082337A"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</w:t>
                            </w:r>
                            <w:r w:rsidR="003360A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2017.06              </w:t>
                            </w:r>
                            <w:r w:rsidR="003360A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奈森设计科技有限公司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</w:t>
                            </w:r>
                            <w:r w:rsidR="003360A6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 w:rsidR="0082337A" w:rsidRDefault="0082337A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2337A" w:rsidRDefault="0082337A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学院青年志愿者协会财务部                         副部长             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 w:rsidR="0082337A" w:rsidRDefault="00AA29F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 w:rsidR="0082337A" w:rsidRDefault="0082337A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2337A" w:rsidRDefault="0082337A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 w:rsidR="0082337A" w:rsidRDefault="0082337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82337A" w:rsidRDefault="0082337A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82337A" w:rsidRDefault="00AA29F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0" type="#_x0000_t202" style="position:absolute;left:0;text-align:left;margin-left:-55.55pt;margin-top:71.75pt;width:520.4pt;height:625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" filled="f" stroked="f">
                <v:textbox style="mso-fit-shape-to-text:t">
                  <w:txbxContent>
                    <w:p w:rsidR="0082337A" w:rsidRDefault="00AA29FC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 w:rsidR="0082337A" w:rsidRDefault="0082337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82337A" w:rsidRDefault="0082337A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82337A" w:rsidRDefault="00AA29FC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</w:t>
                      </w:r>
                      <w:r w:rsidR="0030257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科技有限公司                       </w:t>
                      </w:r>
                      <w:r w:rsidR="003360A6"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费用核算会计  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票据管理：审核出纳递交的费用类原始凭证，无误后交接章；进项税票抵扣联与ERP中发票核对；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 w:rsidR="0082337A" w:rsidRDefault="0082337A"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</w:t>
                      </w:r>
                      <w:r w:rsidR="003360A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2017.06              </w:t>
                      </w:r>
                      <w:r w:rsidR="003360A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奈森设计科技有限公司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                </w:t>
                      </w:r>
                      <w:r w:rsidR="003360A6"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 w:rsidR="0082337A" w:rsidRDefault="0082337A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2337A" w:rsidRDefault="0082337A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2337A" w:rsidRDefault="00AA29FC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   学院青年志愿者协会财务部                         副部长             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 w:rsidR="0082337A" w:rsidRDefault="00AA29FC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 w:rsidR="0082337A" w:rsidRDefault="0082337A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2337A" w:rsidRDefault="0082337A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2337A" w:rsidRDefault="00AA29FC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 w:rsidR="0082337A" w:rsidRDefault="0082337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82337A" w:rsidRDefault="0082337A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82337A" w:rsidRDefault="00AA29FC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82337A" w:rsidRDefault="00AA29F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8.45pt;margin-top:72.8pt;height:23.4pt;width:23.4pt;z-index:25163878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nmB2QAAAAsBAAAPAAAAAAAAAAEA&#10;IAAAACIAAABkcnMvZG93bnJldi54bWxQSwECFAAUAAAACACHTuJAmi8jjdUBAACI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-44.8pt;margin-top:79.35pt;height:11.2pt;width:16.05pt;z-index:251639808;mso-width-relative:page;mso-height-relative:page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F4zQEV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N8gtS9kAAAALAQAADwAAAAAAAAABACAAAAAiAAAAZHJzL2Rvd25y&#10;ZXYueG1sUEsBAhQAFAAAAAgAh07iQF4zQEV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8.45pt;margin-top:191.2pt;height:23.4pt;width:23.4pt;z-index:251640832;v-text-anchor:middle;mso-width-relative:page;mso-height-relative:page;" fillcolor="#596166" filled="t" stroked="f" coordsize="21600,21600" o:gfxdata="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8GDYraAAAACwEAAA8AAAAAAAAA&#10;AQAgAAAAIgAAAGRycy9kb3ducmV2LnhtbFBLAQIUABQAAAAIAIdO4kDS44MU1gEAAIo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-43.2pt;margin-top:196.6pt;height:10.85pt;width:12.85pt;z-index:251641856;v-text-anchor:middle;mso-width-relative:page;mso-height-relative:page;" fillcolor="#FFFFFF" filled="t" stroked="f" coordsize="3261356,2766950" o:gfxdata="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qYdCI2gAAAAsBAAAPAAAAAAAA&#10;AAEAIAAAACIAAABkcnMvZG93bnJldi54bWxQSwECFAAUAAAACACHTuJAq8MQq8MSAADvcgAADgAA&#10;AAAAAAABACAAAAAp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8.45pt;margin-top:401.7pt;height:23.4pt;width:23.4pt;z-index:251642880;v-text-anchor:middle;mso-width-relative:page;mso-height-relative:pag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kJZtF1Q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UMoOtoAAAALAQAADwAAAAAAAAAB&#10;ACAAAAAiAAAAZHJzL2Rvd25yZXYueG1sUEsBAhQAFAAAAAgAh07iQGQlm0XVAQAAi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8.45pt;margin-top:520.9pt;height:23.4pt;width:23.4pt;z-index:251643904;v-text-anchor:middle;mso-width-relative:page;mso-height-relative:pag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/Rhdt1wEAAIoDAAAOAAAAZHJzL2Uyb0RvYy54bWyt&#10;U0tu2zAQ3RfoHQjua8kO6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F2Q7oKO5phQqqePQ8T0TnrLctByaYwOmDlDA4f3mKbq31V5G73R3Z02&#10;piSx39+ayA5A9/v2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Pw552gAAAA0BAAAPAAAAAAAA&#10;AAEAIAAAACIAAABkcnMvZG93bnJldi54bWxQSwECFAAUAAAACACHTuJAP0YXbd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-43.75pt;margin-top:525.55pt;height:14.2pt;width:13.95pt;rotation:11796480f;z-index:251644928;v-text-anchor:middle;mso-width-relative:page;mso-height-relative:pag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7qPicbJgAA97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8.45pt;margin-top:623.55pt;height:23.4pt;width:23.4pt;z-index:251645952;v-text-anchor:middle;mso-width-relative:page;mso-height-relative:pag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lDT6e1wEAAIoDAAAOAAAAZHJzL2Uyb0RvYy54bWyt&#10;U0tu2zAQ3RfoHQjua8ku4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L0l3QUdzTGhVE8fh4jpnfSW5aDl0hgdMHOGBg7vMU3Vv6vyNnqjuztt&#10;TEliv781kR2A7vfi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5n02gAAAA0BAAAPAAAAAAAA&#10;AAEAIAAAACIAAABkcnMvZG93bnJldi54bWxQSwECFAAUAAAACACHTuJA5Q0+ntcBAACK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-43.75pt;margin-top:627.85pt;height:13.1pt;width:13.95pt;z-index:251646976;v-text-anchor:middle;mso-width-relative:page;mso-height-relative:pag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DYTIMu3QAAAA0BAAAPAAAAAAAAAAEAIAAAACIAAABkcnMvZG93&#10;bnJldi54bWxQSwECFAAUAAAACACHTuJAf7W+fNAdAAAMjwAADgAAAAAAAAABACAAAAAs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-44.25pt;margin-top:408.55pt;height:9.8pt;width:13.85pt;z-index:251648000;v-text-anchor:middle;mso-width-relative:page;mso-height-relative:pag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Gcvn42gAAAAsBAAAPAAAAAAAAAAEAIAAAACIAAABkcnMv&#10;ZG93bnJldi54bWxQSwECFAAUAAAACACHTuJA/h5RNTsEAAB3DwAADgAAAAAAAAABACAAAAApAQAA&#10;ZHJzL2Uyb0RvYy54bWxQSwUGAAAAAAYABgBZAQAA1g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8.45pt;margin-top:98.75pt;height:0pt;width:502.7pt;z-index:251649024;mso-width-relative:page;mso-height-relative:page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qXDf1wAAAAsBAAAP&#10;AAAAAAAAAAEAIAAAACIAAABkcnMvZG93bnJldi54bWxQSwECFAAUAAAACACHTuJAHc5xw+ABAACW&#10;AwAADgAAAAAAAAABACAAAAAmAQAAZHJzL2Uyb0RvYy54bWxQSwUGAAAAAAYABgBZAQAAeA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8.45pt;margin-top:219.25pt;height:0pt;width:502.7pt;z-index:251650048;mso-width-relative:page;mso-height-relative:page;" filled="f" stroked="t" coordsize="21600,21600" o:gfxdata="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LBlc9gAAAALAQAA&#10;DwAAAAAAAAABACAAAAAiAAAAZHJzL2Rvd25yZXYueG1sUEsBAhQAFAAAAAgAh07iQIXHWhvgAQAA&#10;lgMAAA4AAAAAAAAAAQAgAAAAJw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8.45pt;margin-top:429.25pt;height:0pt;width:502.7pt;z-index:251651072;mso-width-relative:page;mso-height-relative:page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f0PttcAAAALAQAA&#10;DwAAAAAAAAABACAAAAAiAAAAZHJzL2Rvd25yZXYueG1sUEsBAhQAFAAAAAgAh07iQFjL+W3hAQAA&#10;lgMAAA4AAAAAAAAAAQAgAAAAJg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8.45pt;margin-top:548.55pt;height:0pt;width:502.7pt;z-index:251663360;mso-width-relative:page;mso-height-relative:page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AwtK1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005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3IIbXAAAADQEA&#10;AA8AAAAAAAAAAQAgAAAAIgAAAGRycy9kb3ducmV2LnhtbFBLAQIUABQAAAAIAIdO4kDAwtK1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8.45pt;margin-top:650.55pt;height:0pt;width:502.7pt;z-index:251663360;mso-width-relative:page;mso-height-relative:page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p3t4G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804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0WasvXAAAADQEA&#10;AA8AAAAAAAAAAQAgAAAAIgAAAGRycy9kb3ducmV2LnhtbFBLAQIUABQAAAAIAIdO4kAp3t4G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82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D8A" w:rsidRDefault="00B31D8A" w:rsidP="0030257D">
      <w:r>
        <w:separator/>
      </w:r>
    </w:p>
  </w:endnote>
  <w:endnote w:type="continuationSeparator" w:id="0">
    <w:p w:rsidR="00B31D8A" w:rsidRDefault="00B31D8A" w:rsidP="0030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D8A" w:rsidRDefault="00B31D8A" w:rsidP="0030257D">
      <w:r>
        <w:separator/>
      </w:r>
    </w:p>
  </w:footnote>
  <w:footnote w:type="continuationSeparator" w:id="0">
    <w:p w:rsidR="00B31D8A" w:rsidRDefault="00B31D8A" w:rsidP="00302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53B"/>
    <w:multiLevelType w:val="multilevel"/>
    <w:tmpl w:val="0951253B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545E5"/>
    <w:multiLevelType w:val="multilevel"/>
    <w:tmpl w:val="09E545E5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2B2688"/>
    <w:multiLevelType w:val="multilevel"/>
    <w:tmpl w:val="342B2688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C8AD2A7-71E0-4195-89BC-B6B8E681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0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257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25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Microsoft 帐户</cp:lastModifiedBy>
  <cp:revision>5</cp:revision>
  <dcterms:created xsi:type="dcterms:W3CDTF">2017-09-27T02:17:00Z</dcterms:created>
  <dcterms:modified xsi:type="dcterms:W3CDTF">2017-11-03T08:11:00Z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