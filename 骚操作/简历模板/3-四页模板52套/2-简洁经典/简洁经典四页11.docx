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3458" w:tblpY="12533"/>
        <w:tblOverlap w:val="never"/>
        <w:tblW w:w="53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6"/>
        <w:gridCol w:w="47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26" w:type="dxa"/>
            <w:vAlign w:val="center"/>
          </w:tcPr>
          <w:p>
            <w:pPr>
              <w:widowControl w:val="0"/>
              <w:spacing w:line="340" w:lineRule="atLeast"/>
              <w:jc w:val="center"/>
              <w:rPr>
                <w:rFonts w:hint="eastAsia" w:ascii="幼圆" w:hAnsi="幼圆" w:eastAsia="幼圆" w:cs="幼圆"/>
                <w:color w:val="333B4A"/>
                <w:sz w:val="28"/>
                <w:szCs w:val="28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color w:val="333B4A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260350" cy="260350"/>
                  <wp:effectExtent l="0" t="0" r="6350" b="6350"/>
                  <wp:docPr id="78" name="图片 18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18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8" w:type="dxa"/>
            <w:vAlign w:val="center"/>
          </w:tcPr>
          <w:p>
            <w:pPr>
              <w:widowControl w:val="0"/>
              <w:spacing w:line="340" w:lineRule="atLeast"/>
              <w:rPr>
                <w:rFonts w:hint="eastAsia" w:ascii="幼圆" w:hAnsi="幼圆" w:eastAsia="幼圆" w:cs="幼圆"/>
                <w:color w:val="333B4A"/>
                <w:sz w:val="28"/>
                <w:szCs w:val="28"/>
              </w:rPr>
            </w:pPr>
            <w:r>
              <w:rPr>
                <w:rFonts w:hint="eastAsia" w:ascii="幼圆" w:hAnsi="幼圆" w:eastAsia="幼圆" w:cs="幼圆"/>
                <w:color w:val="333B4A"/>
                <w:sz w:val="28"/>
                <w:szCs w:val="28"/>
              </w:rPr>
              <w:t>姓名：</w:t>
            </w:r>
            <w:r>
              <w:rPr>
                <w:rFonts w:hint="eastAsia" w:ascii="幼圆" w:hAnsi="幼圆" w:eastAsia="幼圆" w:cs="幼圆"/>
                <w:color w:val="333B4A"/>
                <w:sz w:val="28"/>
                <w:szCs w:val="28"/>
                <w:lang w:val="en-US" w:eastAsia="zh-CN"/>
              </w:rPr>
              <w:t>奈森设计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  <w:vAlign w:val="center"/>
          </w:tcPr>
          <w:p>
            <w:pPr>
              <w:widowControl w:val="0"/>
              <w:spacing w:line="340" w:lineRule="atLeast"/>
              <w:jc w:val="center"/>
              <w:rPr>
                <w:rFonts w:hint="eastAsia" w:ascii="幼圆" w:hAnsi="幼圆" w:eastAsia="幼圆" w:cs="幼圆"/>
                <w:color w:val="333B4A"/>
                <w:sz w:val="28"/>
                <w:szCs w:val="28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color w:val="333B4A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260350" cy="260350"/>
                  <wp:effectExtent l="0" t="0" r="6350" b="6350"/>
                  <wp:docPr id="79" name="图片 19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19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8" w:type="dxa"/>
            <w:vAlign w:val="center"/>
          </w:tcPr>
          <w:p>
            <w:pPr>
              <w:widowControl w:val="0"/>
              <w:spacing w:line="340" w:lineRule="atLeast"/>
              <w:rPr>
                <w:rFonts w:hint="eastAsia" w:ascii="幼圆" w:hAnsi="幼圆" w:eastAsia="幼圆" w:cs="幼圆"/>
                <w:color w:val="333B4A"/>
                <w:sz w:val="28"/>
                <w:szCs w:val="28"/>
              </w:rPr>
            </w:pPr>
            <w:r>
              <w:rPr>
                <w:rFonts w:hint="eastAsia" w:ascii="幼圆" w:hAnsi="幼圆" w:eastAsia="幼圆" w:cs="幼圆"/>
                <w:color w:val="333B4A"/>
                <w:sz w:val="28"/>
                <w:szCs w:val="28"/>
              </w:rPr>
              <w:t>电话：1</w:t>
            </w:r>
            <w:r>
              <w:rPr>
                <w:rFonts w:hint="eastAsia" w:ascii="幼圆" w:hAnsi="幼圆" w:eastAsia="幼圆" w:cs="幼圆"/>
                <w:color w:val="333B4A"/>
                <w:sz w:val="28"/>
                <w:szCs w:val="28"/>
                <w:lang w:val="en-US" w:eastAsia="zh-CN"/>
              </w:rPr>
              <w:t>39********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  <w:vAlign w:val="center"/>
          </w:tcPr>
          <w:p>
            <w:pPr>
              <w:widowControl w:val="0"/>
              <w:spacing w:line="340" w:lineRule="atLeast"/>
              <w:jc w:val="center"/>
              <w:rPr>
                <w:rFonts w:hint="eastAsia" w:ascii="幼圆" w:hAnsi="幼圆" w:eastAsia="幼圆" w:cs="幼圆"/>
                <w:color w:val="333B4A"/>
                <w:sz w:val="28"/>
                <w:szCs w:val="28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color w:val="333B4A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260350" cy="260350"/>
                  <wp:effectExtent l="0" t="0" r="6350" b="6350"/>
                  <wp:docPr id="80" name="图片 20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20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8" w:type="dxa"/>
            <w:vAlign w:val="center"/>
          </w:tcPr>
          <w:p>
            <w:pPr>
              <w:widowControl w:val="0"/>
              <w:spacing w:line="340" w:lineRule="atLeast"/>
              <w:rPr>
                <w:rFonts w:hint="eastAsia" w:ascii="幼圆" w:hAnsi="幼圆" w:eastAsia="幼圆" w:cs="幼圆"/>
                <w:color w:val="333B4A"/>
                <w:sz w:val="28"/>
                <w:szCs w:val="28"/>
              </w:rPr>
            </w:pPr>
            <w:r>
              <w:rPr>
                <w:rFonts w:hint="eastAsia" w:ascii="幼圆" w:hAnsi="幼圆" w:eastAsia="幼圆" w:cs="幼圆"/>
                <w:color w:val="333B4A"/>
                <w:sz w:val="28"/>
                <w:szCs w:val="28"/>
              </w:rPr>
              <w:t>邮箱：</w:t>
            </w:r>
            <w:r>
              <w:rPr>
                <w:rFonts w:hint="eastAsia" w:ascii="幼圆" w:hAnsi="幼圆" w:eastAsia="幼圆" w:cs="幼圆"/>
                <w:color w:val="333B4A"/>
                <w:sz w:val="28"/>
                <w:szCs w:val="28"/>
                <w:lang w:val="en-US" w:eastAsia="zh-CN"/>
              </w:rPr>
              <w:t>********@*****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  <w:vAlign w:val="center"/>
          </w:tcPr>
          <w:p>
            <w:pPr>
              <w:widowControl w:val="0"/>
              <w:spacing w:line="340" w:lineRule="atLeast"/>
              <w:jc w:val="center"/>
              <w:rPr>
                <w:rFonts w:hint="eastAsia" w:ascii="幼圆" w:hAnsi="幼圆" w:eastAsia="幼圆" w:cs="幼圆"/>
                <w:color w:val="333B4A"/>
                <w:sz w:val="28"/>
                <w:szCs w:val="28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color w:val="333B4A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260350" cy="260350"/>
                  <wp:effectExtent l="0" t="0" r="6350" b="6350"/>
                  <wp:docPr id="81" name="图片 21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21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8" w:type="dxa"/>
            <w:vAlign w:val="center"/>
          </w:tcPr>
          <w:p>
            <w:pPr>
              <w:widowControl w:val="0"/>
              <w:spacing w:line="340" w:lineRule="atLeast"/>
              <w:rPr>
                <w:rFonts w:hint="eastAsia" w:ascii="幼圆" w:hAnsi="幼圆" w:eastAsia="幼圆" w:cs="幼圆"/>
                <w:color w:val="333B4A"/>
                <w:sz w:val="28"/>
                <w:szCs w:val="28"/>
              </w:rPr>
            </w:pPr>
            <w:r>
              <w:rPr>
                <w:rFonts w:hint="eastAsia" w:ascii="幼圆" w:hAnsi="幼圆" w:eastAsia="幼圆" w:cs="幼圆"/>
                <w:color w:val="333B4A"/>
                <w:sz w:val="28"/>
                <w:szCs w:val="28"/>
              </w:rPr>
              <w:t>求职意向：美术主编</w:t>
            </w:r>
          </w:p>
        </w:tc>
      </w:tr>
    </w:tbl>
    <w:p>
      <w:pPr>
        <w:rPr>
          <w:rFonts w:hint="eastAsia" w:eastAsia="宋体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5617210</wp:posOffset>
                </wp:positionV>
                <wp:extent cx="4177665" cy="198120"/>
                <wp:effectExtent l="0" t="0" r="13335" b="11430"/>
                <wp:wrapNone/>
                <wp:docPr id="73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7665" cy="198120"/>
                        </a:xfrm>
                        <a:prstGeom prst="rect">
                          <a:avLst/>
                        </a:prstGeom>
                        <a:solidFill>
                          <a:srgbClr val="333B4A"/>
                        </a:solidFill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幼圆" w:hAnsi="幼圆" w:eastAsia="幼圆" w:cs="幼圆"/>
                                <w:color w:val="FFFFFF"/>
                                <w:sz w:val="24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FFFFFF"/>
                                <w:sz w:val="24"/>
                                <w:szCs w:val="22"/>
                                <w:lang w:val="en-US" w:eastAsia="zh-CN"/>
                              </w:rPr>
                              <w:t>PERSONAL RESUME</w:t>
                            </w:r>
                          </w:p>
                        </w:txbxContent>
                      </wps:txbx>
                      <wps:bodyPr vert="horz" wrap="square" lIns="72000" tIns="0" rIns="7200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92" o:spid="_x0000_s1026" o:spt="202" type="#_x0000_t202" style="position:absolute;left:0pt;margin-left:42.05pt;margin-top:442.3pt;height:15.6pt;width:328.95pt;z-index:251697152;mso-width-relative:page;mso-height-relative:page;" fillcolor="#333B4A" filled="t" stroked="f" coordsize="21600,21600" o:gfxdata="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R6r8I2AAAAAoB&#10;AAAPAAAAAAAAAAEAIAAAACIAAABkcnMvZG93bnJldi54bWxQSwECFAAUAAAACACHTuJA/Hk7VOIB&#10;AACHAwAADgAAAAAAAAABACAAAAAnAQAAZHJzL2Uyb0RvYy54bWxQSwUGAAAAAAYABgBZAQAAewUA&#10;AAAA&#10;">
                <v:fill on="t" focussize="0,0"/>
                <v:stroke on="f" weight="1.25pt"/>
                <v:imagedata o:title=""/>
                <o:lock v:ext="edit" aspectratio="f"/>
                <v:textbox inset="2mm,0mm,2mm,0mm">
                  <w:txbxContent>
                    <w:p>
                      <w:pPr>
                        <w:jc w:val="distribute"/>
                        <w:rPr>
                          <w:rFonts w:hint="eastAsia" w:ascii="幼圆" w:hAnsi="幼圆" w:eastAsia="幼圆" w:cs="幼圆"/>
                          <w:color w:val="FFFFFF"/>
                          <w:sz w:val="24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FFFFFF"/>
                          <w:sz w:val="24"/>
                          <w:szCs w:val="22"/>
                          <w:lang w:val="en-US" w:eastAsia="zh-CN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553720</wp:posOffset>
                </wp:positionH>
                <wp:positionV relativeFrom="paragraph">
                  <wp:posOffset>4323715</wp:posOffset>
                </wp:positionV>
                <wp:extent cx="4205605" cy="1186180"/>
                <wp:effectExtent l="0" t="0" r="4445" b="13970"/>
                <wp:wrapNone/>
                <wp:docPr id="72" name="组合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5605" cy="1186180"/>
                          <a:chOff x="4316" y="4744"/>
                          <a:chExt cx="6393" cy="1803"/>
                        </a:xfrm>
                      </wpg:grpSpPr>
                      <wpg:grpSp>
                        <wpg:cNvPr id="53" name="组合 270"/>
                        <wpg:cNvGrpSpPr/>
                        <wpg:grpSpPr>
                          <a:xfrm>
                            <a:off x="4316" y="4753"/>
                            <a:ext cx="1320" cy="1789"/>
                            <a:chOff x="6449" y="6990"/>
                            <a:chExt cx="1510" cy="2046"/>
                          </a:xfrm>
                        </wpg:grpSpPr>
                        <wps:wsp>
                          <wps:cNvPr id="50" name="Freeform 144"/>
                          <wps:cNvSpPr/>
                          <wps:spPr>
                            <a:xfrm>
                              <a:off x="6482" y="8069"/>
                              <a:ext cx="645" cy="86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7338" y="559651"/>
                                </a:cxn>
                                <a:cxn ang="0">
                                  <a:pos x="67338" y="559651"/>
                                </a:cxn>
                                <a:cxn ang="0">
                                  <a:pos x="422731" y="60097"/>
                                </a:cxn>
                                <a:cxn ang="0">
                                  <a:pos x="430213" y="37560"/>
                                </a:cxn>
                                <a:cxn ang="0">
                                  <a:pos x="392803" y="0"/>
                                </a:cxn>
                                <a:cxn ang="0">
                                  <a:pos x="362875" y="18780"/>
                                </a:cxn>
                                <a:cxn ang="0">
                                  <a:pos x="362875" y="18780"/>
                                </a:cxn>
                                <a:cxn ang="0">
                                  <a:pos x="7482" y="514578"/>
                                </a:cxn>
                                <a:cxn ang="0">
                                  <a:pos x="0" y="537115"/>
                                </a:cxn>
                                <a:cxn ang="0">
                                  <a:pos x="37410" y="574675"/>
                                </a:cxn>
                                <a:cxn ang="0">
                                  <a:pos x="63597" y="559651"/>
                                </a:cxn>
                                <a:cxn ang="0">
                                  <a:pos x="67338" y="559651"/>
                                </a:cxn>
                              </a:cxnLst>
                              <a:pathLst>
                                <a:path w="115" h="153">
                                  <a:moveTo>
                                    <a:pt x="18" y="149"/>
                                  </a:moveTo>
                                  <a:cubicBezTo>
                                    <a:pt x="18" y="149"/>
                                    <a:pt x="18" y="149"/>
                                    <a:pt x="18" y="149"/>
                                  </a:cubicBezTo>
                                  <a:cubicBezTo>
                                    <a:pt x="113" y="16"/>
                                    <a:pt x="113" y="16"/>
                                    <a:pt x="113" y="16"/>
                                  </a:cubicBezTo>
                                  <a:cubicBezTo>
                                    <a:pt x="114" y="15"/>
                                    <a:pt x="115" y="13"/>
                                    <a:pt x="115" y="10"/>
                                  </a:cubicBezTo>
                                  <a:cubicBezTo>
                                    <a:pt x="115" y="5"/>
                                    <a:pt x="111" y="0"/>
                                    <a:pt x="105" y="0"/>
                                  </a:cubicBezTo>
                                  <a:cubicBezTo>
                                    <a:pt x="102" y="0"/>
                                    <a:pt x="99" y="2"/>
                                    <a:pt x="97" y="5"/>
                                  </a:cubicBezTo>
                                  <a:cubicBezTo>
                                    <a:pt x="97" y="5"/>
                                    <a:pt x="97" y="5"/>
                                    <a:pt x="97" y="5"/>
                                  </a:cubicBezTo>
                                  <a:cubicBezTo>
                                    <a:pt x="2" y="137"/>
                                    <a:pt x="2" y="137"/>
                                    <a:pt x="2" y="137"/>
                                  </a:cubicBezTo>
                                  <a:cubicBezTo>
                                    <a:pt x="1" y="139"/>
                                    <a:pt x="0" y="141"/>
                                    <a:pt x="0" y="143"/>
                                  </a:cubicBezTo>
                                  <a:cubicBezTo>
                                    <a:pt x="0" y="149"/>
                                    <a:pt x="4" y="153"/>
                                    <a:pt x="10" y="153"/>
                                  </a:cubicBezTo>
                                  <a:cubicBezTo>
                                    <a:pt x="13" y="153"/>
                                    <a:pt x="16" y="152"/>
                                    <a:pt x="17" y="149"/>
                                  </a:cubicBezTo>
                                  <a:cubicBezTo>
                                    <a:pt x="18" y="149"/>
                                    <a:pt x="18" y="149"/>
                                    <a:pt x="18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B4A"/>
                            </a:solidFill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  <wps:wsp>
                          <wps:cNvPr id="51" name="Freeform 145"/>
                          <wps:cNvSpPr/>
                          <wps:spPr>
                            <a:xfrm>
                              <a:off x="6449" y="6990"/>
                              <a:ext cx="1510" cy="204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04520" y="739744"/>
                                </a:cxn>
                                <a:cxn ang="0">
                                  <a:pos x="981831" y="450606"/>
                                </a:cxn>
                                <a:cxn ang="0">
                                  <a:pos x="981831" y="450606"/>
                                </a:cxn>
                                <a:cxn ang="0">
                                  <a:pos x="993073" y="424320"/>
                                </a:cxn>
                                <a:cxn ang="0">
                                  <a:pos x="955599" y="390525"/>
                                </a:cxn>
                                <a:cxn ang="0">
                                  <a:pos x="929367" y="398035"/>
                                </a:cxn>
                                <a:cxn ang="0">
                                  <a:pos x="929367" y="398035"/>
                                </a:cxn>
                                <a:cxn ang="0">
                                  <a:pos x="667045" y="672153"/>
                                </a:cxn>
                                <a:cxn ang="0">
                                  <a:pos x="562117" y="495666"/>
                                </a:cxn>
                                <a:cxn ang="0">
                                  <a:pos x="562117" y="259098"/>
                                </a:cxn>
                                <a:cxn ang="0">
                                  <a:pos x="854418" y="259098"/>
                                </a:cxn>
                                <a:cxn ang="0">
                                  <a:pos x="970589" y="153957"/>
                                </a:cxn>
                                <a:cxn ang="0">
                                  <a:pos x="970589" y="37550"/>
                                </a:cxn>
                                <a:cxn ang="0">
                                  <a:pos x="970589" y="37550"/>
                                </a:cxn>
                                <a:cxn ang="0">
                                  <a:pos x="970589" y="37550"/>
                                </a:cxn>
                                <a:cxn ang="0">
                                  <a:pos x="970589" y="37550"/>
                                </a:cxn>
                                <a:cxn ang="0">
                                  <a:pos x="970589" y="37550"/>
                                </a:cxn>
                                <a:cxn ang="0">
                                  <a:pos x="933114" y="0"/>
                                </a:cxn>
                                <a:cxn ang="0">
                                  <a:pos x="899387" y="37550"/>
                                </a:cxn>
                                <a:cxn ang="0">
                                  <a:pos x="899387" y="37550"/>
                                </a:cxn>
                                <a:cxn ang="0">
                                  <a:pos x="899387" y="153957"/>
                                </a:cxn>
                                <a:cxn ang="0">
                                  <a:pos x="854418" y="187752"/>
                                </a:cxn>
                                <a:cxn ang="0">
                                  <a:pos x="562117" y="187752"/>
                                </a:cxn>
                                <a:cxn ang="0">
                                  <a:pos x="562117" y="37550"/>
                                </a:cxn>
                                <a:cxn ang="0">
                                  <a:pos x="524642" y="0"/>
                                </a:cxn>
                                <a:cxn ang="0">
                                  <a:pos x="487168" y="37550"/>
                                </a:cxn>
                                <a:cxn ang="0">
                                  <a:pos x="487168" y="187752"/>
                                </a:cxn>
                                <a:cxn ang="0">
                                  <a:pos x="37474" y="187752"/>
                                </a:cxn>
                                <a:cxn ang="0">
                                  <a:pos x="37474" y="187752"/>
                                </a:cxn>
                                <a:cxn ang="0">
                                  <a:pos x="0" y="225303"/>
                                </a:cxn>
                                <a:cxn ang="0">
                                  <a:pos x="37474" y="259098"/>
                                </a:cxn>
                                <a:cxn ang="0">
                                  <a:pos x="37474" y="259098"/>
                                </a:cxn>
                                <a:cxn ang="0">
                                  <a:pos x="487168" y="259098"/>
                                </a:cxn>
                                <a:cxn ang="0">
                                  <a:pos x="487168" y="1235410"/>
                                </a:cxn>
                                <a:cxn ang="0">
                                  <a:pos x="423461" y="1295491"/>
                                </a:cxn>
                                <a:cxn ang="0">
                                  <a:pos x="337270" y="1295491"/>
                                </a:cxn>
                                <a:cxn ang="0">
                                  <a:pos x="337270" y="1295491"/>
                                </a:cxn>
                                <a:cxn ang="0">
                                  <a:pos x="337270" y="1295491"/>
                                </a:cxn>
                                <a:cxn ang="0">
                                  <a:pos x="337270" y="1295491"/>
                                </a:cxn>
                                <a:cxn ang="0">
                                  <a:pos x="337270" y="1295491"/>
                                </a:cxn>
                                <a:cxn ang="0">
                                  <a:pos x="303543" y="1329287"/>
                                </a:cxn>
                                <a:cxn ang="0">
                                  <a:pos x="337270" y="1366837"/>
                                </a:cxn>
                                <a:cxn ang="0">
                                  <a:pos x="337270" y="1366837"/>
                                </a:cxn>
                                <a:cxn ang="0">
                                  <a:pos x="423461" y="1366837"/>
                                </a:cxn>
                                <a:cxn ang="0">
                                  <a:pos x="562117" y="1235410"/>
                                </a:cxn>
                                <a:cxn ang="0">
                                  <a:pos x="562117" y="638358"/>
                                </a:cxn>
                                <a:cxn ang="0">
                                  <a:pos x="940609" y="1284226"/>
                                </a:cxn>
                                <a:cxn ang="0">
                                  <a:pos x="940609" y="1284226"/>
                                </a:cxn>
                                <a:cxn ang="0">
                                  <a:pos x="970589" y="1303001"/>
                                </a:cxn>
                                <a:cxn ang="0">
                                  <a:pos x="1008063" y="1265451"/>
                                </a:cxn>
                                <a:cxn ang="0">
                                  <a:pos x="1000568" y="1242920"/>
                                </a:cxn>
                                <a:cxn ang="0">
                                  <a:pos x="704520" y="739744"/>
                                </a:cxn>
                              </a:cxnLst>
                              <a:pathLst>
                                <a:path w="269" h="364">
                                  <a:moveTo>
                                    <a:pt x="188" y="197"/>
                                  </a:moveTo>
                                  <a:cubicBezTo>
                                    <a:pt x="262" y="120"/>
                                    <a:pt x="262" y="120"/>
                                    <a:pt x="262" y="120"/>
                                  </a:cubicBezTo>
                                  <a:cubicBezTo>
                                    <a:pt x="262" y="120"/>
                                    <a:pt x="262" y="120"/>
                                    <a:pt x="262" y="120"/>
                                  </a:cubicBezTo>
                                  <a:cubicBezTo>
                                    <a:pt x="264" y="118"/>
                                    <a:pt x="265" y="116"/>
                                    <a:pt x="265" y="113"/>
                                  </a:cubicBezTo>
                                  <a:cubicBezTo>
                                    <a:pt x="265" y="108"/>
                                    <a:pt x="260" y="104"/>
                                    <a:pt x="255" y="104"/>
                                  </a:cubicBezTo>
                                  <a:cubicBezTo>
                                    <a:pt x="252" y="104"/>
                                    <a:pt x="250" y="105"/>
                                    <a:pt x="248" y="106"/>
                                  </a:cubicBezTo>
                                  <a:cubicBezTo>
                                    <a:pt x="248" y="106"/>
                                    <a:pt x="248" y="106"/>
                                    <a:pt x="248" y="106"/>
                                  </a:cubicBezTo>
                                  <a:cubicBezTo>
                                    <a:pt x="178" y="179"/>
                                    <a:pt x="178" y="179"/>
                                    <a:pt x="178" y="179"/>
                                  </a:cubicBezTo>
                                  <a:cubicBezTo>
                                    <a:pt x="150" y="132"/>
                                    <a:pt x="150" y="132"/>
                                    <a:pt x="150" y="132"/>
                                  </a:cubicBezTo>
                                  <a:cubicBezTo>
                                    <a:pt x="150" y="69"/>
                                    <a:pt x="150" y="69"/>
                                    <a:pt x="150" y="69"/>
                                  </a:cubicBezTo>
                                  <a:cubicBezTo>
                                    <a:pt x="228" y="69"/>
                                    <a:pt x="228" y="69"/>
                                    <a:pt x="228" y="69"/>
                                  </a:cubicBezTo>
                                  <a:cubicBezTo>
                                    <a:pt x="245" y="69"/>
                                    <a:pt x="259" y="66"/>
                                    <a:pt x="259" y="41"/>
                                  </a:cubicBezTo>
                                  <a:cubicBezTo>
                                    <a:pt x="259" y="10"/>
                                    <a:pt x="259" y="10"/>
                                    <a:pt x="259" y="10"/>
                                  </a:cubicBezTo>
                                  <a:cubicBezTo>
                                    <a:pt x="259" y="10"/>
                                    <a:pt x="259" y="10"/>
                                    <a:pt x="259" y="10"/>
                                  </a:cubicBezTo>
                                  <a:cubicBezTo>
                                    <a:pt x="259" y="10"/>
                                    <a:pt x="259" y="10"/>
                                    <a:pt x="259" y="10"/>
                                  </a:cubicBezTo>
                                  <a:cubicBezTo>
                                    <a:pt x="259" y="10"/>
                                    <a:pt x="259" y="10"/>
                                    <a:pt x="259" y="10"/>
                                  </a:cubicBezTo>
                                  <a:cubicBezTo>
                                    <a:pt x="259" y="10"/>
                                    <a:pt x="259" y="10"/>
                                    <a:pt x="259" y="10"/>
                                  </a:cubicBezTo>
                                  <a:cubicBezTo>
                                    <a:pt x="259" y="4"/>
                                    <a:pt x="255" y="0"/>
                                    <a:pt x="249" y="0"/>
                                  </a:cubicBezTo>
                                  <a:cubicBezTo>
                                    <a:pt x="244" y="0"/>
                                    <a:pt x="240" y="4"/>
                                    <a:pt x="240" y="10"/>
                                  </a:cubicBezTo>
                                  <a:cubicBezTo>
                                    <a:pt x="240" y="10"/>
                                    <a:pt x="240" y="10"/>
                                    <a:pt x="240" y="10"/>
                                  </a:cubicBezTo>
                                  <a:cubicBezTo>
                                    <a:pt x="240" y="41"/>
                                    <a:pt x="240" y="41"/>
                                    <a:pt x="240" y="41"/>
                                  </a:cubicBezTo>
                                  <a:cubicBezTo>
                                    <a:pt x="240" y="49"/>
                                    <a:pt x="234" y="50"/>
                                    <a:pt x="228" y="50"/>
                                  </a:cubicBezTo>
                                  <a:cubicBezTo>
                                    <a:pt x="150" y="50"/>
                                    <a:pt x="150" y="50"/>
                                    <a:pt x="150" y="50"/>
                                  </a:cubicBezTo>
                                  <a:cubicBezTo>
                                    <a:pt x="150" y="10"/>
                                    <a:pt x="150" y="10"/>
                                    <a:pt x="150" y="10"/>
                                  </a:cubicBezTo>
                                  <a:cubicBezTo>
                                    <a:pt x="150" y="4"/>
                                    <a:pt x="145" y="0"/>
                                    <a:pt x="140" y="0"/>
                                  </a:cubicBezTo>
                                  <a:cubicBezTo>
                                    <a:pt x="135" y="0"/>
                                    <a:pt x="130" y="4"/>
                                    <a:pt x="130" y="10"/>
                                  </a:cubicBezTo>
                                  <a:cubicBezTo>
                                    <a:pt x="130" y="50"/>
                                    <a:pt x="130" y="50"/>
                                    <a:pt x="130" y="50"/>
                                  </a:cubicBezTo>
                                  <a:cubicBezTo>
                                    <a:pt x="10" y="50"/>
                                    <a:pt x="10" y="50"/>
                                    <a:pt x="10" y="50"/>
                                  </a:cubicBezTo>
                                  <a:cubicBezTo>
                                    <a:pt x="10" y="50"/>
                                    <a:pt x="10" y="50"/>
                                    <a:pt x="10" y="50"/>
                                  </a:cubicBezTo>
                                  <a:cubicBezTo>
                                    <a:pt x="4" y="50"/>
                                    <a:pt x="0" y="54"/>
                                    <a:pt x="0" y="60"/>
                                  </a:cubicBezTo>
                                  <a:cubicBezTo>
                                    <a:pt x="0" y="65"/>
                                    <a:pt x="4" y="69"/>
                                    <a:pt x="10" y="69"/>
                                  </a:cubicBezTo>
                                  <a:cubicBezTo>
                                    <a:pt x="10" y="69"/>
                                    <a:pt x="10" y="69"/>
                                    <a:pt x="10" y="69"/>
                                  </a:cubicBezTo>
                                  <a:cubicBezTo>
                                    <a:pt x="130" y="69"/>
                                    <a:pt x="130" y="69"/>
                                    <a:pt x="130" y="69"/>
                                  </a:cubicBezTo>
                                  <a:cubicBezTo>
                                    <a:pt x="130" y="329"/>
                                    <a:pt x="130" y="329"/>
                                    <a:pt x="130" y="329"/>
                                  </a:cubicBezTo>
                                  <a:cubicBezTo>
                                    <a:pt x="130" y="341"/>
                                    <a:pt x="122" y="345"/>
                                    <a:pt x="113" y="345"/>
                                  </a:cubicBezTo>
                                  <a:cubicBezTo>
                                    <a:pt x="90" y="345"/>
                                    <a:pt x="90" y="345"/>
                                    <a:pt x="90" y="345"/>
                                  </a:cubicBezTo>
                                  <a:cubicBezTo>
                                    <a:pt x="90" y="345"/>
                                    <a:pt x="90" y="345"/>
                                    <a:pt x="90" y="345"/>
                                  </a:cubicBezTo>
                                  <a:cubicBezTo>
                                    <a:pt x="90" y="345"/>
                                    <a:pt x="90" y="345"/>
                                    <a:pt x="90" y="345"/>
                                  </a:cubicBezTo>
                                  <a:cubicBezTo>
                                    <a:pt x="90" y="345"/>
                                    <a:pt x="90" y="345"/>
                                    <a:pt x="90" y="345"/>
                                  </a:cubicBezTo>
                                  <a:cubicBezTo>
                                    <a:pt x="90" y="345"/>
                                    <a:pt x="90" y="345"/>
                                    <a:pt x="90" y="345"/>
                                  </a:cubicBezTo>
                                  <a:cubicBezTo>
                                    <a:pt x="85" y="345"/>
                                    <a:pt x="81" y="349"/>
                                    <a:pt x="81" y="354"/>
                                  </a:cubicBezTo>
                                  <a:cubicBezTo>
                                    <a:pt x="81" y="360"/>
                                    <a:pt x="85" y="364"/>
                                    <a:pt x="90" y="364"/>
                                  </a:cubicBezTo>
                                  <a:cubicBezTo>
                                    <a:pt x="90" y="364"/>
                                    <a:pt x="90" y="364"/>
                                    <a:pt x="90" y="364"/>
                                  </a:cubicBezTo>
                                  <a:cubicBezTo>
                                    <a:pt x="113" y="364"/>
                                    <a:pt x="113" y="364"/>
                                    <a:pt x="113" y="364"/>
                                  </a:cubicBezTo>
                                  <a:cubicBezTo>
                                    <a:pt x="132" y="364"/>
                                    <a:pt x="150" y="356"/>
                                    <a:pt x="150" y="329"/>
                                  </a:cubicBezTo>
                                  <a:cubicBezTo>
                                    <a:pt x="150" y="170"/>
                                    <a:pt x="150" y="170"/>
                                    <a:pt x="150" y="170"/>
                                  </a:cubicBezTo>
                                  <a:cubicBezTo>
                                    <a:pt x="251" y="342"/>
                                    <a:pt x="251" y="342"/>
                                    <a:pt x="251" y="342"/>
                                  </a:cubicBezTo>
                                  <a:cubicBezTo>
                                    <a:pt x="251" y="342"/>
                                    <a:pt x="251" y="342"/>
                                    <a:pt x="251" y="342"/>
                                  </a:cubicBezTo>
                                  <a:cubicBezTo>
                                    <a:pt x="253" y="345"/>
                                    <a:pt x="256" y="347"/>
                                    <a:pt x="259" y="347"/>
                                  </a:cubicBezTo>
                                  <a:cubicBezTo>
                                    <a:pt x="265" y="347"/>
                                    <a:pt x="269" y="342"/>
                                    <a:pt x="269" y="337"/>
                                  </a:cubicBezTo>
                                  <a:cubicBezTo>
                                    <a:pt x="269" y="335"/>
                                    <a:pt x="268" y="333"/>
                                    <a:pt x="267" y="331"/>
                                  </a:cubicBezTo>
                                  <a:lnTo>
                                    <a:pt x="188" y="1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3B4A"/>
                            </a:solidFill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  <wps:wsp>
                          <wps:cNvPr id="52" name="Freeform 146"/>
                          <wps:cNvSpPr/>
                          <wps:spPr>
                            <a:xfrm>
                              <a:off x="6504" y="7562"/>
                              <a:ext cx="445" cy="52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89347" y="292919"/>
                                </a:cxn>
                                <a:cxn ang="0">
                                  <a:pos x="285590" y="285409"/>
                                </a:cxn>
                                <a:cxn ang="0">
                                  <a:pos x="67640" y="15022"/>
                                </a:cxn>
                                <a:cxn ang="0">
                                  <a:pos x="63882" y="15022"/>
                                </a:cxn>
                                <a:cxn ang="0">
                                  <a:pos x="63882" y="15022"/>
                                </a:cxn>
                                <a:cxn ang="0">
                                  <a:pos x="63882" y="15022"/>
                                </a:cxn>
                                <a:cxn ang="0">
                                  <a:pos x="33820" y="0"/>
                                </a:cxn>
                                <a:cxn ang="0">
                                  <a:pos x="0" y="37554"/>
                                </a:cxn>
                                <a:cxn ang="0">
                                  <a:pos x="11273" y="63841"/>
                                </a:cxn>
                                <a:cxn ang="0">
                                  <a:pos x="229223" y="330473"/>
                                </a:cxn>
                                <a:cxn ang="0">
                                  <a:pos x="259285" y="349250"/>
                                </a:cxn>
                                <a:cxn ang="0">
                                  <a:pos x="296863" y="311696"/>
                                </a:cxn>
                                <a:cxn ang="0">
                                  <a:pos x="289347" y="292919"/>
                                </a:cxn>
                                <a:cxn ang="0">
                                  <a:pos x="289347" y="292919"/>
                                </a:cxn>
                              </a:cxnLst>
                              <a:pathLst>
                                <a:path w="79" h="93">
                                  <a:moveTo>
                                    <a:pt x="77" y="78"/>
                                  </a:moveTo>
                                  <a:cubicBezTo>
                                    <a:pt x="77" y="77"/>
                                    <a:pt x="76" y="77"/>
                                    <a:pt x="76" y="76"/>
                                  </a:cubicBezTo>
                                  <a:cubicBezTo>
                                    <a:pt x="18" y="4"/>
                                    <a:pt x="18" y="4"/>
                                    <a:pt x="18" y="4"/>
                                  </a:cubicBezTo>
                                  <a:cubicBezTo>
                                    <a:pt x="18" y="4"/>
                                    <a:pt x="18" y="4"/>
                                    <a:pt x="17" y="4"/>
                                  </a:cubicBezTo>
                                  <a:cubicBezTo>
                                    <a:pt x="17" y="4"/>
                                    <a:pt x="17" y="4"/>
                                    <a:pt x="17" y="4"/>
                                  </a:cubicBezTo>
                                  <a:cubicBezTo>
                                    <a:pt x="17" y="4"/>
                                    <a:pt x="17" y="4"/>
                                    <a:pt x="17" y="4"/>
                                  </a:cubicBezTo>
                                  <a:cubicBezTo>
                                    <a:pt x="15" y="1"/>
                                    <a:pt x="13" y="0"/>
                                    <a:pt x="9" y="0"/>
                                  </a:cubicBezTo>
                                  <a:cubicBezTo>
                                    <a:pt x="4" y="0"/>
                                    <a:pt x="0" y="4"/>
                                    <a:pt x="0" y="10"/>
                                  </a:cubicBezTo>
                                  <a:cubicBezTo>
                                    <a:pt x="0" y="13"/>
                                    <a:pt x="1" y="15"/>
                                    <a:pt x="3" y="17"/>
                                  </a:cubicBezTo>
                                  <a:cubicBezTo>
                                    <a:pt x="61" y="88"/>
                                    <a:pt x="61" y="88"/>
                                    <a:pt x="61" y="88"/>
                                  </a:cubicBezTo>
                                  <a:cubicBezTo>
                                    <a:pt x="63" y="91"/>
                                    <a:pt x="66" y="93"/>
                                    <a:pt x="69" y="93"/>
                                  </a:cubicBezTo>
                                  <a:cubicBezTo>
                                    <a:pt x="74" y="93"/>
                                    <a:pt x="79" y="88"/>
                                    <a:pt x="79" y="83"/>
                                  </a:cubicBezTo>
                                  <a:cubicBezTo>
                                    <a:pt x="79" y="81"/>
                                    <a:pt x="78" y="79"/>
                                    <a:pt x="77" y="78"/>
                                  </a:cubicBezTo>
                                  <a:cubicBezTo>
                                    <a:pt x="77" y="78"/>
                                    <a:pt x="77" y="78"/>
                                    <a:pt x="77" y="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B4A"/>
                            </a:solidFill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</wpg:grpSp>
                      <wpg:grpSp>
                        <wpg:cNvPr id="66" name="组合 274"/>
                        <wpg:cNvGrpSpPr/>
                        <wpg:grpSpPr>
                          <a:xfrm>
                            <a:off x="7711" y="4744"/>
                            <a:ext cx="2998" cy="1779"/>
                            <a:chOff x="10301" y="7004"/>
                            <a:chExt cx="3429" cy="2034"/>
                          </a:xfrm>
                        </wpg:grpSpPr>
                        <wpg:grpSp>
                          <wpg:cNvPr id="58" name="组合 275"/>
                          <wpg:cNvGrpSpPr/>
                          <wpg:grpSpPr>
                            <a:xfrm>
                              <a:off x="12226" y="7061"/>
                              <a:ext cx="1504" cy="1973"/>
                              <a:chOff x="12226" y="7061"/>
                              <a:chExt cx="1504" cy="1973"/>
                            </a:xfrm>
                          </wpg:grpSpPr>
                          <wps:wsp>
                            <wps:cNvPr id="54" name="Freeform 157"/>
                            <wps:cNvSpPr/>
                            <wps:spPr>
                              <a:xfrm>
                                <a:off x="12226" y="7061"/>
                                <a:ext cx="1505" cy="197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971142" y="0"/>
                                  </a:cxn>
                                  <a:cxn ang="0">
                                    <a:pos x="191229" y="0"/>
                                  </a:cxn>
                                  <a:cxn ang="0">
                                    <a:pos x="52494" y="127633"/>
                                  </a:cxn>
                                  <a:cxn ang="0">
                                    <a:pos x="0" y="1280086"/>
                                  </a:cxn>
                                  <a:cxn ang="0">
                                    <a:pos x="0" y="1280086"/>
                                  </a:cxn>
                                  <a:cxn ang="0">
                                    <a:pos x="0" y="1280086"/>
                                  </a:cxn>
                                  <a:cxn ang="0">
                                    <a:pos x="33746" y="1317625"/>
                                  </a:cxn>
                                  <a:cxn ang="0">
                                    <a:pos x="71242" y="1280086"/>
                                  </a:cxn>
                                  <a:cxn ang="0">
                                    <a:pos x="71242" y="1280086"/>
                                  </a:cxn>
                                  <a:cxn ang="0">
                                    <a:pos x="127486" y="131387"/>
                                  </a:cxn>
                                  <a:cxn ang="0">
                                    <a:pos x="191229" y="71324"/>
                                  </a:cxn>
                                  <a:cxn ang="0">
                                    <a:pos x="971142" y="71324"/>
                                  </a:cxn>
                                  <a:cxn ang="0">
                                    <a:pos x="971142" y="71324"/>
                                  </a:cxn>
                                  <a:cxn ang="0">
                                    <a:pos x="1004888" y="33785"/>
                                  </a:cxn>
                                  <a:cxn ang="0">
                                    <a:pos x="971142" y="0"/>
                                  </a:cxn>
                                </a:cxnLst>
                                <a:pathLst>
                                  <a:path w="268" h="351">
                                    <a:moveTo>
                                      <a:pt x="259" y="0"/>
                                    </a:moveTo>
                                    <a:cubicBezTo>
                                      <a:pt x="51" y="0"/>
                                      <a:pt x="51" y="0"/>
                                      <a:pt x="51" y="0"/>
                                    </a:cubicBezTo>
                                    <a:cubicBezTo>
                                      <a:pt x="31" y="0"/>
                                      <a:pt x="16" y="7"/>
                                      <a:pt x="14" y="34"/>
                                    </a:cubicBezTo>
                                    <a:cubicBezTo>
                                      <a:pt x="0" y="341"/>
                                      <a:pt x="0" y="341"/>
                                      <a:pt x="0" y="341"/>
                                    </a:cubicBezTo>
                                    <a:cubicBezTo>
                                      <a:pt x="0" y="341"/>
                                      <a:pt x="0" y="341"/>
                                      <a:pt x="0" y="341"/>
                                    </a:cubicBezTo>
                                    <a:cubicBezTo>
                                      <a:pt x="0" y="341"/>
                                      <a:pt x="0" y="341"/>
                                      <a:pt x="0" y="341"/>
                                    </a:cubicBezTo>
                                    <a:cubicBezTo>
                                      <a:pt x="0" y="347"/>
                                      <a:pt x="4" y="351"/>
                                      <a:pt x="9" y="351"/>
                                    </a:cubicBezTo>
                                    <a:cubicBezTo>
                                      <a:pt x="15" y="351"/>
                                      <a:pt x="19" y="347"/>
                                      <a:pt x="19" y="341"/>
                                    </a:cubicBezTo>
                                    <a:cubicBezTo>
                                      <a:pt x="19" y="341"/>
                                      <a:pt x="19" y="341"/>
                                      <a:pt x="19" y="341"/>
                                    </a:cubicBezTo>
                                    <a:cubicBezTo>
                                      <a:pt x="34" y="35"/>
                                      <a:pt x="34" y="35"/>
                                      <a:pt x="34" y="35"/>
                                    </a:cubicBezTo>
                                    <a:cubicBezTo>
                                      <a:pt x="35" y="23"/>
                                      <a:pt x="42" y="19"/>
                                      <a:pt x="51" y="19"/>
                                    </a:cubicBezTo>
                                    <a:cubicBezTo>
                                      <a:pt x="259" y="19"/>
                                      <a:pt x="259" y="19"/>
                                      <a:pt x="259" y="19"/>
                                    </a:cubicBezTo>
                                    <a:cubicBezTo>
                                      <a:pt x="259" y="19"/>
                                      <a:pt x="259" y="19"/>
                                      <a:pt x="259" y="19"/>
                                    </a:cubicBezTo>
                                    <a:cubicBezTo>
                                      <a:pt x="264" y="19"/>
                                      <a:pt x="268" y="15"/>
                                      <a:pt x="268" y="9"/>
                                    </a:cubicBezTo>
                                    <a:cubicBezTo>
                                      <a:pt x="268" y="4"/>
                                      <a:pt x="264" y="0"/>
                                      <a:pt x="25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33B4A"/>
                              </a:solidFill>
                              <a:ln w="9525">
                                <a:noFill/>
                              </a:ln>
                            </wps:spPr>
                            <wps:bodyPr vert="horz" wrap="square" anchor="t" upright="1"/>
                          </wps:wsp>
                          <wps:wsp>
                            <wps:cNvPr id="55" name="Freeform 158"/>
                            <wps:cNvSpPr/>
                            <wps:spPr>
                              <a:xfrm>
                                <a:off x="12524" y="7280"/>
                                <a:ext cx="1122" cy="175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610680" y="221548"/>
                                  </a:cxn>
                                  <a:cxn ang="0">
                                    <a:pos x="543243" y="221548"/>
                                  </a:cxn>
                                  <a:cxn ang="0">
                                    <a:pos x="273495" y="0"/>
                                  </a:cxn>
                                  <a:cxn ang="0">
                                    <a:pos x="0" y="274119"/>
                                  </a:cxn>
                                  <a:cxn ang="0">
                                    <a:pos x="198565" y="536972"/>
                                  </a:cxn>
                                  <a:cxn ang="0">
                                    <a:pos x="104902" y="1126514"/>
                                  </a:cxn>
                                  <a:cxn ang="0">
                                    <a:pos x="104902" y="1126514"/>
                                  </a:cxn>
                                  <a:cxn ang="0">
                                    <a:pos x="104902" y="1130269"/>
                                  </a:cxn>
                                  <a:cxn ang="0">
                                    <a:pos x="104902" y="1130269"/>
                                  </a:cxn>
                                  <a:cxn ang="0">
                                    <a:pos x="104902" y="1134025"/>
                                  </a:cxn>
                                  <a:cxn ang="0">
                                    <a:pos x="142367" y="1171575"/>
                                  </a:cxn>
                                  <a:cxn ang="0">
                                    <a:pos x="176086" y="1141535"/>
                                  </a:cxn>
                                  <a:cxn ang="0">
                                    <a:pos x="176086" y="1141535"/>
                                  </a:cxn>
                                  <a:cxn ang="0">
                                    <a:pos x="273495" y="548237"/>
                                  </a:cxn>
                                  <a:cxn ang="0">
                                    <a:pos x="273495" y="548237"/>
                                  </a:cxn>
                                  <a:cxn ang="0">
                                    <a:pos x="546989" y="296649"/>
                                  </a:cxn>
                                  <a:cxn ang="0">
                                    <a:pos x="610680" y="296649"/>
                                  </a:cxn>
                                  <a:cxn ang="0">
                                    <a:pos x="678117" y="352975"/>
                                  </a:cxn>
                                  <a:cxn ang="0">
                                    <a:pos x="678117" y="1040148"/>
                                  </a:cxn>
                                  <a:cxn ang="0">
                                    <a:pos x="610680" y="1100229"/>
                                  </a:cxn>
                                  <a:cxn ang="0">
                                    <a:pos x="423355" y="1100229"/>
                                  </a:cxn>
                                  <a:cxn ang="0">
                                    <a:pos x="419608" y="1100229"/>
                                  </a:cxn>
                                  <a:cxn ang="0">
                                    <a:pos x="385890" y="1134025"/>
                                  </a:cxn>
                                  <a:cxn ang="0">
                                    <a:pos x="419608" y="1171575"/>
                                  </a:cxn>
                                  <a:cxn ang="0">
                                    <a:pos x="419608" y="1171575"/>
                                  </a:cxn>
                                  <a:cxn ang="0">
                                    <a:pos x="610680" y="1171575"/>
                                  </a:cxn>
                                  <a:cxn ang="0">
                                    <a:pos x="749300" y="1040148"/>
                                  </a:cxn>
                                  <a:cxn ang="0">
                                    <a:pos x="749300" y="352975"/>
                                  </a:cxn>
                                  <a:cxn ang="0">
                                    <a:pos x="610680" y="221548"/>
                                  </a:cxn>
                                  <a:cxn ang="0">
                                    <a:pos x="273495" y="473136"/>
                                  </a:cxn>
                                  <a:cxn ang="0">
                                    <a:pos x="71184" y="274119"/>
                                  </a:cxn>
                                  <a:cxn ang="0">
                                    <a:pos x="273495" y="71346"/>
                                  </a:cxn>
                                  <a:cxn ang="0">
                                    <a:pos x="472059" y="274119"/>
                                  </a:cxn>
                                  <a:cxn ang="0">
                                    <a:pos x="273495" y="473136"/>
                                  </a:cxn>
                                </a:cxnLst>
                                <a:pathLst>
                                  <a:path w="200" h="312">
                                    <a:moveTo>
                                      <a:pt x="163" y="59"/>
                                    </a:moveTo>
                                    <a:cubicBezTo>
                                      <a:pt x="145" y="59"/>
                                      <a:pt x="145" y="59"/>
                                      <a:pt x="145" y="59"/>
                                    </a:cubicBezTo>
                                    <a:cubicBezTo>
                                      <a:pt x="138" y="25"/>
                                      <a:pt x="108" y="0"/>
                                      <a:pt x="73" y="0"/>
                                    </a:cubicBezTo>
                                    <a:cubicBezTo>
                                      <a:pt x="32" y="0"/>
                                      <a:pt x="0" y="32"/>
                                      <a:pt x="0" y="73"/>
                                    </a:cubicBezTo>
                                    <a:cubicBezTo>
                                      <a:pt x="0" y="106"/>
                                      <a:pt x="22" y="135"/>
                                      <a:pt x="53" y="143"/>
                                    </a:cubicBezTo>
                                    <a:cubicBezTo>
                                      <a:pt x="28" y="300"/>
                                      <a:pt x="28" y="300"/>
                                      <a:pt x="28" y="300"/>
                                    </a:cubicBezTo>
                                    <a:cubicBezTo>
                                      <a:pt x="28" y="300"/>
                                      <a:pt x="28" y="300"/>
                                      <a:pt x="28" y="300"/>
                                    </a:cubicBezTo>
                                    <a:cubicBezTo>
                                      <a:pt x="28" y="301"/>
                                      <a:pt x="28" y="301"/>
                                      <a:pt x="28" y="301"/>
                                    </a:cubicBezTo>
                                    <a:cubicBezTo>
                                      <a:pt x="28" y="301"/>
                                      <a:pt x="28" y="301"/>
                                      <a:pt x="28" y="301"/>
                                    </a:cubicBezTo>
                                    <a:cubicBezTo>
                                      <a:pt x="28" y="301"/>
                                      <a:pt x="28" y="302"/>
                                      <a:pt x="28" y="302"/>
                                    </a:cubicBezTo>
                                    <a:cubicBezTo>
                                      <a:pt x="28" y="308"/>
                                      <a:pt x="32" y="312"/>
                                      <a:pt x="38" y="312"/>
                                    </a:cubicBezTo>
                                    <a:cubicBezTo>
                                      <a:pt x="42" y="312"/>
                                      <a:pt x="46" y="309"/>
                                      <a:pt x="47" y="304"/>
                                    </a:cubicBezTo>
                                    <a:cubicBezTo>
                                      <a:pt x="47" y="304"/>
                                      <a:pt x="47" y="304"/>
                                      <a:pt x="47" y="304"/>
                                    </a:cubicBezTo>
                                    <a:cubicBezTo>
                                      <a:pt x="73" y="146"/>
                                      <a:pt x="73" y="146"/>
                                      <a:pt x="73" y="146"/>
                                    </a:cubicBezTo>
                                    <a:cubicBezTo>
                                      <a:pt x="73" y="146"/>
                                      <a:pt x="73" y="146"/>
                                      <a:pt x="73" y="146"/>
                                    </a:cubicBezTo>
                                    <a:cubicBezTo>
                                      <a:pt x="111" y="146"/>
                                      <a:pt x="142" y="116"/>
                                      <a:pt x="146" y="79"/>
                                    </a:cubicBezTo>
                                    <a:cubicBezTo>
                                      <a:pt x="163" y="79"/>
                                      <a:pt x="163" y="79"/>
                                      <a:pt x="163" y="79"/>
                                    </a:cubicBezTo>
                                    <a:cubicBezTo>
                                      <a:pt x="173" y="79"/>
                                      <a:pt x="181" y="82"/>
                                      <a:pt x="181" y="94"/>
                                    </a:cubicBezTo>
                                    <a:cubicBezTo>
                                      <a:pt x="181" y="277"/>
                                      <a:pt x="181" y="277"/>
                                      <a:pt x="181" y="277"/>
                                    </a:cubicBezTo>
                                    <a:cubicBezTo>
                                      <a:pt x="181" y="289"/>
                                      <a:pt x="173" y="293"/>
                                      <a:pt x="163" y="293"/>
                                    </a:cubicBezTo>
                                    <a:cubicBezTo>
                                      <a:pt x="113" y="293"/>
                                      <a:pt x="113" y="293"/>
                                      <a:pt x="113" y="293"/>
                                    </a:cubicBezTo>
                                    <a:cubicBezTo>
                                      <a:pt x="113" y="293"/>
                                      <a:pt x="112" y="293"/>
                                      <a:pt x="112" y="293"/>
                                    </a:cubicBezTo>
                                    <a:cubicBezTo>
                                      <a:pt x="107" y="293"/>
                                      <a:pt x="103" y="297"/>
                                      <a:pt x="103" y="302"/>
                                    </a:cubicBezTo>
                                    <a:cubicBezTo>
                                      <a:pt x="103" y="308"/>
                                      <a:pt x="107" y="312"/>
                                      <a:pt x="112" y="312"/>
                                    </a:cubicBezTo>
                                    <a:cubicBezTo>
                                      <a:pt x="112" y="312"/>
                                      <a:pt x="112" y="312"/>
                                      <a:pt x="112" y="312"/>
                                    </a:cubicBezTo>
                                    <a:cubicBezTo>
                                      <a:pt x="163" y="312"/>
                                      <a:pt x="163" y="312"/>
                                      <a:pt x="163" y="312"/>
                                    </a:cubicBezTo>
                                    <a:cubicBezTo>
                                      <a:pt x="183" y="312"/>
                                      <a:pt x="200" y="305"/>
                                      <a:pt x="200" y="277"/>
                                    </a:cubicBezTo>
                                    <a:cubicBezTo>
                                      <a:pt x="200" y="94"/>
                                      <a:pt x="200" y="94"/>
                                      <a:pt x="200" y="94"/>
                                    </a:cubicBezTo>
                                    <a:cubicBezTo>
                                      <a:pt x="200" y="67"/>
                                      <a:pt x="183" y="59"/>
                                      <a:pt x="163" y="59"/>
                                    </a:cubicBezTo>
                                    <a:close/>
                                    <a:moveTo>
                                      <a:pt x="73" y="126"/>
                                    </a:moveTo>
                                    <a:cubicBezTo>
                                      <a:pt x="43" y="126"/>
                                      <a:pt x="19" y="102"/>
                                      <a:pt x="19" y="73"/>
                                    </a:cubicBezTo>
                                    <a:cubicBezTo>
                                      <a:pt x="19" y="43"/>
                                      <a:pt x="43" y="19"/>
                                      <a:pt x="73" y="19"/>
                                    </a:cubicBezTo>
                                    <a:cubicBezTo>
                                      <a:pt x="102" y="19"/>
                                      <a:pt x="126" y="43"/>
                                      <a:pt x="126" y="73"/>
                                    </a:cubicBezTo>
                                    <a:cubicBezTo>
                                      <a:pt x="126" y="102"/>
                                      <a:pt x="102" y="126"/>
                                      <a:pt x="73" y="12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33B4A"/>
                              </a:solidFill>
                              <a:ln w="9525">
                                <a:noFill/>
                              </a:ln>
                            </wps:spPr>
                            <wps:bodyPr vert="horz" wrap="square" anchor="t" upright="1"/>
                          </wps:wsp>
                          <wps:wsp>
                            <wps:cNvPr id="56" name="Freeform 159"/>
                            <wps:cNvSpPr/>
                            <wps:spPr>
                              <a:xfrm>
                                <a:off x="12697" y="7456"/>
                                <a:ext cx="264" cy="26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57467" y="0"/>
                                  </a:cxn>
                                  <a:cxn ang="0">
                                    <a:pos x="0" y="156964"/>
                                  </a:cxn>
                                  <a:cxn ang="0">
                                    <a:pos x="22495" y="179387"/>
                                  </a:cxn>
                                  <a:cxn ang="0">
                                    <a:pos x="44991" y="156964"/>
                                  </a:cxn>
                                  <a:cxn ang="0">
                                    <a:pos x="157467" y="44847"/>
                                  </a:cxn>
                                  <a:cxn ang="0">
                                    <a:pos x="176213" y="22423"/>
                                  </a:cxn>
                                  <a:cxn ang="0">
                                    <a:pos x="157467" y="0"/>
                                  </a:cxn>
                                </a:cxnLst>
                                <a:pathLst>
                                  <a:path w="47" h="48">
                                    <a:moveTo>
                                      <a:pt x="42" y="0"/>
                                    </a:moveTo>
                                    <a:cubicBezTo>
                                      <a:pt x="19" y="0"/>
                                      <a:pt x="0" y="19"/>
                                      <a:pt x="0" y="42"/>
                                    </a:cubicBezTo>
                                    <a:cubicBezTo>
                                      <a:pt x="0" y="45"/>
                                      <a:pt x="3" y="48"/>
                                      <a:pt x="6" y="48"/>
                                    </a:cubicBezTo>
                                    <a:cubicBezTo>
                                      <a:pt x="9" y="48"/>
                                      <a:pt x="12" y="45"/>
                                      <a:pt x="12" y="42"/>
                                    </a:cubicBezTo>
                                    <a:cubicBezTo>
                                      <a:pt x="12" y="25"/>
                                      <a:pt x="25" y="12"/>
                                      <a:pt x="42" y="12"/>
                                    </a:cubicBezTo>
                                    <a:cubicBezTo>
                                      <a:pt x="45" y="12"/>
                                      <a:pt x="47" y="9"/>
                                      <a:pt x="47" y="6"/>
                                    </a:cubicBezTo>
                                    <a:cubicBezTo>
                                      <a:pt x="47" y="3"/>
                                      <a:pt x="45" y="0"/>
                                      <a:pt x="4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33B4A"/>
                              </a:solidFill>
                              <a:ln w="9525">
                                <a:noFill/>
                              </a:ln>
                            </wps:spPr>
                            <wps:bodyPr vert="horz" wrap="square" anchor="t" upright="1"/>
                          </wps:wsp>
                          <wps:wsp>
                            <wps:cNvPr id="57" name="Freeform 160"/>
                            <wps:cNvSpPr/>
                            <wps:spPr>
                              <a:xfrm>
                                <a:off x="12973" y="7741"/>
                                <a:ext cx="179" cy="16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74414" y="15028"/>
                                  </a:cxn>
                                  <a:cxn ang="0">
                                    <a:pos x="18604" y="71384"/>
                                  </a:cxn>
                                  <a:cxn ang="0">
                                    <a:pos x="7441" y="97684"/>
                                  </a:cxn>
                                  <a:cxn ang="0">
                                    <a:pos x="26045" y="112712"/>
                                  </a:cxn>
                                  <a:cxn ang="0">
                                    <a:pos x="33486" y="108955"/>
                                  </a:cxn>
                                  <a:cxn ang="0">
                                    <a:pos x="111622" y="33814"/>
                                  </a:cxn>
                                  <a:cxn ang="0">
                                    <a:pos x="104180" y="3757"/>
                                  </a:cxn>
                                  <a:cxn ang="0">
                                    <a:pos x="74414" y="15028"/>
                                  </a:cxn>
                                </a:cxnLst>
                                <a:pathLst>
                                  <a:path w="32" h="30">
                                    <a:moveTo>
                                      <a:pt x="20" y="4"/>
                                    </a:moveTo>
                                    <a:cubicBezTo>
                                      <a:pt x="17" y="10"/>
                                      <a:pt x="11" y="16"/>
                                      <a:pt x="5" y="19"/>
                                    </a:cubicBezTo>
                                    <a:cubicBezTo>
                                      <a:pt x="2" y="20"/>
                                      <a:pt x="0" y="23"/>
                                      <a:pt x="2" y="26"/>
                                    </a:cubicBezTo>
                                    <a:cubicBezTo>
                                      <a:pt x="3" y="28"/>
                                      <a:pt x="5" y="30"/>
                                      <a:pt x="7" y="30"/>
                                    </a:cubicBezTo>
                                    <a:cubicBezTo>
                                      <a:pt x="8" y="30"/>
                                      <a:pt x="8" y="29"/>
                                      <a:pt x="9" y="29"/>
                                    </a:cubicBezTo>
                                    <a:cubicBezTo>
                                      <a:pt x="18" y="25"/>
                                      <a:pt x="26" y="18"/>
                                      <a:pt x="30" y="9"/>
                                    </a:cubicBezTo>
                                    <a:cubicBezTo>
                                      <a:pt x="32" y="6"/>
                                      <a:pt x="30" y="3"/>
                                      <a:pt x="28" y="1"/>
                                    </a:cubicBezTo>
                                    <a:cubicBezTo>
                                      <a:pt x="25" y="0"/>
                                      <a:pt x="21" y="1"/>
                                      <a:pt x="20" y="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33B4A"/>
                              </a:solidFill>
                              <a:ln w="9525">
                                <a:noFill/>
                              </a:ln>
                            </wps:spPr>
                            <wps:bodyPr vert="horz" wrap="square" anchor="t" upright="1"/>
                          </wps:wsp>
                        </wpg:grpSp>
                        <wpg:grpSp>
                          <wpg:cNvPr id="65" name="组合 280"/>
                          <wpg:cNvGrpSpPr/>
                          <wpg:grpSpPr>
                            <a:xfrm>
                              <a:off x="10301" y="7004"/>
                              <a:ext cx="1534" cy="2035"/>
                              <a:chOff x="10301" y="7004"/>
                              <a:chExt cx="1534" cy="2035"/>
                            </a:xfrm>
                          </wpg:grpSpPr>
                          <wps:wsp>
                            <wps:cNvPr id="59" name="Freeform 151"/>
                            <wps:cNvSpPr/>
                            <wps:spPr>
                              <a:xfrm>
                                <a:off x="10586" y="7639"/>
                                <a:ext cx="1146" cy="1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663902" y="0"/>
                                  </a:cxn>
                                  <a:cxn ang="0">
                                    <a:pos x="37509" y="0"/>
                                  </a:cxn>
                                  <a:cxn ang="0">
                                    <a:pos x="0" y="37552"/>
                                  </a:cxn>
                                  <a:cxn ang="0">
                                    <a:pos x="37509" y="75103"/>
                                  </a:cxn>
                                  <a:cxn ang="0">
                                    <a:pos x="37509" y="75103"/>
                                  </a:cxn>
                                  <a:cxn ang="0">
                                    <a:pos x="626393" y="75103"/>
                                  </a:cxn>
                                  <a:cxn ang="0">
                                    <a:pos x="693909" y="131431"/>
                                  </a:cxn>
                                  <a:cxn ang="0">
                                    <a:pos x="693909" y="803606"/>
                                  </a:cxn>
                                  <a:cxn ang="0">
                                    <a:pos x="626393" y="863689"/>
                                  </a:cxn>
                                  <a:cxn ang="0">
                                    <a:pos x="551376" y="863689"/>
                                  </a:cxn>
                                  <a:cxn ang="0">
                                    <a:pos x="551376" y="863689"/>
                                  </a:cxn>
                                  <a:cxn ang="0">
                                    <a:pos x="517618" y="897485"/>
                                  </a:cxn>
                                  <a:cxn ang="0">
                                    <a:pos x="551376" y="935037"/>
                                  </a:cxn>
                                  <a:cxn ang="0">
                                    <a:pos x="551376" y="935037"/>
                                  </a:cxn>
                                  <a:cxn ang="0">
                                    <a:pos x="626393" y="935037"/>
                                  </a:cxn>
                                  <a:cxn ang="0">
                                    <a:pos x="765175" y="803606"/>
                                  </a:cxn>
                                  <a:cxn ang="0">
                                    <a:pos x="765175" y="131431"/>
                                  </a:cxn>
                                  <a:cxn ang="0">
                                    <a:pos x="663902" y="0"/>
                                  </a:cxn>
                                </a:cxnLst>
                                <a:pathLst>
                                  <a:path w="204" h="249">
                                    <a:moveTo>
                                      <a:pt x="177" y="0"/>
                                    </a:moveTo>
                                    <a:cubicBezTo>
                                      <a:pt x="10" y="0"/>
                                      <a:pt x="10" y="0"/>
                                      <a:pt x="10" y="0"/>
                                    </a:cubicBezTo>
                                    <a:cubicBezTo>
                                      <a:pt x="5" y="0"/>
                                      <a:pt x="0" y="5"/>
                                      <a:pt x="0" y="10"/>
                                    </a:cubicBezTo>
                                    <a:cubicBezTo>
                                      <a:pt x="0" y="15"/>
                                      <a:pt x="5" y="20"/>
                                      <a:pt x="10" y="20"/>
                                    </a:cubicBezTo>
                                    <a:cubicBezTo>
                                      <a:pt x="10" y="20"/>
                                      <a:pt x="10" y="20"/>
                                      <a:pt x="10" y="20"/>
                                    </a:cubicBezTo>
                                    <a:cubicBezTo>
                                      <a:pt x="167" y="20"/>
                                      <a:pt x="167" y="20"/>
                                      <a:pt x="167" y="20"/>
                                    </a:cubicBezTo>
                                    <a:cubicBezTo>
                                      <a:pt x="177" y="20"/>
                                      <a:pt x="185" y="23"/>
                                      <a:pt x="185" y="35"/>
                                    </a:cubicBezTo>
                                    <a:cubicBezTo>
                                      <a:pt x="185" y="214"/>
                                      <a:pt x="185" y="214"/>
                                      <a:pt x="185" y="214"/>
                                    </a:cubicBezTo>
                                    <a:cubicBezTo>
                                      <a:pt x="185" y="226"/>
                                      <a:pt x="177" y="230"/>
                                      <a:pt x="167" y="230"/>
                                    </a:cubicBezTo>
                                    <a:cubicBezTo>
                                      <a:pt x="147" y="230"/>
                                      <a:pt x="147" y="230"/>
                                      <a:pt x="147" y="230"/>
                                    </a:cubicBezTo>
                                    <a:cubicBezTo>
                                      <a:pt x="147" y="230"/>
                                      <a:pt x="147" y="230"/>
                                      <a:pt x="147" y="230"/>
                                    </a:cubicBezTo>
                                    <a:cubicBezTo>
                                      <a:pt x="142" y="230"/>
                                      <a:pt x="138" y="234"/>
                                      <a:pt x="138" y="239"/>
                                    </a:cubicBezTo>
                                    <a:cubicBezTo>
                                      <a:pt x="138" y="245"/>
                                      <a:pt x="142" y="249"/>
                                      <a:pt x="147" y="249"/>
                                    </a:cubicBezTo>
                                    <a:cubicBezTo>
                                      <a:pt x="147" y="249"/>
                                      <a:pt x="147" y="249"/>
                                      <a:pt x="147" y="249"/>
                                    </a:cubicBezTo>
                                    <a:cubicBezTo>
                                      <a:pt x="167" y="249"/>
                                      <a:pt x="167" y="249"/>
                                      <a:pt x="167" y="249"/>
                                    </a:cubicBezTo>
                                    <a:cubicBezTo>
                                      <a:pt x="188" y="249"/>
                                      <a:pt x="204" y="241"/>
                                      <a:pt x="204" y="214"/>
                                    </a:cubicBezTo>
                                    <a:cubicBezTo>
                                      <a:pt x="204" y="35"/>
                                      <a:pt x="204" y="35"/>
                                      <a:pt x="204" y="35"/>
                                    </a:cubicBezTo>
                                    <a:cubicBezTo>
                                      <a:pt x="204" y="8"/>
                                      <a:pt x="188" y="0"/>
                                      <a:pt x="17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33B4A"/>
                              </a:solidFill>
                              <a:ln w="9525">
                                <a:noFill/>
                              </a:ln>
                            </wps:spPr>
                            <wps:bodyPr vert="horz" wrap="square" anchor="t" upright="1"/>
                          </wps:wsp>
                          <wps:wsp>
                            <wps:cNvPr id="60" name="Freeform 152"/>
                            <wps:cNvSpPr/>
                            <wps:spPr>
                              <a:xfrm>
                                <a:off x="10627" y="7910"/>
                                <a:ext cx="859" cy="89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573088" y="490477"/>
                                  </a:cxn>
                                  <a:cxn ang="0">
                                    <a:pos x="573088" y="101091"/>
                                  </a:cxn>
                                  <a:cxn ang="0">
                                    <a:pos x="453226" y="0"/>
                                  </a:cxn>
                                  <a:cxn ang="0">
                                    <a:pos x="119862" y="0"/>
                                  </a:cxn>
                                  <a:cxn ang="0">
                                    <a:pos x="0" y="101091"/>
                                  </a:cxn>
                                  <a:cxn ang="0">
                                    <a:pos x="0" y="490477"/>
                                  </a:cxn>
                                  <a:cxn ang="0">
                                    <a:pos x="119862" y="595312"/>
                                  </a:cxn>
                                  <a:cxn ang="0">
                                    <a:pos x="453226" y="595312"/>
                                  </a:cxn>
                                  <a:cxn ang="0">
                                    <a:pos x="573088" y="490477"/>
                                  </a:cxn>
                                  <a:cxn ang="0">
                                    <a:pos x="498175" y="490477"/>
                                  </a:cxn>
                                  <a:cxn ang="0">
                                    <a:pos x="453226" y="520430"/>
                                  </a:cxn>
                                  <a:cxn ang="0">
                                    <a:pos x="119862" y="520430"/>
                                  </a:cxn>
                                  <a:cxn ang="0">
                                    <a:pos x="74913" y="490477"/>
                                  </a:cxn>
                                  <a:cxn ang="0">
                                    <a:pos x="74913" y="340713"/>
                                  </a:cxn>
                                  <a:cxn ang="0">
                                    <a:pos x="498175" y="340713"/>
                                  </a:cxn>
                                  <a:cxn ang="0">
                                    <a:pos x="498175" y="490477"/>
                                  </a:cxn>
                                  <a:cxn ang="0">
                                    <a:pos x="498175" y="269575"/>
                                  </a:cxn>
                                  <a:cxn ang="0">
                                    <a:pos x="74913" y="269575"/>
                                  </a:cxn>
                                  <a:cxn ang="0">
                                    <a:pos x="74913" y="101091"/>
                                  </a:cxn>
                                  <a:cxn ang="0">
                                    <a:pos x="119862" y="74882"/>
                                  </a:cxn>
                                  <a:cxn ang="0">
                                    <a:pos x="453226" y="74882"/>
                                  </a:cxn>
                                  <a:cxn ang="0">
                                    <a:pos x="498175" y="101091"/>
                                  </a:cxn>
                                  <a:cxn ang="0">
                                    <a:pos x="498175" y="269575"/>
                                  </a:cxn>
                                </a:cxnLst>
                                <a:pathLst>
                                  <a:path w="153" h="159">
                                    <a:moveTo>
                                      <a:pt x="153" y="131"/>
                                    </a:moveTo>
                                    <a:cubicBezTo>
                                      <a:pt x="153" y="27"/>
                                      <a:pt x="153" y="27"/>
                                      <a:pt x="153" y="27"/>
                                    </a:cubicBezTo>
                                    <a:cubicBezTo>
                                      <a:pt x="153" y="3"/>
                                      <a:pt x="139" y="0"/>
                                      <a:pt x="121" y="0"/>
                                    </a:cubicBezTo>
                                    <a:cubicBezTo>
                                      <a:pt x="32" y="0"/>
                                      <a:pt x="32" y="0"/>
                                      <a:pt x="32" y="0"/>
                                    </a:cubicBezTo>
                                    <a:cubicBezTo>
                                      <a:pt x="14" y="0"/>
                                      <a:pt x="0" y="3"/>
                                      <a:pt x="0" y="27"/>
                                    </a:cubicBezTo>
                                    <a:cubicBezTo>
                                      <a:pt x="0" y="131"/>
                                      <a:pt x="0" y="131"/>
                                      <a:pt x="0" y="131"/>
                                    </a:cubicBezTo>
                                    <a:cubicBezTo>
                                      <a:pt x="0" y="155"/>
                                      <a:pt x="14" y="159"/>
                                      <a:pt x="32" y="159"/>
                                    </a:cubicBezTo>
                                    <a:cubicBezTo>
                                      <a:pt x="121" y="159"/>
                                      <a:pt x="121" y="159"/>
                                      <a:pt x="121" y="159"/>
                                    </a:cubicBezTo>
                                    <a:cubicBezTo>
                                      <a:pt x="139" y="159"/>
                                      <a:pt x="153" y="155"/>
                                      <a:pt x="153" y="131"/>
                                    </a:cubicBezTo>
                                    <a:close/>
                                    <a:moveTo>
                                      <a:pt x="133" y="131"/>
                                    </a:moveTo>
                                    <a:cubicBezTo>
                                      <a:pt x="133" y="138"/>
                                      <a:pt x="128" y="139"/>
                                      <a:pt x="121" y="139"/>
                                    </a:cubicBezTo>
                                    <a:cubicBezTo>
                                      <a:pt x="32" y="139"/>
                                      <a:pt x="32" y="139"/>
                                      <a:pt x="32" y="139"/>
                                    </a:cubicBezTo>
                                    <a:cubicBezTo>
                                      <a:pt x="25" y="139"/>
                                      <a:pt x="20" y="138"/>
                                      <a:pt x="20" y="131"/>
                                    </a:cubicBezTo>
                                    <a:cubicBezTo>
                                      <a:pt x="20" y="91"/>
                                      <a:pt x="20" y="91"/>
                                      <a:pt x="20" y="91"/>
                                    </a:cubicBezTo>
                                    <a:cubicBezTo>
                                      <a:pt x="133" y="91"/>
                                      <a:pt x="133" y="91"/>
                                      <a:pt x="133" y="91"/>
                                    </a:cubicBezTo>
                                    <a:lnTo>
                                      <a:pt x="133" y="131"/>
                                    </a:lnTo>
                                    <a:close/>
                                    <a:moveTo>
                                      <a:pt x="133" y="72"/>
                                    </a:moveTo>
                                    <a:cubicBezTo>
                                      <a:pt x="20" y="72"/>
                                      <a:pt x="20" y="72"/>
                                      <a:pt x="20" y="72"/>
                                    </a:cubicBezTo>
                                    <a:cubicBezTo>
                                      <a:pt x="20" y="27"/>
                                      <a:pt x="20" y="27"/>
                                      <a:pt x="20" y="27"/>
                                    </a:cubicBezTo>
                                    <a:cubicBezTo>
                                      <a:pt x="20" y="20"/>
                                      <a:pt x="25" y="20"/>
                                      <a:pt x="32" y="20"/>
                                    </a:cubicBezTo>
                                    <a:cubicBezTo>
                                      <a:pt x="121" y="20"/>
                                      <a:pt x="121" y="20"/>
                                      <a:pt x="121" y="20"/>
                                    </a:cubicBezTo>
                                    <a:cubicBezTo>
                                      <a:pt x="128" y="20"/>
                                      <a:pt x="133" y="20"/>
                                      <a:pt x="133" y="27"/>
                                    </a:cubicBezTo>
                                    <a:lnTo>
                                      <a:pt x="133" y="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33B4A"/>
                              </a:solidFill>
                              <a:ln w="9525">
                                <a:noFill/>
                              </a:ln>
                            </wps:spPr>
                            <wps:bodyPr vert="horz" wrap="square" anchor="t" upright="1"/>
                          </wps:wsp>
                          <wps:wsp>
                            <wps:cNvPr id="61" name="Freeform 154"/>
                            <wps:cNvSpPr/>
                            <wps:spPr>
                              <a:xfrm>
                                <a:off x="10301" y="7004"/>
                                <a:ext cx="751" cy="55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43338" y="334477"/>
                                  </a:cxn>
                                  <a:cxn ang="0">
                                    <a:pos x="243338" y="334477"/>
                                  </a:cxn>
                                  <a:cxn ang="0">
                                    <a:pos x="243338" y="210457"/>
                                  </a:cxn>
                                  <a:cxn ang="0">
                                    <a:pos x="467957" y="210457"/>
                                  </a:cxn>
                                  <a:cxn ang="0">
                                    <a:pos x="467957" y="210457"/>
                                  </a:cxn>
                                  <a:cxn ang="0">
                                    <a:pos x="467957" y="210457"/>
                                  </a:cxn>
                                  <a:cxn ang="0">
                                    <a:pos x="501650" y="172876"/>
                                  </a:cxn>
                                  <a:cxn ang="0">
                                    <a:pos x="467957" y="139052"/>
                                  </a:cxn>
                                  <a:cxn ang="0">
                                    <a:pos x="467957" y="139052"/>
                                  </a:cxn>
                                  <a:cxn ang="0">
                                    <a:pos x="116053" y="139052"/>
                                  </a:cxn>
                                  <a:cxn ang="0">
                                    <a:pos x="153490" y="48856"/>
                                  </a:cxn>
                                  <a:cxn ang="0">
                                    <a:pos x="153490" y="48856"/>
                                  </a:cxn>
                                  <a:cxn ang="0">
                                    <a:pos x="153490" y="33823"/>
                                  </a:cxn>
                                  <a:cxn ang="0">
                                    <a:pos x="116053" y="0"/>
                                  </a:cxn>
                                  <a:cxn ang="0">
                                    <a:pos x="82360" y="22549"/>
                                  </a:cxn>
                                  <a:cxn ang="0">
                                    <a:pos x="0" y="210457"/>
                                  </a:cxn>
                                  <a:cxn ang="0">
                                    <a:pos x="172208" y="210457"/>
                                  </a:cxn>
                                  <a:cxn ang="0">
                                    <a:pos x="172208" y="330718"/>
                                  </a:cxn>
                                  <a:cxn ang="0">
                                    <a:pos x="172208" y="334477"/>
                                  </a:cxn>
                                  <a:cxn ang="0">
                                    <a:pos x="205901" y="368300"/>
                                  </a:cxn>
                                  <a:cxn ang="0">
                                    <a:pos x="243338" y="334477"/>
                                  </a:cxn>
                                </a:cxnLst>
                                <a:pathLst>
                                  <a:path w="134" h="98">
                                    <a:moveTo>
                                      <a:pt x="65" y="89"/>
                                    </a:moveTo>
                                    <a:cubicBezTo>
                                      <a:pt x="65" y="89"/>
                                      <a:pt x="65" y="89"/>
                                      <a:pt x="65" y="89"/>
                                    </a:cubicBezTo>
                                    <a:cubicBezTo>
                                      <a:pt x="65" y="56"/>
                                      <a:pt x="65" y="56"/>
                                      <a:pt x="65" y="56"/>
                                    </a:cubicBezTo>
                                    <a:cubicBezTo>
                                      <a:pt x="125" y="56"/>
                                      <a:pt x="125" y="56"/>
                                      <a:pt x="125" y="56"/>
                                    </a:cubicBezTo>
                                    <a:cubicBezTo>
                                      <a:pt x="125" y="56"/>
                                      <a:pt x="125" y="56"/>
                                      <a:pt x="125" y="56"/>
                                    </a:cubicBezTo>
                                    <a:cubicBezTo>
                                      <a:pt x="125" y="56"/>
                                      <a:pt x="125" y="56"/>
                                      <a:pt x="125" y="56"/>
                                    </a:cubicBezTo>
                                    <a:cubicBezTo>
                                      <a:pt x="130" y="56"/>
                                      <a:pt x="134" y="52"/>
                                      <a:pt x="134" y="46"/>
                                    </a:cubicBezTo>
                                    <a:cubicBezTo>
                                      <a:pt x="134" y="41"/>
                                      <a:pt x="130" y="37"/>
                                      <a:pt x="125" y="37"/>
                                    </a:cubicBezTo>
                                    <a:cubicBezTo>
                                      <a:pt x="125" y="37"/>
                                      <a:pt x="125" y="37"/>
                                      <a:pt x="125" y="37"/>
                                    </a:cubicBezTo>
                                    <a:cubicBezTo>
                                      <a:pt x="31" y="37"/>
                                      <a:pt x="31" y="37"/>
                                      <a:pt x="31" y="37"/>
                                    </a:cubicBezTo>
                                    <a:cubicBezTo>
                                      <a:pt x="41" y="13"/>
                                      <a:pt x="41" y="13"/>
                                      <a:pt x="41" y="13"/>
                                    </a:cubicBezTo>
                                    <a:cubicBezTo>
                                      <a:pt x="41" y="13"/>
                                      <a:pt x="41" y="13"/>
                                      <a:pt x="41" y="13"/>
                                    </a:cubicBezTo>
                                    <a:cubicBezTo>
                                      <a:pt x="41" y="12"/>
                                      <a:pt x="41" y="11"/>
                                      <a:pt x="41" y="9"/>
                                    </a:cubicBezTo>
                                    <a:cubicBezTo>
                                      <a:pt x="41" y="4"/>
                                      <a:pt x="37" y="0"/>
                                      <a:pt x="31" y="0"/>
                                    </a:cubicBezTo>
                                    <a:cubicBezTo>
                                      <a:pt x="27" y="0"/>
                                      <a:pt x="24" y="2"/>
                                      <a:pt x="22" y="6"/>
                                    </a:cubicBezTo>
                                    <a:cubicBezTo>
                                      <a:pt x="0" y="56"/>
                                      <a:pt x="0" y="56"/>
                                      <a:pt x="0" y="56"/>
                                    </a:cubicBezTo>
                                    <a:cubicBezTo>
                                      <a:pt x="46" y="56"/>
                                      <a:pt x="46" y="56"/>
                                      <a:pt x="46" y="56"/>
                                    </a:cubicBezTo>
                                    <a:cubicBezTo>
                                      <a:pt x="46" y="88"/>
                                      <a:pt x="46" y="88"/>
                                      <a:pt x="46" y="88"/>
                                    </a:cubicBezTo>
                                    <a:cubicBezTo>
                                      <a:pt x="46" y="88"/>
                                      <a:pt x="46" y="88"/>
                                      <a:pt x="46" y="89"/>
                                    </a:cubicBezTo>
                                    <a:cubicBezTo>
                                      <a:pt x="46" y="94"/>
                                      <a:pt x="50" y="98"/>
                                      <a:pt x="55" y="98"/>
                                    </a:cubicBezTo>
                                    <a:cubicBezTo>
                                      <a:pt x="61" y="98"/>
                                      <a:pt x="65" y="94"/>
                                      <a:pt x="65" y="8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33B4A"/>
                              </a:solidFill>
                              <a:ln w="9525">
                                <a:noFill/>
                              </a:ln>
                            </wps:spPr>
                            <wps:bodyPr vert="horz" wrap="square" anchor="t" upright="1"/>
                          </wps:wsp>
                          <wps:wsp>
                            <wps:cNvPr id="62" name="Freeform 156"/>
                            <wps:cNvSpPr/>
                            <wps:spPr>
                              <a:xfrm>
                                <a:off x="10367" y="7910"/>
                                <a:ext cx="107" cy="112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7599" y="0"/>
                                  </a:cxn>
                                  <a:cxn ang="0">
                                    <a:pos x="0" y="33764"/>
                                  </a:cxn>
                                  <a:cxn ang="0">
                                    <a:pos x="0" y="716546"/>
                                  </a:cxn>
                                  <a:cxn ang="0">
                                    <a:pos x="0" y="716546"/>
                                  </a:cxn>
                                  <a:cxn ang="0">
                                    <a:pos x="37599" y="754062"/>
                                  </a:cxn>
                                  <a:cxn ang="0">
                                    <a:pos x="71438" y="716546"/>
                                  </a:cxn>
                                  <a:cxn ang="0">
                                    <a:pos x="71438" y="716546"/>
                                  </a:cxn>
                                  <a:cxn ang="0">
                                    <a:pos x="71438" y="33764"/>
                                  </a:cxn>
                                  <a:cxn ang="0">
                                    <a:pos x="37599" y="0"/>
                                  </a:cxn>
                                </a:cxnLst>
                                <a:pathLst>
                                  <a:path w="19" h="201">
                                    <a:moveTo>
                                      <a:pt x="10" y="0"/>
                                    </a:moveTo>
                                    <a:cubicBezTo>
                                      <a:pt x="4" y="0"/>
                                      <a:pt x="0" y="4"/>
                                      <a:pt x="0" y="9"/>
                                    </a:cubicBezTo>
                                    <a:cubicBezTo>
                                      <a:pt x="0" y="191"/>
                                      <a:pt x="0" y="191"/>
                                      <a:pt x="0" y="191"/>
                                    </a:cubicBezTo>
                                    <a:cubicBezTo>
                                      <a:pt x="0" y="191"/>
                                      <a:pt x="0" y="191"/>
                                      <a:pt x="0" y="191"/>
                                    </a:cubicBezTo>
                                    <a:cubicBezTo>
                                      <a:pt x="0" y="197"/>
                                      <a:pt x="4" y="201"/>
                                      <a:pt x="10" y="201"/>
                                    </a:cubicBezTo>
                                    <a:cubicBezTo>
                                      <a:pt x="15" y="201"/>
                                      <a:pt x="19" y="197"/>
                                      <a:pt x="19" y="191"/>
                                    </a:cubicBezTo>
                                    <a:cubicBezTo>
                                      <a:pt x="19" y="191"/>
                                      <a:pt x="19" y="191"/>
                                      <a:pt x="19" y="191"/>
                                    </a:cubicBezTo>
                                    <a:cubicBezTo>
                                      <a:pt x="19" y="9"/>
                                      <a:pt x="19" y="9"/>
                                      <a:pt x="19" y="9"/>
                                    </a:cubicBezTo>
                                    <a:cubicBezTo>
                                      <a:pt x="19" y="4"/>
                                      <a:pt x="15" y="0"/>
                                      <a:pt x="1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33B4A"/>
                              </a:solidFill>
                              <a:ln w="9525">
                                <a:noFill/>
                              </a:ln>
                            </wps:spPr>
                            <wps:bodyPr vert="horz" wrap="square" anchor="t" upright="1"/>
                          </wps:wsp>
                          <wps:wsp>
                            <wps:cNvPr id="63" name="Freeform 155"/>
                            <wps:cNvSpPr/>
                            <wps:spPr>
                              <a:xfrm>
                                <a:off x="11109" y="7004"/>
                                <a:ext cx="726" cy="55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46654" y="138834"/>
                                  </a:cxn>
                                  <a:cxn ang="0">
                                    <a:pos x="446654" y="138834"/>
                                  </a:cxn>
                                  <a:cxn ang="0">
                                    <a:pos x="116355" y="138834"/>
                                  </a:cxn>
                                  <a:cxn ang="0">
                                    <a:pos x="153889" y="48780"/>
                                  </a:cxn>
                                  <a:cxn ang="0">
                                    <a:pos x="153889" y="48780"/>
                                  </a:cxn>
                                  <a:cxn ang="0">
                                    <a:pos x="157643" y="33770"/>
                                  </a:cxn>
                                  <a:cxn ang="0">
                                    <a:pos x="120109" y="0"/>
                                  </a:cxn>
                                  <a:cxn ang="0">
                                    <a:pos x="82575" y="22514"/>
                                  </a:cxn>
                                  <a:cxn ang="0">
                                    <a:pos x="0" y="210127"/>
                                  </a:cxn>
                                  <a:cxn ang="0">
                                    <a:pos x="161396" y="210127"/>
                                  </a:cxn>
                                  <a:cxn ang="0">
                                    <a:pos x="161396" y="333952"/>
                                  </a:cxn>
                                  <a:cxn ang="0">
                                    <a:pos x="161396" y="333952"/>
                                  </a:cxn>
                                  <a:cxn ang="0">
                                    <a:pos x="161396" y="333952"/>
                                  </a:cxn>
                                  <a:cxn ang="0">
                                    <a:pos x="198930" y="371475"/>
                                  </a:cxn>
                                  <a:cxn ang="0">
                                    <a:pos x="232711" y="333952"/>
                                  </a:cxn>
                                  <a:cxn ang="0">
                                    <a:pos x="232711" y="333952"/>
                                  </a:cxn>
                                  <a:cxn ang="0">
                                    <a:pos x="232711" y="333952"/>
                                  </a:cxn>
                                  <a:cxn ang="0">
                                    <a:pos x="232711" y="210127"/>
                                  </a:cxn>
                                  <a:cxn ang="0">
                                    <a:pos x="446654" y="210127"/>
                                  </a:cxn>
                                  <a:cxn ang="0">
                                    <a:pos x="446654" y="210127"/>
                                  </a:cxn>
                                  <a:cxn ang="0">
                                    <a:pos x="446654" y="210127"/>
                                  </a:cxn>
                                  <a:cxn ang="0">
                                    <a:pos x="484188" y="172605"/>
                                  </a:cxn>
                                  <a:cxn ang="0">
                                    <a:pos x="446654" y="138834"/>
                                  </a:cxn>
                                </a:cxnLst>
                                <a:pathLst>
                                  <a:path w="129" h="99">
                                    <a:moveTo>
                                      <a:pt x="119" y="37"/>
                                    </a:moveTo>
                                    <a:cubicBezTo>
                                      <a:pt x="119" y="37"/>
                                      <a:pt x="119" y="37"/>
                                      <a:pt x="119" y="37"/>
                                    </a:cubicBezTo>
                                    <a:cubicBezTo>
                                      <a:pt x="31" y="37"/>
                                      <a:pt x="31" y="37"/>
                                      <a:pt x="31" y="37"/>
                                    </a:cubicBezTo>
                                    <a:cubicBezTo>
                                      <a:pt x="41" y="13"/>
                                      <a:pt x="41" y="13"/>
                                      <a:pt x="41" y="13"/>
                                    </a:cubicBezTo>
                                    <a:cubicBezTo>
                                      <a:pt x="41" y="13"/>
                                      <a:pt x="41" y="13"/>
                                      <a:pt x="41" y="13"/>
                                    </a:cubicBezTo>
                                    <a:cubicBezTo>
                                      <a:pt x="41" y="12"/>
                                      <a:pt x="42" y="11"/>
                                      <a:pt x="42" y="9"/>
                                    </a:cubicBezTo>
                                    <a:cubicBezTo>
                                      <a:pt x="42" y="4"/>
                                      <a:pt x="37" y="0"/>
                                      <a:pt x="32" y="0"/>
                                    </a:cubicBezTo>
                                    <a:cubicBezTo>
                                      <a:pt x="27" y="0"/>
                                      <a:pt x="24" y="2"/>
                                      <a:pt x="22" y="6"/>
                                    </a:cubicBezTo>
                                    <a:cubicBezTo>
                                      <a:pt x="0" y="56"/>
                                      <a:pt x="0" y="56"/>
                                      <a:pt x="0" y="56"/>
                                    </a:cubicBezTo>
                                    <a:cubicBezTo>
                                      <a:pt x="43" y="56"/>
                                      <a:pt x="43" y="56"/>
                                      <a:pt x="43" y="56"/>
                                    </a:cubicBezTo>
                                    <a:cubicBezTo>
                                      <a:pt x="43" y="89"/>
                                      <a:pt x="43" y="89"/>
                                      <a:pt x="43" y="89"/>
                                    </a:cubicBezTo>
                                    <a:cubicBezTo>
                                      <a:pt x="43" y="89"/>
                                      <a:pt x="43" y="89"/>
                                      <a:pt x="43" y="89"/>
                                    </a:cubicBezTo>
                                    <a:cubicBezTo>
                                      <a:pt x="43" y="89"/>
                                      <a:pt x="43" y="89"/>
                                      <a:pt x="43" y="89"/>
                                    </a:cubicBezTo>
                                    <a:cubicBezTo>
                                      <a:pt x="43" y="94"/>
                                      <a:pt x="47" y="99"/>
                                      <a:pt x="53" y="99"/>
                                    </a:cubicBezTo>
                                    <a:cubicBezTo>
                                      <a:pt x="58" y="99"/>
                                      <a:pt x="62" y="94"/>
                                      <a:pt x="62" y="89"/>
                                    </a:cubicBezTo>
                                    <a:cubicBezTo>
                                      <a:pt x="62" y="89"/>
                                      <a:pt x="62" y="89"/>
                                      <a:pt x="62" y="89"/>
                                    </a:cubicBezTo>
                                    <a:cubicBezTo>
                                      <a:pt x="62" y="89"/>
                                      <a:pt x="62" y="89"/>
                                      <a:pt x="62" y="89"/>
                                    </a:cubicBezTo>
                                    <a:cubicBezTo>
                                      <a:pt x="62" y="56"/>
                                      <a:pt x="62" y="56"/>
                                      <a:pt x="62" y="56"/>
                                    </a:cubicBezTo>
                                    <a:cubicBezTo>
                                      <a:pt x="119" y="56"/>
                                      <a:pt x="119" y="56"/>
                                      <a:pt x="119" y="56"/>
                                    </a:cubicBezTo>
                                    <a:cubicBezTo>
                                      <a:pt x="119" y="56"/>
                                      <a:pt x="119" y="56"/>
                                      <a:pt x="119" y="56"/>
                                    </a:cubicBezTo>
                                    <a:cubicBezTo>
                                      <a:pt x="119" y="56"/>
                                      <a:pt x="119" y="56"/>
                                      <a:pt x="119" y="56"/>
                                    </a:cubicBezTo>
                                    <a:cubicBezTo>
                                      <a:pt x="124" y="56"/>
                                      <a:pt x="129" y="52"/>
                                      <a:pt x="129" y="46"/>
                                    </a:cubicBezTo>
                                    <a:cubicBezTo>
                                      <a:pt x="129" y="41"/>
                                      <a:pt x="124" y="37"/>
                                      <a:pt x="119" y="3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33B4A"/>
                              </a:solidFill>
                              <a:ln w="9525">
                                <a:noFill/>
                              </a:ln>
                            </wps:spPr>
                            <wps:bodyPr vert="horz" wrap="square" anchor="t" upright="1"/>
                          </wps:wsp>
                          <wps:wsp>
                            <wps:cNvPr id="64" name="Freeform 153"/>
                            <wps:cNvSpPr/>
                            <wps:spPr>
                              <a:xfrm>
                                <a:off x="10367" y="7578"/>
                                <a:ext cx="107" cy="28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7599" y="0"/>
                                  </a:cxn>
                                  <a:cxn ang="0">
                                    <a:pos x="0" y="33719"/>
                                  </a:cxn>
                                  <a:cxn ang="0">
                                    <a:pos x="0" y="149860"/>
                                  </a:cxn>
                                  <a:cxn ang="0">
                                    <a:pos x="37599" y="187325"/>
                                  </a:cxn>
                                  <a:cxn ang="0">
                                    <a:pos x="71438" y="149860"/>
                                  </a:cxn>
                                  <a:cxn ang="0">
                                    <a:pos x="71438" y="33719"/>
                                  </a:cxn>
                                  <a:cxn ang="0">
                                    <a:pos x="37599" y="0"/>
                                  </a:cxn>
                                </a:cxnLst>
                                <a:pathLst>
                                  <a:path w="19" h="50">
                                    <a:moveTo>
                                      <a:pt x="10" y="0"/>
                                    </a:moveTo>
                                    <a:cubicBezTo>
                                      <a:pt x="4" y="0"/>
                                      <a:pt x="0" y="4"/>
                                      <a:pt x="0" y="9"/>
                                    </a:cubicBezTo>
                                    <a:cubicBezTo>
                                      <a:pt x="0" y="40"/>
                                      <a:pt x="0" y="40"/>
                                      <a:pt x="0" y="40"/>
                                    </a:cubicBezTo>
                                    <a:cubicBezTo>
                                      <a:pt x="0" y="46"/>
                                      <a:pt x="4" y="50"/>
                                      <a:pt x="10" y="50"/>
                                    </a:cubicBezTo>
                                    <a:cubicBezTo>
                                      <a:pt x="15" y="50"/>
                                      <a:pt x="19" y="46"/>
                                      <a:pt x="19" y="40"/>
                                    </a:cubicBezTo>
                                    <a:cubicBezTo>
                                      <a:pt x="19" y="9"/>
                                      <a:pt x="19" y="9"/>
                                      <a:pt x="19" y="9"/>
                                    </a:cubicBezTo>
                                    <a:cubicBezTo>
                                      <a:pt x="19" y="4"/>
                                      <a:pt x="15" y="0"/>
                                      <a:pt x="1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33B4A"/>
                              </a:solidFill>
                              <a:ln w="9525">
                                <a:noFill/>
                              </a:ln>
                            </wps:spPr>
                            <wps:bodyPr vert="horz" wrap="square" anchor="t" upright="1"/>
                          </wps:wsp>
                        </wpg:grpSp>
                      </wpg:grpSp>
                      <wpg:grpSp>
                        <wpg:cNvPr id="71" name="组合 287"/>
                        <wpg:cNvGrpSpPr/>
                        <wpg:grpSpPr>
                          <a:xfrm>
                            <a:off x="5962" y="4803"/>
                            <a:ext cx="1360" cy="1744"/>
                            <a:chOff x="8332" y="7047"/>
                            <a:chExt cx="1555" cy="1994"/>
                          </a:xfrm>
                        </wpg:grpSpPr>
                        <wps:wsp>
                          <wps:cNvPr id="67" name="Freeform 147"/>
                          <wps:cNvSpPr/>
                          <wps:spPr>
                            <a:xfrm>
                              <a:off x="9145" y="7047"/>
                              <a:ext cx="709" cy="112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20146" y="754062"/>
                                </a:cxn>
                                <a:cxn ang="0">
                                  <a:pos x="356684" y="754062"/>
                                </a:cxn>
                                <a:cxn ang="0">
                                  <a:pos x="473075" y="649019"/>
                                </a:cxn>
                                <a:cxn ang="0">
                                  <a:pos x="473075" y="105043"/>
                                </a:cxn>
                                <a:cxn ang="0">
                                  <a:pos x="356684" y="0"/>
                                </a:cxn>
                                <a:cxn ang="0">
                                  <a:pos x="120146" y="0"/>
                                </a:cxn>
                                <a:cxn ang="0">
                                  <a:pos x="0" y="105043"/>
                                </a:cxn>
                                <a:cxn ang="0">
                                  <a:pos x="0" y="649019"/>
                                </a:cxn>
                                <a:cxn ang="0">
                                  <a:pos x="120146" y="754062"/>
                                </a:cxn>
                                <a:cxn ang="0">
                                  <a:pos x="75091" y="105043"/>
                                </a:cxn>
                                <a:cxn ang="0">
                                  <a:pos x="120146" y="71279"/>
                                </a:cxn>
                                <a:cxn ang="0">
                                  <a:pos x="356684" y="71279"/>
                                </a:cxn>
                                <a:cxn ang="0">
                                  <a:pos x="401738" y="105043"/>
                                </a:cxn>
                                <a:cxn ang="0">
                                  <a:pos x="401738" y="649019"/>
                                </a:cxn>
                                <a:cxn ang="0">
                                  <a:pos x="356684" y="679031"/>
                                </a:cxn>
                                <a:cxn ang="0">
                                  <a:pos x="120146" y="679031"/>
                                </a:cxn>
                                <a:cxn ang="0">
                                  <a:pos x="75091" y="649019"/>
                                </a:cxn>
                                <a:cxn ang="0">
                                  <a:pos x="75091" y="105043"/>
                                </a:cxn>
                              </a:cxnLst>
                              <a:pathLst>
                                <a:path w="126" h="201">
                                  <a:moveTo>
                                    <a:pt x="32" y="201"/>
                                  </a:moveTo>
                                  <a:cubicBezTo>
                                    <a:pt x="95" y="201"/>
                                    <a:pt x="95" y="201"/>
                                    <a:pt x="95" y="201"/>
                                  </a:cubicBezTo>
                                  <a:cubicBezTo>
                                    <a:pt x="112" y="201"/>
                                    <a:pt x="126" y="198"/>
                                    <a:pt x="126" y="173"/>
                                  </a:cubicBezTo>
                                  <a:cubicBezTo>
                                    <a:pt x="126" y="28"/>
                                    <a:pt x="126" y="28"/>
                                    <a:pt x="126" y="28"/>
                                  </a:cubicBezTo>
                                  <a:cubicBezTo>
                                    <a:pt x="126" y="3"/>
                                    <a:pt x="112" y="0"/>
                                    <a:pt x="95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15" y="0"/>
                                    <a:pt x="0" y="3"/>
                                    <a:pt x="0" y="28"/>
                                  </a:cubicBezTo>
                                  <a:cubicBezTo>
                                    <a:pt x="0" y="173"/>
                                    <a:pt x="0" y="173"/>
                                    <a:pt x="0" y="173"/>
                                  </a:cubicBezTo>
                                  <a:cubicBezTo>
                                    <a:pt x="0" y="198"/>
                                    <a:pt x="15" y="201"/>
                                    <a:pt x="32" y="201"/>
                                  </a:cubicBezTo>
                                  <a:close/>
                                  <a:moveTo>
                                    <a:pt x="20" y="28"/>
                                  </a:moveTo>
                                  <a:cubicBezTo>
                                    <a:pt x="20" y="20"/>
                                    <a:pt x="26" y="19"/>
                                    <a:pt x="32" y="19"/>
                                  </a:cubicBezTo>
                                  <a:cubicBezTo>
                                    <a:pt x="95" y="19"/>
                                    <a:pt x="95" y="19"/>
                                    <a:pt x="95" y="19"/>
                                  </a:cubicBezTo>
                                  <a:cubicBezTo>
                                    <a:pt x="101" y="19"/>
                                    <a:pt x="107" y="20"/>
                                    <a:pt x="107" y="28"/>
                                  </a:cubicBezTo>
                                  <a:cubicBezTo>
                                    <a:pt x="107" y="173"/>
                                    <a:pt x="107" y="173"/>
                                    <a:pt x="107" y="173"/>
                                  </a:cubicBezTo>
                                  <a:cubicBezTo>
                                    <a:pt x="107" y="180"/>
                                    <a:pt x="101" y="181"/>
                                    <a:pt x="95" y="181"/>
                                  </a:cubicBezTo>
                                  <a:cubicBezTo>
                                    <a:pt x="32" y="181"/>
                                    <a:pt x="32" y="181"/>
                                    <a:pt x="32" y="181"/>
                                  </a:cubicBezTo>
                                  <a:cubicBezTo>
                                    <a:pt x="26" y="181"/>
                                    <a:pt x="20" y="180"/>
                                    <a:pt x="20" y="173"/>
                                  </a:cubicBezTo>
                                  <a:lnTo>
                                    <a:pt x="20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3B4A"/>
                            </a:solidFill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  <wps:wsp>
                          <wps:cNvPr id="68" name="Freeform 148"/>
                          <wps:cNvSpPr/>
                          <wps:spPr>
                            <a:xfrm>
                              <a:off x="9623" y="8266"/>
                              <a:ext cx="264" cy="77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1235" y="30001"/>
                                </a:cxn>
                                <a:cxn ang="0">
                                  <a:pos x="71235" y="30001"/>
                                </a:cxn>
                                <a:cxn ang="0">
                                  <a:pos x="29994" y="3750"/>
                                </a:cxn>
                                <a:cxn ang="0">
                                  <a:pos x="3749" y="45002"/>
                                </a:cxn>
                                <a:cxn ang="0">
                                  <a:pos x="3749" y="45002"/>
                                </a:cxn>
                                <a:cxn ang="0">
                                  <a:pos x="3749" y="48752"/>
                                </a:cxn>
                                <a:cxn ang="0">
                                  <a:pos x="3749" y="48752"/>
                                </a:cxn>
                                <a:cxn ang="0">
                                  <a:pos x="3749" y="48752"/>
                                </a:cxn>
                                <a:cxn ang="0">
                                  <a:pos x="101229" y="483773"/>
                                </a:cxn>
                                <a:cxn ang="0">
                                  <a:pos x="104978" y="487524"/>
                                </a:cxn>
                                <a:cxn ang="0">
                                  <a:pos x="104978" y="487524"/>
                                </a:cxn>
                                <a:cxn ang="0">
                                  <a:pos x="104978" y="487524"/>
                                </a:cxn>
                                <a:cxn ang="0">
                                  <a:pos x="131222" y="513775"/>
                                </a:cxn>
                                <a:cxn ang="0">
                                  <a:pos x="172464" y="487524"/>
                                </a:cxn>
                                <a:cxn ang="0">
                                  <a:pos x="172464" y="468773"/>
                                </a:cxn>
                                <a:cxn ang="0">
                                  <a:pos x="71235" y="30001"/>
                                </a:cxn>
                              </a:cxnLst>
                              <a:pathLst>
                                <a:path w="47" h="138">
                                  <a:moveTo>
                                    <a:pt x="19" y="8"/>
                                  </a:moveTo>
                                  <a:cubicBezTo>
                                    <a:pt x="19" y="8"/>
                                    <a:pt x="19" y="8"/>
                                    <a:pt x="19" y="8"/>
                                  </a:cubicBezTo>
                                  <a:cubicBezTo>
                                    <a:pt x="18" y="3"/>
                                    <a:pt x="13" y="0"/>
                                    <a:pt x="8" y="1"/>
                                  </a:cubicBezTo>
                                  <a:cubicBezTo>
                                    <a:pt x="3" y="2"/>
                                    <a:pt x="0" y="7"/>
                                    <a:pt x="1" y="12"/>
                                  </a:cubicBezTo>
                                  <a:cubicBezTo>
                                    <a:pt x="1" y="12"/>
                                    <a:pt x="1" y="12"/>
                                    <a:pt x="1" y="12"/>
                                  </a:cubicBezTo>
                                  <a:cubicBezTo>
                                    <a:pt x="1" y="13"/>
                                    <a:pt x="1" y="13"/>
                                    <a:pt x="1" y="13"/>
                                  </a:cubicBezTo>
                                  <a:cubicBezTo>
                                    <a:pt x="1" y="13"/>
                                    <a:pt x="1" y="13"/>
                                    <a:pt x="1" y="13"/>
                                  </a:cubicBezTo>
                                  <a:cubicBezTo>
                                    <a:pt x="1" y="13"/>
                                    <a:pt x="1" y="13"/>
                                    <a:pt x="1" y="13"/>
                                  </a:cubicBezTo>
                                  <a:cubicBezTo>
                                    <a:pt x="27" y="129"/>
                                    <a:pt x="27" y="129"/>
                                    <a:pt x="27" y="129"/>
                                  </a:cubicBezTo>
                                  <a:cubicBezTo>
                                    <a:pt x="27" y="129"/>
                                    <a:pt x="27" y="129"/>
                                    <a:pt x="28" y="130"/>
                                  </a:cubicBezTo>
                                  <a:cubicBezTo>
                                    <a:pt x="28" y="130"/>
                                    <a:pt x="28" y="130"/>
                                    <a:pt x="28" y="130"/>
                                  </a:cubicBezTo>
                                  <a:cubicBezTo>
                                    <a:pt x="28" y="130"/>
                                    <a:pt x="28" y="130"/>
                                    <a:pt x="28" y="130"/>
                                  </a:cubicBezTo>
                                  <a:cubicBezTo>
                                    <a:pt x="29" y="133"/>
                                    <a:pt x="31" y="136"/>
                                    <a:pt x="35" y="137"/>
                                  </a:cubicBezTo>
                                  <a:cubicBezTo>
                                    <a:pt x="40" y="138"/>
                                    <a:pt x="45" y="135"/>
                                    <a:pt x="46" y="130"/>
                                  </a:cubicBezTo>
                                  <a:cubicBezTo>
                                    <a:pt x="47" y="128"/>
                                    <a:pt x="47" y="127"/>
                                    <a:pt x="46" y="125"/>
                                  </a:cubicBezTo>
                                  <a:lnTo>
                                    <a:pt x="19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3B4A"/>
                            </a:solidFill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  <wps:wsp>
                          <wps:cNvPr id="69" name="Freeform 149"/>
                          <wps:cNvSpPr/>
                          <wps:spPr>
                            <a:xfrm>
                              <a:off x="8332" y="7063"/>
                              <a:ext cx="813" cy="197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42925" y="983526"/>
                                </a:cxn>
                                <a:cxn ang="0">
                                  <a:pos x="505482" y="945987"/>
                                </a:cxn>
                                <a:cxn ang="0">
                                  <a:pos x="501738" y="945987"/>
                                </a:cxn>
                                <a:cxn ang="0">
                                  <a:pos x="501738" y="945987"/>
                                </a:cxn>
                                <a:cxn ang="0">
                                  <a:pos x="445573" y="957249"/>
                                </a:cxn>
                                <a:cxn ang="0">
                                  <a:pos x="445573" y="71324"/>
                                </a:cxn>
                                <a:cxn ang="0">
                                  <a:pos x="483016" y="71324"/>
                                </a:cxn>
                                <a:cxn ang="0">
                                  <a:pos x="486760" y="71324"/>
                                </a:cxn>
                                <a:cxn ang="0">
                                  <a:pos x="524203" y="37539"/>
                                </a:cxn>
                                <a:cxn ang="0">
                                  <a:pos x="486760" y="0"/>
                                </a:cxn>
                                <a:cxn ang="0">
                                  <a:pos x="486760" y="0"/>
                                </a:cxn>
                                <a:cxn ang="0">
                                  <a:pos x="48676" y="0"/>
                                </a:cxn>
                                <a:cxn ang="0">
                                  <a:pos x="48676" y="0"/>
                                </a:cxn>
                                <a:cxn ang="0">
                                  <a:pos x="11233" y="37539"/>
                                </a:cxn>
                                <a:cxn ang="0">
                                  <a:pos x="48676" y="71324"/>
                                </a:cxn>
                                <a:cxn ang="0">
                                  <a:pos x="48676" y="71324"/>
                                </a:cxn>
                                <a:cxn ang="0">
                                  <a:pos x="93608" y="71324"/>
                                </a:cxn>
                                <a:cxn ang="0">
                                  <a:pos x="93608" y="1024819"/>
                                </a:cxn>
                                <a:cxn ang="0">
                                  <a:pos x="29954" y="1036081"/>
                                </a:cxn>
                                <a:cxn ang="0">
                                  <a:pos x="29954" y="1036081"/>
                                </a:cxn>
                                <a:cxn ang="0">
                                  <a:pos x="0" y="1073620"/>
                                </a:cxn>
                                <a:cxn ang="0">
                                  <a:pos x="33699" y="1111160"/>
                                </a:cxn>
                                <a:cxn ang="0">
                                  <a:pos x="41187" y="1111160"/>
                                </a:cxn>
                                <a:cxn ang="0">
                                  <a:pos x="41187" y="1111160"/>
                                </a:cxn>
                                <a:cxn ang="0">
                                  <a:pos x="370687" y="1047343"/>
                                </a:cxn>
                                <a:cxn ang="0">
                                  <a:pos x="370687" y="1276332"/>
                                </a:cxn>
                                <a:cxn ang="0">
                                  <a:pos x="370687" y="1280086"/>
                                </a:cxn>
                                <a:cxn ang="0">
                                  <a:pos x="408130" y="1317625"/>
                                </a:cxn>
                                <a:cxn ang="0">
                                  <a:pos x="441829" y="1280086"/>
                                </a:cxn>
                                <a:cxn ang="0">
                                  <a:pos x="441829" y="1280086"/>
                                </a:cxn>
                                <a:cxn ang="0">
                                  <a:pos x="445573" y="1280086"/>
                                </a:cxn>
                                <a:cxn ang="0">
                                  <a:pos x="445573" y="1032327"/>
                                </a:cxn>
                                <a:cxn ang="0">
                                  <a:pos x="509226" y="1021066"/>
                                </a:cxn>
                                <a:cxn ang="0">
                                  <a:pos x="542925" y="983526"/>
                                </a:cxn>
                                <a:cxn ang="0">
                                  <a:pos x="164750" y="71324"/>
                                </a:cxn>
                                <a:cxn ang="0">
                                  <a:pos x="370687" y="71324"/>
                                </a:cxn>
                                <a:cxn ang="0">
                                  <a:pos x="370687" y="326591"/>
                                </a:cxn>
                                <a:cxn ang="0">
                                  <a:pos x="164750" y="326591"/>
                                </a:cxn>
                                <a:cxn ang="0">
                                  <a:pos x="164750" y="71324"/>
                                </a:cxn>
                                <a:cxn ang="0">
                                  <a:pos x="164750" y="401669"/>
                                </a:cxn>
                                <a:cxn ang="0">
                                  <a:pos x="370687" y="401669"/>
                                </a:cxn>
                                <a:cxn ang="0">
                                  <a:pos x="370687" y="656936"/>
                                </a:cxn>
                                <a:cxn ang="0">
                                  <a:pos x="164750" y="656936"/>
                                </a:cxn>
                                <a:cxn ang="0">
                                  <a:pos x="164750" y="401669"/>
                                </a:cxn>
                                <a:cxn ang="0">
                                  <a:pos x="164750" y="1009804"/>
                                </a:cxn>
                                <a:cxn ang="0">
                                  <a:pos x="164750" y="728260"/>
                                </a:cxn>
                                <a:cxn ang="0">
                                  <a:pos x="370687" y="728260"/>
                                </a:cxn>
                                <a:cxn ang="0">
                                  <a:pos x="370687" y="972265"/>
                                </a:cxn>
                                <a:cxn ang="0">
                                  <a:pos x="164750" y="1009804"/>
                                </a:cxn>
                              </a:cxnLst>
                              <a:pathLst>
                                <a:path w="145" h="351">
                                  <a:moveTo>
                                    <a:pt x="145" y="262"/>
                                  </a:moveTo>
                                  <a:cubicBezTo>
                                    <a:pt x="145" y="257"/>
                                    <a:pt x="140" y="252"/>
                                    <a:pt x="135" y="252"/>
                                  </a:cubicBezTo>
                                  <a:cubicBezTo>
                                    <a:pt x="134" y="252"/>
                                    <a:pt x="134" y="252"/>
                                    <a:pt x="134" y="252"/>
                                  </a:cubicBezTo>
                                  <a:cubicBezTo>
                                    <a:pt x="134" y="252"/>
                                    <a:pt x="134" y="252"/>
                                    <a:pt x="134" y="252"/>
                                  </a:cubicBezTo>
                                  <a:cubicBezTo>
                                    <a:pt x="119" y="255"/>
                                    <a:pt x="119" y="255"/>
                                    <a:pt x="119" y="255"/>
                                  </a:cubicBezTo>
                                  <a:cubicBezTo>
                                    <a:pt x="119" y="19"/>
                                    <a:pt x="119" y="19"/>
                                    <a:pt x="119" y="19"/>
                                  </a:cubicBezTo>
                                  <a:cubicBezTo>
                                    <a:pt x="129" y="19"/>
                                    <a:pt x="129" y="19"/>
                                    <a:pt x="129" y="19"/>
                                  </a:cubicBezTo>
                                  <a:cubicBezTo>
                                    <a:pt x="130" y="19"/>
                                    <a:pt x="130" y="19"/>
                                    <a:pt x="130" y="19"/>
                                  </a:cubicBezTo>
                                  <a:cubicBezTo>
                                    <a:pt x="135" y="19"/>
                                    <a:pt x="140" y="15"/>
                                    <a:pt x="140" y="10"/>
                                  </a:cubicBezTo>
                                  <a:cubicBezTo>
                                    <a:pt x="140" y="4"/>
                                    <a:pt x="136" y="0"/>
                                    <a:pt x="130" y="0"/>
                                  </a:cubicBezTo>
                                  <a:cubicBezTo>
                                    <a:pt x="130" y="0"/>
                                    <a:pt x="130" y="0"/>
                                    <a:pt x="130" y="0"/>
                                  </a:cubicBezTo>
                                  <a:cubicBezTo>
                                    <a:pt x="13" y="0"/>
                                    <a:pt x="13" y="0"/>
                                    <a:pt x="13" y="0"/>
                                  </a:cubicBezTo>
                                  <a:cubicBezTo>
                                    <a:pt x="13" y="0"/>
                                    <a:pt x="13" y="0"/>
                                    <a:pt x="13" y="0"/>
                                  </a:cubicBezTo>
                                  <a:cubicBezTo>
                                    <a:pt x="7" y="0"/>
                                    <a:pt x="3" y="4"/>
                                    <a:pt x="3" y="10"/>
                                  </a:cubicBezTo>
                                  <a:cubicBezTo>
                                    <a:pt x="3" y="15"/>
                                    <a:pt x="7" y="19"/>
                                    <a:pt x="13" y="19"/>
                                  </a:cubicBezTo>
                                  <a:cubicBezTo>
                                    <a:pt x="13" y="19"/>
                                    <a:pt x="13" y="19"/>
                                    <a:pt x="13" y="19"/>
                                  </a:cubicBezTo>
                                  <a:cubicBezTo>
                                    <a:pt x="25" y="19"/>
                                    <a:pt x="25" y="19"/>
                                    <a:pt x="25" y="19"/>
                                  </a:cubicBezTo>
                                  <a:cubicBezTo>
                                    <a:pt x="25" y="273"/>
                                    <a:pt x="25" y="273"/>
                                    <a:pt x="25" y="273"/>
                                  </a:cubicBezTo>
                                  <a:cubicBezTo>
                                    <a:pt x="8" y="276"/>
                                    <a:pt x="8" y="276"/>
                                    <a:pt x="8" y="276"/>
                                  </a:cubicBezTo>
                                  <a:cubicBezTo>
                                    <a:pt x="8" y="276"/>
                                    <a:pt x="8" y="276"/>
                                    <a:pt x="8" y="276"/>
                                  </a:cubicBezTo>
                                  <a:cubicBezTo>
                                    <a:pt x="3" y="277"/>
                                    <a:pt x="0" y="281"/>
                                    <a:pt x="0" y="286"/>
                                  </a:cubicBezTo>
                                  <a:cubicBezTo>
                                    <a:pt x="0" y="291"/>
                                    <a:pt x="4" y="296"/>
                                    <a:pt x="9" y="296"/>
                                  </a:cubicBezTo>
                                  <a:cubicBezTo>
                                    <a:pt x="10" y="296"/>
                                    <a:pt x="11" y="296"/>
                                    <a:pt x="11" y="296"/>
                                  </a:cubicBezTo>
                                  <a:cubicBezTo>
                                    <a:pt x="11" y="296"/>
                                    <a:pt x="11" y="296"/>
                                    <a:pt x="11" y="296"/>
                                  </a:cubicBezTo>
                                  <a:cubicBezTo>
                                    <a:pt x="99" y="279"/>
                                    <a:pt x="99" y="279"/>
                                    <a:pt x="99" y="279"/>
                                  </a:cubicBezTo>
                                  <a:cubicBezTo>
                                    <a:pt x="99" y="340"/>
                                    <a:pt x="99" y="340"/>
                                    <a:pt x="99" y="340"/>
                                  </a:cubicBezTo>
                                  <a:cubicBezTo>
                                    <a:pt x="99" y="341"/>
                                    <a:pt x="99" y="341"/>
                                    <a:pt x="99" y="341"/>
                                  </a:cubicBezTo>
                                  <a:cubicBezTo>
                                    <a:pt x="99" y="347"/>
                                    <a:pt x="103" y="351"/>
                                    <a:pt x="109" y="351"/>
                                  </a:cubicBezTo>
                                  <a:cubicBezTo>
                                    <a:pt x="114" y="351"/>
                                    <a:pt x="118" y="347"/>
                                    <a:pt x="118" y="341"/>
                                  </a:cubicBezTo>
                                  <a:cubicBezTo>
                                    <a:pt x="118" y="341"/>
                                    <a:pt x="118" y="341"/>
                                    <a:pt x="118" y="341"/>
                                  </a:cubicBezTo>
                                  <a:cubicBezTo>
                                    <a:pt x="119" y="341"/>
                                    <a:pt x="119" y="341"/>
                                    <a:pt x="119" y="341"/>
                                  </a:cubicBezTo>
                                  <a:cubicBezTo>
                                    <a:pt x="119" y="275"/>
                                    <a:pt x="119" y="275"/>
                                    <a:pt x="119" y="275"/>
                                  </a:cubicBezTo>
                                  <a:cubicBezTo>
                                    <a:pt x="136" y="272"/>
                                    <a:pt x="136" y="272"/>
                                    <a:pt x="136" y="272"/>
                                  </a:cubicBezTo>
                                  <a:cubicBezTo>
                                    <a:pt x="141" y="272"/>
                                    <a:pt x="145" y="267"/>
                                    <a:pt x="145" y="262"/>
                                  </a:cubicBezTo>
                                  <a:close/>
                                  <a:moveTo>
                                    <a:pt x="44" y="19"/>
                                  </a:moveTo>
                                  <a:cubicBezTo>
                                    <a:pt x="99" y="19"/>
                                    <a:pt x="99" y="19"/>
                                    <a:pt x="99" y="19"/>
                                  </a:cubicBezTo>
                                  <a:cubicBezTo>
                                    <a:pt x="99" y="87"/>
                                    <a:pt x="99" y="87"/>
                                    <a:pt x="99" y="87"/>
                                  </a:cubicBezTo>
                                  <a:cubicBezTo>
                                    <a:pt x="44" y="87"/>
                                    <a:pt x="44" y="87"/>
                                    <a:pt x="44" y="87"/>
                                  </a:cubicBezTo>
                                  <a:lnTo>
                                    <a:pt x="44" y="19"/>
                                  </a:lnTo>
                                  <a:close/>
                                  <a:moveTo>
                                    <a:pt x="44" y="107"/>
                                  </a:moveTo>
                                  <a:cubicBezTo>
                                    <a:pt x="99" y="107"/>
                                    <a:pt x="99" y="107"/>
                                    <a:pt x="99" y="107"/>
                                  </a:cubicBezTo>
                                  <a:cubicBezTo>
                                    <a:pt x="99" y="175"/>
                                    <a:pt x="99" y="175"/>
                                    <a:pt x="99" y="175"/>
                                  </a:cubicBezTo>
                                  <a:cubicBezTo>
                                    <a:pt x="44" y="175"/>
                                    <a:pt x="44" y="175"/>
                                    <a:pt x="44" y="175"/>
                                  </a:cubicBezTo>
                                  <a:lnTo>
                                    <a:pt x="44" y="107"/>
                                  </a:lnTo>
                                  <a:close/>
                                  <a:moveTo>
                                    <a:pt x="44" y="269"/>
                                  </a:moveTo>
                                  <a:cubicBezTo>
                                    <a:pt x="44" y="194"/>
                                    <a:pt x="44" y="194"/>
                                    <a:pt x="44" y="194"/>
                                  </a:cubicBezTo>
                                  <a:cubicBezTo>
                                    <a:pt x="99" y="194"/>
                                    <a:pt x="99" y="194"/>
                                    <a:pt x="99" y="194"/>
                                  </a:cubicBezTo>
                                  <a:cubicBezTo>
                                    <a:pt x="99" y="259"/>
                                    <a:pt x="99" y="259"/>
                                    <a:pt x="99" y="259"/>
                                  </a:cubicBezTo>
                                  <a:lnTo>
                                    <a:pt x="44" y="2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3B4A"/>
                            </a:solidFill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  <wps:wsp>
                          <wps:cNvPr id="70" name="Freeform 150"/>
                          <wps:cNvSpPr/>
                          <wps:spPr>
                            <a:xfrm>
                              <a:off x="9140" y="8271"/>
                              <a:ext cx="260" cy="77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35421" y="0"/>
                                </a:cxn>
                                <a:cxn ang="0">
                                  <a:pos x="101566" y="26281"/>
                                </a:cxn>
                                <a:cxn ang="0">
                                  <a:pos x="101566" y="26281"/>
                                </a:cxn>
                                <a:cxn ang="0">
                                  <a:pos x="3762" y="465543"/>
                                </a:cxn>
                                <a:cxn ang="0">
                                  <a:pos x="3762" y="465543"/>
                                </a:cxn>
                                <a:cxn ang="0">
                                  <a:pos x="3762" y="469297"/>
                                </a:cxn>
                                <a:cxn ang="0">
                                  <a:pos x="3762" y="473052"/>
                                </a:cxn>
                                <a:cxn ang="0">
                                  <a:pos x="3762" y="473052"/>
                                </a:cxn>
                                <a:cxn ang="0">
                                  <a:pos x="30094" y="510596"/>
                                </a:cxn>
                                <a:cxn ang="0">
                                  <a:pos x="75234" y="484315"/>
                                </a:cxn>
                                <a:cxn ang="0">
                                  <a:pos x="75234" y="484315"/>
                                </a:cxn>
                                <a:cxn ang="0">
                                  <a:pos x="173038" y="45053"/>
                                </a:cxn>
                                <a:cxn ang="0">
                                  <a:pos x="173038" y="41298"/>
                                </a:cxn>
                                <a:cxn ang="0">
                                  <a:pos x="173038" y="41298"/>
                                </a:cxn>
                                <a:cxn ang="0">
                                  <a:pos x="173038" y="41298"/>
                                </a:cxn>
                                <a:cxn ang="0">
                                  <a:pos x="173038" y="37544"/>
                                </a:cxn>
                                <a:cxn ang="0">
                                  <a:pos x="135421" y="0"/>
                                </a:cxn>
                              </a:cxnLst>
                              <a:pathLst>
                                <a:path w="46" h="137">
                                  <a:moveTo>
                                    <a:pt x="36" y="0"/>
                                  </a:moveTo>
                                  <a:cubicBezTo>
                                    <a:pt x="32" y="0"/>
                                    <a:pt x="28" y="3"/>
                                    <a:pt x="27" y="7"/>
                                  </a:cubicBezTo>
                                  <a:cubicBezTo>
                                    <a:pt x="27" y="7"/>
                                    <a:pt x="27" y="7"/>
                                    <a:pt x="27" y="7"/>
                                  </a:cubicBezTo>
                                  <a:cubicBezTo>
                                    <a:pt x="1" y="124"/>
                                    <a:pt x="1" y="124"/>
                                    <a:pt x="1" y="124"/>
                                  </a:cubicBezTo>
                                  <a:cubicBezTo>
                                    <a:pt x="1" y="124"/>
                                    <a:pt x="1" y="124"/>
                                    <a:pt x="1" y="124"/>
                                  </a:cubicBezTo>
                                  <a:cubicBezTo>
                                    <a:pt x="1" y="124"/>
                                    <a:pt x="1" y="125"/>
                                    <a:pt x="1" y="125"/>
                                  </a:cubicBezTo>
                                  <a:cubicBezTo>
                                    <a:pt x="1" y="126"/>
                                    <a:pt x="1" y="126"/>
                                    <a:pt x="1" y="126"/>
                                  </a:cubicBezTo>
                                  <a:cubicBezTo>
                                    <a:pt x="1" y="126"/>
                                    <a:pt x="1" y="126"/>
                                    <a:pt x="1" y="126"/>
                                  </a:cubicBezTo>
                                  <a:cubicBezTo>
                                    <a:pt x="0" y="130"/>
                                    <a:pt x="4" y="135"/>
                                    <a:pt x="8" y="136"/>
                                  </a:cubicBezTo>
                                  <a:cubicBezTo>
                                    <a:pt x="13" y="137"/>
                                    <a:pt x="18" y="134"/>
                                    <a:pt x="20" y="129"/>
                                  </a:cubicBezTo>
                                  <a:cubicBezTo>
                                    <a:pt x="20" y="129"/>
                                    <a:pt x="20" y="129"/>
                                    <a:pt x="20" y="129"/>
                                  </a:cubicBezTo>
                                  <a:cubicBezTo>
                                    <a:pt x="46" y="12"/>
                                    <a:pt x="46" y="12"/>
                                    <a:pt x="46" y="12"/>
                                  </a:cubicBezTo>
                                  <a:cubicBezTo>
                                    <a:pt x="46" y="12"/>
                                    <a:pt x="46" y="11"/>
                                    <a:pt x="46" y="11"/>
                                  </a:cubicBezTo>
                                  <a:cubicBezTo>
                                    <a:pt x="46" y="11"/>
                                    <a:pt x="46" y="11"/>
                                    <a:pt x="46" y="11"/>
                                  </a:cubicBezTo>
                                  <a:cubicBezTo>
                                    <a:pt x="46" y="11"/>
                                    <a:pt x="46" y="11"/>
                                    <a:pt x="46" y="11"/>
                                  </a:cubicBezTo>
                                  <a:cubicBezTo>
                                    <a:pt x="46" y="11"/>
                                    <a:pt x="46" y="10"/>
                                    <a:pt x="46" y="10"/>
                                  </a:cubicBezTo>
                                  <a:cubicBezTo>
                                    <a:pt x="46" y="4"/>
                                    <a:pt x="42" y="0"/>
                                    <a:pt x="3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B4A"/>
                            </a:solidFill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69" o:spid="_x0000_s1026" o:spt="203" style="position:absolute;left:0pt;margin-left:43.6pt;margin-top:340.45pt;height:93.4pt;width:331.15pt;z-index:251696128;mso-width-relative:page;mso-height-relative:page;" coordorigin="4316,4744" coordsize="6393,1803" o:gfxdata="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">
                <o:lock v:ext="edit" aspectratio="f"/>
                <v:group id="组合 270" o:spid="_x0000_s1026" o:spt="203" style="position:absolute;left:4316;top:4753;height:1789;width:1320;" coordorigin="6449,6990" coordsize="1510,2046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44" o:spid="_x0000_s1026" o:spt="100" style="position:absolute;left:6482;top:8069;height:861;width:645;" fillcolor="#333B4A" filled="t" stroked="f" coordsize="115,153" o:gfxdata="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Kr2qC2AAAA2wAAAA8A&#10;AAAAAAAAAQAgAAAAIgAAAGRycy9kb3ducmV2LnhtbFBLAQIUABQAAAAIAIdO4kAzLwWeOwAAADkA&#10;AAAQAAAAAAAAAAEAIAAAAAUBAABkcnMvc2hhcGV4bWwueG1sUEsFBgAAAAAGAAYAWwEAAK8DAAAA&#10;AA==&#10;" path="m18,149c18,149,18,149,18,149c113,16,113,16,113,16c114,15,115,13,115,10c115,5,111,0,105,0c102,0,99,2,97,5c97,5,97,5,97,5c2,137,2,137,2,137c1,139,0,141,0,143c0,149,4,153,10,153c13,153,16,152,17,149c18,149,18,149,18,149xe">
                    <v:path o:connectlocs="67338,559651;67338,559651;422731,60097;430213,37560;392803,0;362875,18780;362875,18780;7482,514578;0,537115;37410,574675;63597,559651;67338,559651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45" o:spid="_x0000_s1026" o:spt="100" style="position:absolute;left:6449;top:6990;height:2046;width:1510;" fillcolor="#333B4A" filled="t" stroked="f" coordsize="269,364" o:gfxdata="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7DZqb4A&#10;AADbAAAADwAAAAAAAAABACAAAAAiAAAAZHJzL2Rvd25yZXYueG1sUEsBAhQAFAAAAAgAh07iQDMv&#10;BZ47AAAAOQAAABAAAAAAAAAAAQAgAAAADQEAAGRycy9zaGFwZXhtbC54bWxQSwUGAAAAAAYABgBb&#10;AQAAtwMAAAAA&#10;" path="m188,197c262,120,262,120,262,120c262,120,262,120,262,120c264,118,265,116,265,113c265,108,260,104,255,104c252,104,250,105,248,106c248,106,248,106,248,106c178,179,178,179,178,179c150,132,150,132,150,132c150,69,150,69,150,69c228,69,228,69,228,69c245,69,259,66,259,41c259,10,259,10,259,10c259,10,259,10,259,10c259,10,259,10,259,10c259,10,259,10,259,10c259,10,259,10,259,10c259,4,255,0,249,0c244,0,240,4,240,10c240,10,240,10,240,10c240,41,240,41,240,41c240,49,234,50,228,50c150,50,150,50,150,50c150,10,150,10,150,10c150,4,145,0,140,0c135,0,130,4,130,10c130,50,130,50,130,50c10,50,10,50,10,50c10,50,10,50,10,50c4,50,0,54,0,60c0,65,4,69,10,69c10,69,10,69,10,69c130,69,130,69,130,69c130,329,130,329,130,329c130,341,122,345,113,345c90,345,90,345,90,345c90,345,90,345,90,345c90,345,90,345,90,345c90,345,90,345,90,345c90,345,90,345,90,345c85,345,81,349,81,354c81,360,85,364,90,364c90,364,90,364,90,364c113,364,113,364,113,364c132,364,150,356,150,329c150,170,150,170,150,170c251,342,251,342,251,342c251,342,251,342,251,342c253,345,256,347,259,347c265,347,269,342,269,337c269,335,268,333,267,331l188,197xe">
                    <v:path o:connectlocs="704520,739744;981831,450606;981831,450606;993073,424320;955599,390525;929367,398035;929367,398035;667045,672153;562117,495666;562117,259098;854418,259098;970589,153957;970589,37550;970589,37550;970589,37550;970589,37550;970589,37550;933114,0;899387,37550;899387,37550;899387,153957;854418,187752;562117,187752;562117,37550;524642,0;487168,37550;487168,187752;37474,187752;37474,187752;0,225303;37474,259098;37474,259098;487168,259098;487168,1235410;423461,1295491;337270,1295491;337270,1295491;337270,1295491;337270,1295491;337270,1295491;303543,1329287;337270,1366837;337270,1366837;423461,1366837;562117,1235410;562117,638358;940609,1284226;940609,1284226;970589,1303001;1008063,1265451;1000568,1242920;704520,739744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46" o:spid="_x0000_s1026" o:spt="100" style="position:absolute;left:6504;top:7562;height:523;width:445;" fillcolor="#333B4A" filled="t" stroked="f" coordsize="79,93" o:gfxdata="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mcDZu/&#10;AAAA2wAAAA8AAAAAAAAAAQAgAAAAIgAAAGRycy9kb3ducmV2LnhtbFBLAQIUABQAAAAIAIdO4kAz&#10;LwWeOwAAADkAAAAQAAAAAAAAAAEAIAAAAA4BAABkcnMvc2hhcGV4bWwueG1sUEsFBgAAAAAGAAYA&#10;WwEAALgDAAAAAA==&#10;" path="m77,78c77,77,76,77,76,76c18,4,18,4,18,4c18,4,18,4,17,4c17,4,17,4,17,4c17,4,17,4,17,4c15,1,13,0,9,0c4,0,0,4,0,10c0,13,1,15,3,17c61,88,61,88,61,88c63,91,66,93,69,93c74,93,79,88,79,83c79,81,78,79,77,78c77,78,77,78,77,78xe">
                    <v:path o:connectlocs="289347,292919;285590,285409;67640,15022;63882,15022;63882,15022;63882,15022;33820,0;0,37554;11273,63841;229223,330473;259285,349250;296863,311696;289347,292919;289347,292919" o:connectangles="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74" o:spid="_x0000_s1026" o:spt="203" style="position:absolute;left:7711;top:4744;height:1779;width:2998;" coordorigin="10301,7004" coordsize="3429,2034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275" o:spid="_x0000_s1026" o:spt="203" style="position:absolute;left:12226;top:7061;height:1973;width:1504;" coordorigin="12226,7061" coordsize="1504,1973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Freeform 157" o:spid="_x0000_s1026" o:spt="100" style="position:absolute;left:12226;top:7061;height:1973;width:1505;" fillcolor="#333B4A" filled="t" stroked="f" coordsize="268,351" o:gfxdata="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UYTG/&#10;AAAA2wAAAA8AAAAAAAAAAQAgAAAAIgAAAGRycy9kb3ducmV2LnhtbFBLAQIUABQAAAAIAIdO4kAz&#10;LwWeOwAAADkAAAAQAAAAAAAAAAEAIAAAAA4BAABkcnMvc2hhcGV4bWwueG1sUEsFBgAAAAAGAAYA&#10;WwEAALgDAAAAAA==&#10;" path="m259,0c51,0,51,0,51,0c31,0,16,7,14,34c0,341,0,341,0,341c0,341,0,341,0,341c0,341,0,341,0,341c0,347,4,351,9,351c15,351,19,347,19,341c19,341,19,341,19,341c34,35,34,35,34,35c35,23,42,19,51,19c259,19,259,19,259,19c259,19,259,19,259,19c264,19,268,15,268,9c268,4,264,0,259,0xe">
                      <v:path o:connectlocs="971142,0;191229,0;52494,127633;0,1280086;0,1280086;0,1280086;33746,1317625;71242,1280086;71242,1280086;127486,131387;191229,71324;971142,71324;971142,71324;1004888,33785;971142,0" o:connectangles="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58" o:spid="_x0000_s1026" o:spt="100" style="position:absolute;left:12524;top:7280;height:1754;width:1122;" fillcolor="#333B4A" filled="t" stroked="f" coordsize="200,312" o:gfxdata="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JOE7sAAADb&#10;AAAADwAAAAAAAAABACAAAAAiAAAAZHJzL2Rvd25yZXYueG1sUEsBAhQAFAAAAAgAh07iQDMvBZ47&#10;AAAAOQAAABAAAAAAAAAAAQAgAAAACgEAAGRycy9zaGFwZXhtbC54bWxQSwUGAAAAAAYABgBbAQAA&#10;tAMAAAAA&#10;" path="m163,59c145,59,145,59,145,59c138,25,108,0,73,0c32,0,0,32,0,73c0,106,22,135,53,143c28,300,28,300,28,300c28,300,28,300,28,300c28,301,28,301,28,301c28,301,28,301,28,301c28,301,28,302,28,302c28,308,32,312,38,312c42,312,46,309,47,304c47,304,47,304,47,304c73,146,73,146,73,146c73,146,73,146,73,146c111,146,142,116,146,79c163,79,163,79,163,79c173,79,181,82,181,94c181,277,181,277,181,277c181,289,173,293,163,293c113,293,113,293,113,293c113,293,112,293,112,293c107,293,103,297,103,302c103,308,107,312,112,312c112,312,112,312,112,312c163,312,163,312,163,312c183,312,200,305,200,277c200,94,200,94,200,94c200,67,183,59,163,59xm73,126c43,126,19,102,19,73c19,43,43,19,73,19c102,19,126,43,126,73c126,102,102,126,73,126xe">
                      <v:path o:connectlocs="610680,221548;543243,221548;273495,0;0,274119;198565,536972;104902,1126514;104902,1126514;104902,1130269;104902,1130269;104902,1134025;142367,1171575;176086,1141535;176086,1141535;273495,548237;273495,548237;546989,296649;610680,296649;678117,352975;678117,1040148;610680,1100229;423355,1100229;419608,1100229;385890,1134025;419608,1171575;419608,1171575;610680,1171575;749300,1040148;749300,352975;610680,221548;273495,473136;71184,274119;273495,71346;472059,274119;273495,473136" o:connectangles="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59" o:spid="_x0000_s1026" o:spt="100" style="position:absolute;left:12697;top:7456;height:268;width:264;" fillcolor="#333B4A" filled="t" stroked="f" coordsize="47,48" o:gfxdata="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PS+74A&#10;AADbAAAADwAAAAAAAAABACAAAAAiAAAAZHJzL2Rvd25yZXYueG1sUEsBAhQAFAAAAAgAh07iQDMv&#10;BZ47AAAAOQAAABAAAAAAAAAAAQAgAAAADQEAAGRycy9zaGFwZXhtbC54bWxQSwUGAAAAAAYABgBb&#10;AQAAtwMAAAAA&#10;" path="m42,0c19,0,0,19,0,42c0,45,3,48,6,48c9,48,12,45,12,42c12,25,25,12,42,12c45,12,47,9,47,6c47,3,45,0,42,0xe">
                      <v:path o:connectlocs="157467,0;0,156964;22495,179387;44991,156964;157467,44847;176213,22423;157467,0" o:connectangles="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60" o:spid="_x0000_s1026" o:spt="100" style="position:absolute;left:12973;top:7741;height:168;width:179;" fillcolor="#333B4A" filled="t" stroked="f" coordsize="32,30" o:gfxdata="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A9RSb4A&#10;AADbAAAADwAAAAAAAAABACAAAAAiAAAAZHJzL2Rvd25yZXYueG1sUEsBAhQAFAAAAAgAh07iQDMv&#10;BZ47AAAAOQAAABAAAAAAAAAAAQAgAAAADQEAAGRycy9zaGFwZXhtbC54bWxQSwUGAAAAAAYABgBb&#10;AQAAtwMAAAAA&#10;" path="m20,4c17,10,11,16,5,19c2,20,0,23,2,26c3,28,5,30,7,30c8,30,8,29,9,29c18,25,26,18,30,9c32,6,30,3,28,1c25,0,21,1,20,4xe">
                      <v:path o:connectlocs="74414,15028;18604,71384;7441,97684;26045,112712;33486,108955;111622,33814;104180,3757;74414,15028" o:connectangles="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group id="组合 280" o:spid="_x0000_s1026" o:spt="203" style="position:absolute;left:10301;top:7004;height:2035;width:1534;" coordorigin="10301,7004" coordsize="1534,2035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Freeform 151" o:spid="_x0000_s1026" o:spt="100" style="position:absolute;left:10586;top:7639;height:1400;width:1146;" fillcolor="#333B4A" filled="t" stroked="f" coordsize="204,249" o:gfxdata="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s6tbLsAAADb&#10;AAAADwAAAAAAAAABACAAAAAiAAAAZHJzL2Rvd25yZXYueG1sUEsBAhQAFAAAAAgAh07iQDMvBZ47&#10;AAAAOQAAABAAAAAAAAAAAQAgAAAACgEAAGRycy9zaGFwZXhtbC54bWxQSwUGAAAAAAYABgBbAQAA&#10;tAMAAAAA&#10;" path="m177,0c10,0,10,0,10,0c5,0,0,5,0,10c0,15,5,20,10,20c10,20,10,20,10,20c167,20,167,20,167,20c177,20,185,23,185,35c185,214,185,214,185,214c185,226,177,230,167,230c147,230,147,230,147,230c147,230,147,230,147,230c142,230,138,234,138,239c138,245,142,249,147,249c147,249,147,249,147,249c167,249,167,249,167,249c188,249,204,241,204,214c204,35,204,35,204,35c204,8,188,0,177,0xe">
                      <v:path o:connectlocs="663902,0;37509,0;0,37552;37509,75103;37509,75103;626393,75103;693909,131431;693909,803606;626393,863689;551376,863689;551376,863689;517618,897485;551376,935037;551376,935037;626393,935037;765175,803606;765175,131431;663902,0" o:connectangles="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52" o:spid="_x0000_s1026" o:spt="100" style="position:absolute;left:10627;top:7910;height:891;width:859;" fillcolor="#333B4A" filled="t" stroked="f" coordsize="153,159" o:gfxdata="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VoP97gAAADbAAAA&#10;DwAAAAAAAAABACAAAAAiAAAAZHJzL2Rvd25yZXYueG1sUEsBAhQAFAAAAAgAh07iQDMvBZ47AAAA&#10;OQAAABAAAAAAAAAAAQAgAAAABwEAAGRycy9zaGFwZXhtbC54bWxQSwUGAAAAAAYABgBbAQAAsQMA&#10;AAAA&#10;" path="m153,131c153,27,153,27,153,27c153,3,139,0,121,0c32,0,32,0,32,0c14,0,0,3,0,27c0,131,0,131,0,131c0,155,14,159,32,159c121,159,121,159,121,159c139,159,153,155,153,131xm133,131c133,138,128,139,121,139c32,139,32,139,32,139c25,139,20,138,20,131c20,91,20,91,20,91c133,91,133,91,133,91l133,131xm133,72c20,72,20,72,20,72c20,27,20,27,20,27c20,20,25,20,32,20c121,20,121,20,121,20c128,20,133,20,133,27l133,72xe">
                      <v:path o:connectlocs="573088,490477;573088,101091;453226,0;119862,0;0,101091;0,490477;119862,595312;453226,595312;573088,490477;498175,490477;453226,520430;119862,520430;74913,490477;74913,340713;498175,340713;498175,490477;498175,269575;74913,269575;74913,101091;119862,74882;453226,74882;498175,101091;498175,269575" o:connectangles="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54" o:spid="_x0000_s1026" o:spt="100" style="position:absolute;left:10301;top:7004;height:551;width:751;" fillcolor="#333B4A" filled="t" stroked="f" coordsize="134,98" o:gfxdata="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MaFob4A&#10;AADbAAAADwAAAAAAAAABACAAAAAiAAAAZHJzL2Rvd25yZXYueG1sUEsBAhQAFAAAAAgAh07iQDMv&#10;BZ47AAAAOQAAABAAAAAAAAAAAQAgAAAADQEAAGRycy9zaGFwZXhtbC54bWxQSwUGAAAAAAYABgBb&#10;AQAAtwMAAAAA&#10;" path="m65,89c65,89,65,89,65,89c65,56,65,56,65,56c125,56,125,56,125,56c125,56,125,56,125,56c125,56,125,56,125,56c130,56,134,52,134,46c134,41,130,37,125,37c125,37,125,37,125,37c31,37,31,37,31,37c41,13,41,13,41,13c41,13,41,13,41,13c41,12,41,11,41,9c41,4,37,0,31,0c27,0,24,2,22,6c0,56,0,56,0,56c46,56,46,56,46,56c46,88,46,88,46,88c46,88,46,88,46,89c46,94,50,98,55,98c61,98,65,94,65,89xe">
                      <v:path o:connectlocs="243338,334477;243338,334477;243338,210457;467957,210457;467957,210457;467957,210457;501650,172876;467957,139052;467957,139052;116053,139052;153490,48856;153490,48856;153490,33823;116053,0;82360,22549;0,210457;172208,210457;172208,330718;172208,334477;205901,368300;243338,334477" o:connectangles="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56" o:spid="_x0000_s1026" o:spt="100" style="position:absolute;left:10367;top:7910;height:1129;width:107;" fillcolor="#333B4A" filled="t" stroked="f" coordsize="19,201" o:gfxdata="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Njs1vQAA&#10;ANsAAAAPAAAAAAAAAAEAIAAAACIAAABkcnMvZG93bnJldi54bWxQSwECFAAUAAAACACHTuJAMy8F&#10;njsAAAA5AAAAEAAAAAAAAAABACAAAAAMAQAAZHJzL3NoYXBleG1sLnhtbFBLBQYAAAAABgAGAFsB&#10;AAC2AwAAAAA=&#10;" path="m10,0c4,0,0,4,0,9c0,191,0,191,0,191c0,191,0,191,0,191c0,197,4,201,10,201c15,201,19,197,19,191c19,191,19,191,19,191c19,9,19,9,19,9c19,4,15,0,10,0xe">
                      <v:path o:connectlocs="37599,0;0,33764;0,716546;0,716546;37599,754062;71438,716546;71438,716546;71438,33764;37599,0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55" o:spid="_x0000_s1026" o:spt="100" style="position:absolute;left:11109;top:7004;height:556;width:726;" fillcolor="#333B4A" filled="t" stroked="f" coordsize="129,99" o:gfxdata="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zjtrrsAAADb&#10;AAAADwAAAAAAAAABACAAAAAiAAAAZHJzL2Rvd25yZXYueG1sUEsBAhQAFAAAAAgAh07iQDMvBZ47&#10;AAAAOQAAABAAAAAAAAAAAQAgAAAACgEAAGRycy9zaGFwZXhtbC54bWxQSwUGAAAAAAYABgBbAQAA&#10;tAMAAAAA&#10;" path="m119,37c119,37,119,37,119,37c31,37,31,37,31,37c41,13,41,13,41,13c41,13,41,13,41,13c41,12,42,11,42,9c42,4,37,0,32,0c27,0,24,2,22,6c0,56,0,56,0,56c43,56,43,56,43,56c43,89,43,89,43,89c43,89,43,89,43,89c43,89,43,89,43,89c43,94,47,99,53,99c58,99,62,94,62,89c62,89,62,89,62,89c62,89,62,89,62,89c62,56,62,56,62,56c119,56,119,56,119,56c119,56,119,56,119,56c119,56,119,56,119,56c124,56,129,52,129,46c129,41,124,37,119,37xe">
                      <v:path o:connectlocs="446654,138834;446654,138834;116355,138834;153889,48780;153889,48780;157643,33770;120109,0;82575,22514;0,210127;161396,210127;161396,333952;161396,333952;161396,333952;198930,371475;232711,333952;232711,333952;232711,333952;232711,210127;446654,210127;446654,210127;446654,210127;484188,172605;446654,138834" o:connectangles="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53" o:spid="_x0000_s1026" o:spt="100" style="position:absolute;left:10367;top:7578;height:281;width:107;" fillcolor="#333B4A" filled="t" stroked="f" coordsize="19,50" o:gfxdata="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mY8G74A&#10;AADbAAAADwAAAAAAAAABACAAAAAiAAAAZHJzL2Rvd25yZXYueG1sUEsBAhQAFAAAAAgAh07iQDMv&#10;BZ47AAAAOQAAABAAAAAAAAAAAQAgAAAADQEAAGRycy9zaGFwZXhtbC54bWxQSwUGAAAAAAYABgBb&#10;AQAAtwMAAAAA&#10;" path="m10,0c4,0,0,4,0,9c0,40,0,40,0,40c0,46,4,50,10,50c15,50,19,46,19,40c19,9,19,9,19,9c19,4,15,0,10,0xe">
                      <v:path o:connectlocs="37599,0;0,33719;0,149860;37599,187325;71438,149860;71438,33719;37599,0" o:connectangles="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group id="组合 287" o:spid="_x0000_s1026" o:spt="203" style="position:absolute;left:5962;top:4803;height:1744;width:1360;" coordorigin="8332,7047" coordsize="1555,1994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47" o:spid="_x0000_s1026" o:spt="100" style="position:absolute;left:9145;top:7047;height:1129;width:709;" fillcolor="#333B4A" filled="t" stroked="f" coordsize="126,201" o:gfxdata="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zo25g&#10;wAAAANsAAAAPAAAAAAAAAAEAIAAAACIAAABkcnMvZG93bnJldi54bWxQSwECFAAUAAAACACHTuJA&#10;My8FnjsAAAA5AAAAEAAAAAAAAAABACAAAAAPAQAAZHJzL3NoYXBleG1sLnhtbFBLBQYAAAAABgAG&#10;AFsBAAC5AwAAAAA=&#10;" path="m32,201c95,201,95,201,95,201c112,201,126,198,126,173c126,28,126,28,126,28c126,3,112,0,95,0c32,0,32,0,32,0c15,0,0,3,0,28c0,173,0,173,0,173c0,198,15,201,32,201xm20,28c20,20,26,19,32,19c95,19,95,19,95,19c101,19,107,20,107,28c107,173,107,173,107,173c107,180,101,181,95,181c32,181,32,181,32,181c26,181,20,180,20,173l20,28xe">
                    <v:path o:connectlocs="120146,754062;356684,754062;473075,649019;473075,105043;356684,0;120146,0;0,105043;0,649019;120146,754062;75091,105043;120146,71279;356684,71279;401738,105043;401738,649019;356684,679031;120146,679031;75091,649019;75091,105043" o:connectangles="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48" o:spid="_x0000_s1026" o:spt="100" style="position:absolute;left:9623;top:8266;height:775;width:264;" fillcolor="#333B4A" filled="t" stroked="f" coordsize="47,138" o:gfxdata="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QrBe25AAAA2wAA&#10;AA8AAAAAAAAAAQAgAAAAIgAAAGRycy9kb3ducmV2LnhtbFBLAQIUABQAAAAIAIdO4kAzLwWeOwAA&#10;ADkAAAAQAAAAAAAAAAEAIAAAAAgBAABkcnMvc2hhcGV4bWwueG1sUEsFBgAAAAAGAAYAWwEAALID&#10;AAAAAA==&#10;" path="m19,8c19,8,19,8,19,8c18,3,13,0,8,1c3,2,0,7,1,12c1,12,1,12,1,12c1,13,1,13,1,13c1,13,1,13,1,13c1,13,1,13,1,13c27,129,27,129,27,129c27,129,27,129,28,130c28,130,28,130,28,130c28,130,28,130,28,130c29,133,31,136,35,137c40,138,45,135,46,130c47,128,47,127,46,125l19,8xe">
                    <v:path o:connectlocs="71235,30001;71235,30001;29994,3750;3749,45002;3749,45002;3749,48752;3749,48752;3749,48752;101229,483773;104978,487524;104978,487524;104978,487524;131222,513775;172464,487524;172464,468773;71235,30001" o:connectangles="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49" o:spid="_x0000_s1026" o:spt="100" style="position:absolute;left:8332;top:7063;height:1973;width:813;" fillcolor="#333B4A" filled="t" stroked="f" coordsize="145,351" o:gfxdata="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MuSi8AAAA&#10;2wAAAA8AAAAAAAAAAQAgAAAAIgAAAGRycy9kb3ducmV2LnhtbFBLAQIUABQAAAAIAIdO4kAzLwWe&#10;OwAAADkAAAAQAAAAAAAAAAEAIAAAAAsBAABkcnMvc2hhcGV4bWwueG1sUEsFBgAAAAAGAAYAWwEA&#10;ALUDAAAAAA==&#10;" path="m145,262c145,257,140,252,135,252c134,252,134,252,134,252c134,252,134,252,134,252c119,255,119,255,119,255c119,19,119,19,119,19c129,19,129,19,129,19c130,19,130,19,130,19c135,19,140,15,140,10c140,4,136,0,130,0c130,0,130,0,130,0c13,0,13,0,13,0c13,0,13,0,13,0c7,0,3,4,3,10c3,15,7,19,13,19c13,19,13,19,13,19c25,19,25,19,25,19c25,273,25,273,25,273c8,276,8,276,8,276c8,276,8,276,8,276c3,277,0,281,0,286c0,291,4,296,9,296c10,296,11,296,11,296c11,296,11,296,11,296c99,279,99,279,99,279c99,340,99,340,99,340c99,341,99,341,99,341c99,347,103,351,109,351c114,351,118,347,118,341c118,341,118,341,118,341c119,341,119,341,119,341c119,275,119,275,119,275c136,272,136,272,136,272c141,272,145,267,145,262xm44,19c99,19,99,19,99,19c99,87,99,87,99,87c44,87,44,87,44,87l44,19xm44,107c99,107,99,107,99,107c99,175,99,175,99,175c44,175,44,175,44,175l44,107xm44,269c44,194,44,194,44,194c99,194,99,194,99,194c99,259,99,259,99,259l44,269xe">
                    <v:path o:connectlocs="542925,983526;505482,945987;501738,945987;501738,945987;445573,957249;445573,71324;483016,71324;486760,71324;524203,37539;486760,0;486760,0;48676,0;48676,0;11233,37539;48676,71324;48676,71324;93608,71324;93608,1024819;29954,1036081;29954,1036081;0,1073620;33699,1111160;41187,1111160;41187,1111160;370687,1047343;370687,1276332;370687,1280086;408130,1317625;441829,1280086;441829,1280086;445573,1280086;445573,1032327;509226,1021066;542925,983526;164750,71324;370687,71324;370687,326591;164750,326591;164750,71324;164750,401669;370687,401669;370687,656936;164750,656936;164750,401669;164750,1009804;164750,728260;370687,728260;370687,972265;164750,1009804" o:connectangles="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50" o:spid="_x0000_s1026" o:spt="100" style="position:absolute;left:9140;top:8271;height:770;width:260;" fillcolor="#333B4A" filled="t" stroked="f" coordsize="46,137" o:gfxdata="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GQVAbgAAADbAAAA&#10;DwAAAAAAAAABACAAAAAiAAAAZHJzL2Rvd25yZXYueG1sUEsBAhQAFAAAAAgAh07iQDMvBZ47AAAA&#10;OQAAABAAAAAAAAAAAQAgAAAABwEAAGRycy9zaGFwZXhtbC54bWxQSwUGAAAAAAYABgBbAQAAsQMA&#10;AAAA&#10;" path="m36,0c32,0,28,3,27,7c27,7,27,7,27,7c1,124,1,124,1,124c1,124,1,124,1,124c1,124,1,125,1,125c1,126,1,126,1,126c1,126,1,126,1,126c0,130,4,135,8,136c13,137,18,134,20,129c20,129,20,129,20,129c46,12,46,12,46,12c46,12,46,11,46,11c46,11,46,11,46,11c46,11,46,11,46,11c46,11,46,10,46,10c46,4,42,0,36,0xe">
                    <v:path o:connectlocs="135421,0;101566,26281;101566,26281;3762,465543;3762,465543;3762,469297;3762,473052;3762,473052;30094,510596;75234,484315;75234,484315;173038,45053;173038,41298;173038,41298;173038,41298;173038,37544;135421,0" o:connectangles="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-1171575</wp:posOffset>
            </wp:positionH>
            <wp:positionV relativeFrom="paragraph">
              <wp:posOffset>-942975</wp:posOffset>
            </wp:positionV>
            <wp:extent cx="7634605" cy="10799445"/>
            <wp:effectExtent l="0" t="0" r="4445" b="1905"/>
            <wp:wrapNone/>
            <wp:docPr id="1" name="图片 268" descr="简约创意灯泡简历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68" descr="简约创意灯泡简历-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34605" cy="10799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r>
        <w:rPr>
          <w:rFonts w:ascii="微软雅黑" w:hAnsi="微软雅黑"/>
          <w:b/>
          <w:szCs w:val="21"/>
        </w:rPr>
        <w:drawing>
          <wp:anchor distT="0" distB="0" distL="114300" distR="114300" simplePos="0" relativeHeight="251968512" behindDoc="0" locked="0" layoutInCell="1" allowOverlap="1">
            <wp:simplePos x="0" y="0"/>
            <wp:positionH relativeFrom="column">
              <wp:posOffset>-477520</wp:posOffset>
            </wp:positionH>
            <wp:positionV relativeFrom="page">
              <wp:posOffset>600710</wp:posOffset>
            </wp:positionV>
            <wp:extent cx="891540" cy="1124585"/>
            <wp:effectExtent l="28575" t="28575" r="32385" b="46990"/>
            <wp:wrapNone/>
            <wp:docPr id="75" name="图片 80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80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145" r="17610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12458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333B4A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3627755</wp:posOffset>
                </wp:positionH>
                <wp:positionV relativeFrom="paragraph">
                  <wp:posOffset>-319405</wp:posOffset>
                </wp:positionV>
                <wp:extent cx="2343150" cy="904875"/>
                <wp:effectExtent l="0" t="0" r="0" b="0"/>
                <wp:wrapNone/>
                <wp:docPr id="49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9048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pPr w:leftFromText="180" w:rightFromText="180" w:vertAnchor="page" w:horzAnchor="page" w:tblpX="7020" w:tblpY="2152"/>
                              <w:tblOverlap w:val="never"/>
                              <w:tblW w:w="3484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single" w:color="000000" w:sz="4" w:space="0"/>
                                <w:right w:val="none" w:color="auto" w:sz="0" w:space="0"/>
                                <w:insideH w:val="single" w:color="000000" w:sz="4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582"/>
                              <w:gridCol w:w="2902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000000" w:sz="4" w:space="0"/>
                                  <w:right w:val="none" w:color="auto" w:sz="0" w:space="0"/>
                                  <w:insideH w:val="single" w:color="000000" w:sz="4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08" w:hRule="atLeast"/>
                              </w:trPr>
                              <w:tc>
                                <w:tcPr>
                                  <w:tcW w:w="582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drawing>
                                      <wp:inline distT="0" distB="0" distL="114300" distR="114300">
                                        <wp:extent cx="170815" cy="170815"/>
                                        <wp:effectExtent l="0" t="0" r="635" b="635"/>
                                        <wp:docPr id="82" name="图片 20" descr="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2" name="图片 20" descr="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0815" cy="1708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902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39**********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000000" w:sz="4" w:space="0"/>
                                  <w:right w:val="none" w:color="auto" w:sz="0" w:space="0"/>
                                  <w:insideH w:val="single" w:color="000000" w:sz="4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08" w:hRule="atLeast"/>
                              </w:trPr>
                              <w:tc>
                                <w:tcPr>
                                  <w:tcW w:w="582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color w:val="000000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000000"/>
                                      <w:sz w:val="20"/>
                                      <w:szCs w:val="20"/>
                                      <w:lang w:eastAsia="zh-CN"/>
                                    </w:rPr>
                                    <w:drawing>
                                      <wp:inline distT="0" distB="0" distL="114300" distR="114300">
                                        <wp:extent cx="170815" cy="170815"/>
                                        <wp:effectExtent l="0" t="0" r="635" b="635"/>
                                        <wp:docPr id="83" name="图片 21" descr="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3" name="图片 21" descr="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0815" cy="1708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902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************@***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000000" w:sz="4" w:space="0"/>
                                  <w:right w:val="none" w:color="auto" w:sz="0" w:space="0"/>
                                  <w:insideH w:val="single" w:color="000000" w:sz="4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08" w:hRule="atLeast"/>
                              </w:trPr>
                              <w:tc>
                                <w:tcPr>
                                  <w:tcW w:w="582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drawing>
                                      <wp:inline distT="0" distB="0" distL="114300" distR="114300">
                                        <wp:extent cx="170815" cy="170815"/>
                                        <wp:effectExtent l="0" t="0" r="635" b="635"/>
                                        <wp:docPr id="84" name="图片 22" descr="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4" name="图片 22" descr="5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0815" cy="1708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902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***********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91439" tIns="45719" rIns="91439" bIns="45719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285.65pt;margin-top:-25.15pt;height:71.25pt;width:184.5pt;z-index:251695104;mso-width-relative:page;mso-height-relative:page;" fillcolor="#FFFFFF" filled="t" stroked="f" coordsize="21600,21600" o:gfxdata="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k&#10;IWW32AAAAAoBAAAPAAAAAAAAAAEAIAAAACIAAABkcnMvZG93bnJldi54bWxQSwECFAAUAAAACACH&#10;TuJATHpevOsBAACqAwAADgAAAAAAAAABACAAAAAnAQAAZHJzL2Uyb0RvYy54bWxQSwUGAAAAAAYA&#10;BgBZAQAAhAUAAAAA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6"/>
                        <w:tblpPr w:leftFromText="180" w:rightFromText="180" w:vertAnchor="page" w:horzAnchor="page" w:tblpX="7020" w:tblpY="2152"/>
                        <w:tblOverlap w:val="never"/>
                        <w:tblW w:w="3484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single" w:color="000000" w:sz="4" w:space="0"/>
                          <w:right w:val="none" w:color="auto" w:sz="0" w:space="0"/>
                          <w:insideH w:val="single" w:color="000000" w:sz="4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582"/>
                        <w:gridCol w:w="2902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000000" w:sz="4" w:space="0"/>
                            <w:right w:val="none" w:color="auto" w:sz="0" w:space="0"/>
                            <w:insideH w:val="single" w:color="000000" w:sz="4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08" w:hRule="atLeast"/>
                        </w:trPr>
                        <w:tc>
                          <w:tcPr>
                            <w:tcW w:w="582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黑体" w:hAnsi="黑体" w:eastAsia="黑体" w:cs="黑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70815" cy="170815"/>
                                  <wp:effectExtent l="0" t="0" r="635" b="635"/>
                                  <wp:docPr id="82" name="图片 20" descr="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" name="图片 20" descr="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815" cy="170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902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39**********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000000" w:sz="4" w:space="0"/>
                            <w:right w:val="none" w:color="auto" w:sz="0" w:space="0"/>
                            <w:insideH w:val="single" w:color="000000" w:sz="4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08" w:hRule="atLeast"/>
                        </w:trPr>
                        <w:tc>
                          <w:tcPr>
                            <w:tcW w:w="582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黑体" w:hAnsi="黑体" w:eastAsia="黑体" w:cs="黑体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170815" cy="170815"/>
                                  <wp:effectExtent l="0" t="0" r="635" b="635"/>
                                  <wp:docPr id="83" name="图片 21" descr="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3" name="图片 21" descr="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815" cy="170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902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************@***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000000" w:sz="4" w:space="0"/>
                            <w:right w:val="none" w:color="auto" w:sz="0" w:space="0"/>
                            <w:insideH w:val="single" w:color="000000" w:sz="4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08" w:hRule="atLeast"/>
                        </w:trPr>
                        <w:tc>
                          <w:tcPr>
                            <w:tcW w:w="582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黑体" w:hAnsi="黑体" w:eastAsia="黑体" w:cs="黑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70815" cy="170815"/>
                                  <wp:effectExtent l="0" t="0" r="635" b="635"/>
                                  <wp:docPr id="84" name="图片 22" descr="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4" name="图片 22" descr="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815" cy="170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902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***********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黑体" w:hAnsi="黑体" w:eastAsia="黑体" w:cs="黑体"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-641985</wp:posOffset>
                </wp:positionH>
                <wp:positionV relativeFrom="paragraph">
                  <wp:posOffset>5096510</wp:posOffset>
                </wp:positionV>
                <wp:extent cx="2649855" cy="1757680"/>
                <wp:effectExtent l="0" t="0" r="0" b="0"/>
                <wp:wrapNone/>
                <wp:docPr id="26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855" cy="17576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pPr w:leftFromText="180" w:rightFromText="180" w:vertAnchor="page" w:horzAnchor="page" w:tblpX="7020" w:tblpY="2152"/>
                              <w:tblOverlap w:val="never"/>
                              <w:tblW w:w="403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19"/>
                              <w:gridCol w:w="2612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86" w:hRule="atLeast"/>
                              </w:trPr>
                              <w:tc>
                                <w:tcPr>
                                  <w:tcW w:w="4031" w:type="dxa"/>
                                  <w:gridSpan w:val="2"/>
                                  <w:tcBorders>
                                    <w:bottom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3F3F3F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3F3F3F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职业技能｜Professional Skills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6" w:hRule="atLeast"/>
                              </w:trPr>
                              <w:tc>
                                <w:tcPr>
                                  <w:tcW w:w="1419" w:type="dxa"/>
                                  <w:tcBorders>
                                    <w:top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2" w:type="dxa"/>
                                  <w:tcBorders>
                                    <w:top w:val="single" w:color="auto" w:sz="4" w:space="0"/>
                                    <w:lef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6" w:hRule="atLeast"/>
                              </w:trPr>
                              <w:tc>
                                <w:tcPr>
                                  <w:tcW w:w="1419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808080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PHOTOSHOP</w:t>
                                  </w:r>
                                </w:p>
                              </w:tc>
                              <w:tc>
                                <w:tcPr>
                                  <w:tcW w:w="2612" w:type="dxa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6" w:hRule="atLeast"/>
                              </w:trPr>
                              <w:tc>
                                <w:tcPr>
                                  <w:tcW w:w="1419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20"/>
                                      <w:szCs w:val="20"/>
                                      <w:lang w:eastAsia="zh-CN"/>
                                    </w:rPr>
                                    <w:t>ILLUSTRATOR</w:t>
                                  </w:r>
                                </w:p>
                              </w:tc>
                              <w:tc>
                                <w:tcPr>
                                  <w:tcW w:w="2612" w:type="dxa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6" w:hRule="atLeast"/>
                              </w:trPr>
                              <w:tc>
                                <w:tcPr>
                                  <w:tcW w:w="1419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20"/>
                                      <w:szCs w:val="20"/>
                                      <w:lang w:eastAsia="zh-CN"/>
                                    </w:rPr>
                                    <w:t>INDESIGN</w:t>
                                  </w:r>
                                </w:p>
                              </w:tc>
                              <w:tc>
                                <w:tcPr>
                                  <w:tcW w:w="2612" w:type="dxa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0" w:hRule="atLeast"/>
                              </w:trPr>
                              <w:tc>
                                <w:tcPr>
                                  <w:tcW w:w="1419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20"/>
                                      <w:szCs w:val="20"/>
                                      <w:lang w:eastAsia="zh-CN"/>
                                    </w:rPr>
                                    <w:t>FLASH</w:t>
                                  </w:r>
                                </w:p>
                              </w:tc>
                              <w:tc>
                                <w:tcPr>
                                  <w:tcW w:w="2612" w:type="dxa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0" w:hRule="atLeast"/>
                              </w:trPr>
                              <w:tc>
                                <w:tcPr>
                                  <w:tcW w:w="1419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20"/>
                                      <w:szCs w:val="20"/>
                                      <w:lang w:eastAsia="zh-CN"/>
                                    </w:rPr>
                                    <w:t>MS OFFICE</w:t>
                                  </w:r>
                                </w:p>
                              </w:tc>
                              <w:tc>
                                <w:tcPr>
                                  <w:tcW w:w="2612" w:type="dxa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0" w:hRule="atLeast"/>
                              </w:trPr>
                              <w:tc>
                                <w:tcPr>
                                  <w:tcW w:w="1419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20"/>
                                      <w:szCs w:val="20"/>
                                      <w:lang w:eastAsia="zh-CN"/>
                                    </w:rPr>
                                    <w:t>HTML5 CSS3</w:t>
                                  </w:r>
                                </w:p>
                              </w:tc>
                              <w:tc>
                                <w:tcPr>
                                  <w:tcW w:w="2612" w:type="dxa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50.55pt;margin-top:401.3pt;height:138.4pt;width:208.65pt;z-index:251671552;mso-width-relative:page;mso-height-relative:page;" fillcolor="#FFFFFF" filled="t" stroked="f" coordsize="21600,21600" o:gfxdata="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VGuczaAAAADQEAAA8A&#10;AAAAAAAAAQAgAAAAIgAAAGRycy9kb3ducmV2LnhtbFBLAQIUABQAAAAIAIdO4kBYLwWu3AEAAJQD&#10;AAAOAAAAAAAAAAEAIAAAACkBAABkcnMvZTJvRG9jLnhtbFBLBQYAAAAABgAGAFkBAAB3BQAAAAA=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6"/>
                        <w:tblpPr w:leftFromText="180" w:rightFromText="180" w:vertAnchor="page" w:horzAnchor="page" w:tblpX="7020" w:tblpY="2152"/>
                        <w:tblOverlap w:val="never"/>
                        <w:tblW w:w="403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19"/>
                        <w:gridCol w:w="2612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86" w:hRule="atLeast"/>
                        </w:trPr>
                        <w:tc>
                          <w:tcPr>
                            <w:tcW w:w="4031" w:type="dxa"/>
                            <w:gridSpan w:val="2"/>
                            <w:tcBorders>
                              <w:bottom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3F3F3F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  <w:t>职业技能｜Professional Skills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6" w:hRule="atLeast"/>
                        </w:trPr>
                        <w:tc>
                          <w:tcPr>
                            <w:tcW w:w="1419" w:type="dxa"/>
                            <w:tcBorders>
                              <w:top w:val="single" w:color="auto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2612" w:type="dxa"/>
                            <w:tcBorders>
                              <w:top w:val="single" w:color="auto" w:sz="4" w:space="0"/>
                              <w:lef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6" w:hRule="atLeast"/>
                        </w:trPr>
                        <w:tc>
                          <w:tcPr>
                            <w:tcW w:w="1419" w:type="dxa"/>
                            <w:tcBorders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808080"/>
                                <w:sz w:val="20"/>
                                <w:szCs w:val="20"/>
                                <w:lang w:val="en-US" w:eastAsia="zh-CN"/>
                              </w:rPr>
                              <w:t>PHOTOSHOP</w:t>
                            </w:r>
                          </w:p>
                        </w:tc>
                        <w:tc>
                          <w:tcPr>
                            <w:tcW w:w="2612" w:type="dxa"/>
                            <w:tcBorders>
                              <w:lef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6" w:hRule="atLeast"/>
                        </w:trPr>
                        <w:tc>
                          <w:tcPr>
                            <w:tcW w:w="1419" w:type="dxa"/>
                            <w:tcBorders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969696"/>
                                <w:sz w:val="20"/>
                                <w:szCs w:val="20"/>
                                <w:lang w:eastAsia="zh-CN"/>
                              </w:rPr>
                              <w:t>ILLUSTRATOR</w:t>
                            </w:r>
                          </w:p>
                        </w:tc>
                        <w:tc>
                          <w:tcPr>
                            <w:tcW w:w="2612" w:type="dxa"/>
                            <w:tcBorders>
                              <w:lef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6" w:hRule="atLeast"/>
                        </w:trPr>
                        <w:tc>
                          <w:tcPr>
                            <w:tcW w:w="1419" w:type="dxa"/>
                            <w:tcBorders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969696"/>
                                <w:sz w:val="20"/>
                                <w:szCs w:val="20"/>
                                <w:lang w:eastAsia="zh-CN"/>
                              </w:rPr>
                              <w:t>INDESIGN</w:t>
                            </w:r>
                          </w:p>
                        </w:tc>
                        <w:tc>
                          <w:tcPr>
                            <w:tcW w:w="2612" w:type="dxa"/>
                            <w:tcBorders>
                              <w:lef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0" w:hRule="atLeast"/>
                        </w:trPr>
                        <w:tc>
                          <w:tcPr>
                            <w:tcW w:w="1419" w:type="dxa"/>
                            <w:tcBorders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969696"/>
                                <w:sz w:val="20"/>
                                <w:szCs w:val="20"/>
                                <w:lang w:eastAsia="zh-CN"/>
                              </w:rPr>
                              <w:t>FLASH</w:t>
                            </w:r>
                          </w:p>
                        </w:tc>
                        <w:tc>
                          <w:tcPr>
                            <w:tcW w:w="2612" w:type="dxa"/>
                            <w:tcBorders>
                              <w:lef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rPr>
                                <w:rFonts w:hint="eastAsia" w:ascii="幼圆" w:hAnsi="幼圆" w:eastAsia="幼圆" w:cs="幼圆"/>
                                <w:color w:val="969696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0" w:hRule="atLeast"/>
                        </w:trPr>
                        <w:tc>
                          <w:tcPr>
                            <w:tcW w:w="1419" w:type="dxa"/>
                            <w:tcBorders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969696"/>
                                <w:sz w:val="20"/>
                                <w:szCs w:val="20"/>
                                <w:lang w:eastAsia="zh-CN"/>
                              </w:rPr>
                              <w:t>MS OFFICE</w:t>
                            </w:r>
                          </w:p>
                        </w:tc>
                        <w:tc>
                          <w:tcPr>
                            <w:tcW w:w="2612" w:type="dxa"/>
                            <w:tcBorders>
                              <w:lef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0" w:hRule="atLeast"/>
                        </w:trPr>
                        <w:tc>
                          <w:tcPr>
                            <w:tcW w:w="1419" w:type="dxa"/>
                            <w:tcBorders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969696"/>
                                <w:sz w:val="20"/>
                                <w:szCs w:val="20"/>
                                <w:lang w:eastAsia="zh-CN"/>
                              </w:rPr>
                              <w:t>HTML5 CSS3</w:t>
                            </w:r>
                          </w:p>
                        </w:tc>
                        <w:tc>
                          <w:tcPr>
                            <w:tcW w:w="2612" w:type="dxa"/>
                            <w:tcBorders>
                              <w:lef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幼圆" w:hAnsi="幼圆" w:eastAsia="幼圆" w:cs="幼圆"/>
                          <w:color w:val="969696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-641350</wp:posOffset>
                </wp:positionH>
                <wp:positionV relativeFrom="paragraph">
                  <wp:posOffset>7134860</wp:posOffset>
                </wp:positionV>
                <wp:extent cx="2649855" cy="2005330"/>
                <wp:effectExtent l="0" t="0" r="0" b="0"/>
                <wp:wrapNone/>
                <wp:docPr id="29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855" cy="20053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pPr w:leftFromText="180" w:rightFromText="180" w:vertAnchor="page" w:horzAnchor="page" w:tblpX="7020" w:tblpY="2152"/>
                              <w:tblOverlap w:val="never"/>
                              <w:tblW w:w="403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177"/>
                              <w:gridCol w:w="2854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86" w:hRule="atLeast"/>
                              </w:trPr>
                              <w:tc>
                                <w:tcPr>
                                  <w:tcW w:w="4031" w:type="dxa"/>
                                  <w:gridSpan w:val="2"/>
                                  <w:tcBorders>
                                    <w:bottom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3F3F3F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3F3F3F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自我评价｜About Me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6" w:hRule="atLeast"/>
                              </w:trPr>
                              <w:tc>
                                <w:tcPr>
                                  <w:tcW w:w="1177" w:type="dxa"/>
                                  <w:tcBorders>
                                    <w:top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4" w:type="dxa"/>
                                  <w:tcBorders>
                                    <w:top w:val="single" w:color="auto" w:sz="4" w:space="0"/>
                                    <w:lef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114" w:hRule="atLeast"/>
                              </w:trPr>
                              <w:tc>
                                <w:tcPr>
                                  <w:tcW w:w="4031" w:type="dxa"/>
                                  <w:gridSpan w:val="2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b w:val="0"/>
                                      <w:bCs w:val="0"/>
                                      <w:color w:val="808080"/>
                                      <w:sz w:val="20"/>
                                      <w:szCs w:val="20"/>
                                    </w:rPr>
                                    <w:t>有扎实的美术基础和审美眼光，对平面设计有独特的思维能力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b w:val="0"/>
                                      <w:bCs w:val="0"/>
                                      <w:color w:val="808080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；娴熟操作Photoshop、Illustrator、Indesin等平面软件；坚持不懈的创作激情，能独立完成各项设计任务；严格要求自己，待人热情，能吃苦耐劳，沟通，协调能力强。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91439" tIns="45719" rIns="91439" bIns="45719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50.5pt;margin-top:561.8pt;height:157.9pt;width:208.65pt;z-index:251674624;mso-width-relative:page;mso-height-relative:page;" fillcolor="#FFFFFF" filled="t" stroked="f" coordsize="21600,21600" o:gfxdata="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SHRH23AAAAA4BAAAPAAAAAAAAAAEAIAAAACIAAABkcnMvZG93bnJldi54bWxQSwECFAAUAAAA&#10;CACHTuJAOXN2teoBAACrAwAADgAAAAAAAAABACAAAAArAQAAZHJzL2Uyb0RvYy54bWxQSwUGAAAA&#10;AAYABgBZAQAAhwUAAAAA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6"/>
                        <w:tblpPr w:leftFromText="180" w:rightFromText="180" w:vertAnchor="page" w:horzAnchor="page" w:tblpX="7020" w:tblpY="2152"/>
                        <w:tblOverlap w:val="never"/>
                        <w:tblW w:w="403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177"/>
                        <w:gridCol w:w="2854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86" w:hRule="atLeast"/>
                        </w:trPr>
                        <w:tc>
                          <w:tcPr>
                            <w:tcW w:w="4031" w:type="dxa"/>
                            <w:gridSpan w:val="2"/>
                            <w:tcBorders>
                              <w:bottom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  <w:t>自我评价｜About Me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6" w:hRule="atLeast"/>
                        </w:trPr>
                        <w:tc>
                          <w:tcPr>
                            <w:tcW w:w="1177" w:type="dxa"/>
                            <w:tcBorders>
                              <w:top w:val="single" w:color="auto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2854" w:type="dxa"/>
                            <w:tcBorders>
                              <w:top w:val="single" w:color="auto" w:sz="4" w:space="0"/>
                              <w:lef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114" w:hRule="atLeast"/>
                        </w:trPr>
                        <w:tc>
                          <w:tcPr>
                            <w:tcW w:w="4031" w:type="dxa"/>
                            <w:gridSpan w:val="2"/>
                            <w:vAlign w:val="top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eastAsia" w:ascii="幼圆" w:hAnsi="幼圆" w:eastAsia="幼圆" w:cs="幼圆"/>
                                <w:color w:val="969696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b w:val="0"/>
                                <w:bCs w:val="0"/>
                                <w:color w:val="808080"/>
                                <w:sz w:val="20"/>
                                <w:szCs w:val="20"/>
                              </w:rPr>
                              <w:t>有扎实的美术基础和审美眼光，对平面设计有独特的思维能力</w:t>
                            </w:r>
                            <w:r>
                              <w:rPr>
                                <w:rFonts w:hint="eastAsia" w:ascii="幼圆" w:hAnsi="幼圆" w:eastAsia="幼圆" w:cs="幼圆"/>
                                <w:b w:val="0"/>
                                <w:bCs w:val="0"/>
                                <w:color w:val="808080"/>
                                <w:sz w:val="20"/>
                                <w:szCs w:val="20"/>
                                <w:lang w:val="en-US" w:eastAsia="zh-CN"/>
                              </w:rPr>
                              <w:t>；娴熟操作Photoshop、Illustrator、Indesin等平面软件；坚持不懈的创作激情，能独立完成各项设计任务；严格要求自己，待人热情，能吃苦耐劳，沟通，协调能力强。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幼圆" w:hAnsi="幼圆" w:eastAsia="幼圆" w:cs="幼圆"/>
                          <w:color w:val="969696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-285115</wp:posOffset>
                </wp:positionV>
                <wp:extent cx="2362835" cy="844550"/>
                <wp:effectExtent l="0" t="0" r="0" b="0"/>
                <wp:wrapNone/>
                <wp:docPr id="2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835" cy="8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W w:w="356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56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00" w:hRule="atLeast"/>
                              </w:trPr>
                              <w:tc>
                                <w:tcPr>
                                  <w:tcW w:w="3560" w:type="dxa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240" w:lineRule="atLeast"/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3F3F3F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3F3F3F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奈森设计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22" w:hRule="atLeast"/>
                              </w:trPr>
                              <w:tc>
                                <w:tcPr>
                                  <w:tcW w:w="3560" w:type="dxa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240" w:lineRule="atLeast"/>
                                    <w:jc w:val="both"/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3F3F3F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3F3F3F"/>
                                      <w:sz w:val="22"/>
                                      <w:szCs w:val="22"/>
                                      <w:lang w:eastAsia="zh-CN"/>
                                    </w:rPr>
                                    <w:t>求职意向：美术主编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pacing w:line="240" w:lineRule="atLeast"/>
                              <w:jc w:val="left"/>
                              <w:rPr>
                                <w:rFonts w:hint="eastAsia" w:ascii="微软雅黑" w:hAnsi="微软雅黑" w:eastAsia="微软雅黑"/>
                                <w:color w:val="3D5D77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80.5pt;margin-top:-22.45pt;height:66.5pt;width:186.05pt;z-index:251659264;mso-width-relative:page;mso-height-relative:page;" filled="f" stroked="f" coordsize="21600,21600" o:gfxdata="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Ma71H1wAAAAoBAAAPAAAA&#10;AAAAAAEAIAAAACIAAABkcnMvZG93bnJldi54bWxQSwECFAAUAAAACACHTuJA79GHmKQBAAAuAwAA&#10;DgAAAAAAAAABACAAAAAm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356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56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00" w:hRule="atLeast"/>
                        </w:trPr>
                        <w:tc>
                          <w:tcPr>
                            <w:tcW w:w="3560" w:type="dxa"/>
                            <w:vAlign w:val="center"/>
                          </w:tcPr>
                          <w:p>
                            <w:pPr>
                              <w:widowControl w:val="0"/>
                              <w:spacing w:line="240" w:lineRule="atLeast"/>
                              <w:jc w:val="both"/>
                              <w:rPr>
                                <w:rFonts w:hint="eastAsia" w:ascii="黑体" w:hAnsi="黑体" w:eastAsia="黑体" w:cs="黑体"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  <w:t>奈森设计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22" w:hRule="atLeast"/>
                        </w:trPr>
                        <w:tc>
                          <w:tcPr>
                            <w:tcW w:w="3560" w:type="dxa"/>
                            <w:vAlign w:val="center"/>
                          </w:tcPr>
                          <w:p>
                            <w:pPr>
                              <w:widowControl w:val="0"/>
                              <w:spacing w:line="240" w:lineRule="atLeast"/>
                              <w:jc w:val="both"/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3F3F3F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eastAsia="zh-CN"/>
                              </w:rPr>
                              <w:t>求职意向：美术主编</w:t>
                            </w:r>
                          </w:p>
                        </w:tc>
                      </w:tr>
                    </w:tbl>
                    <w:p>
                      <w:pPr>
                        <w:spacing w:line="240" w:lineRule="atLeast"/>
                        <w:jc w:val="left"/>
                        <w:rPr>
                          <w:rFonts w:hint="eastAsia" w:ascii="微软雅黑" w:hAnsi="微软雅黑" w:eastAsia="微软雅黑"/>
                          <w:color w:val="3D5D77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2673985</wp:posOffset>
                </wp:positionH>
                <wp:positionV relativeFrom="paragraph">
                  <wp:posOffset>3637915</wp:posOffset>
                </wp:positionV>
                <wp:extent cx="635" cy="851535"/>
                <wp:effectExtent l="4445" t="0" r="13970" b="5715"/>
                <wp:wrapNone/>
                <wp:docPr id="35" name="直线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8515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6" o:spid="_x0000_s1026" o:spt="20" style="position:absolute;left:0pt;margin-left:210.55pt;margin-top:286.45pt;height:67.05pt;width:0.05pt;z-index:251680768;mso-width-relative:page;mso-height-relative:page;" filled="f" stroked="t" coordsize="21600,21600" o:gfxdata="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RGoKzbAAAACwEAAA8AAAAAAAAAAQAgAAAAIgAA&#10;AGRycy9kb3ducmV2LnhtbFBLAQIUABQAAAAIAIdO4kCiR/PzzAEAAJADAAAOAAAAAAAAAAEAIAAA&#10;ACoBAABkcnMvZTJvRG9jLnhtbFBLBQYAAAAABgAGAFkBAABoBQAAAAA=&#10;">
                <v:fill on="f" focussize="0,0"/>
                <v:stroke weight="0.5pt" color="#33333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2674620</wp:posOffset>
                </wp:positionH>
                <wp:positionV relativeFrom="paragraph">
                  <wp:posOffset>4943475</wp:posOffset>
                </wp:positionV>
                <wp:extent cx="635" cy="1087120"/>
                <wp:effectExtent l="4445" t="0" r="13970" b="17780"/>
                <wp:wrapNone/>
                <wp:docPr id="36" name="直线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8712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6" o:spid="_x0000_s1026" o:spt="20" style="position:absolute;left:0pt;margin-left:210.6pt;margin-top:389.25pt;height:85.6pt;width:0.05pt;z-index:251681792;mso-width-relative:page;mso-height-relative:page;" filled="f" stroked="t" coordsize="21600,21600" o:gfxdata="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ZxzufbAAAACwEAAA8AAAAAAAAAAQAg&#10;AAAAIgAAAGRycy9kb3ducmV2LnhtbFBLAQIUABQAAAAIAIdO4kAYPE450gEAAJEDAAAOAAAAAAAA&#10;AAEAIAAAACoBAABkcnMvZTJvRG9jLnhtbFBLBQYAAAAABgAGAFkBAABuBQAAAAA=&#10;">
                <v:fill on="f" focussize="0,0"/>
                <v:stroke weight="0.5pt" color="#33333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2675255</wp:posOffset>
                </wp:positionH>
                <wp:positionV relativeFrom="paragraph">
                  <wp:posOffset>6463665</wp:posOffset>
                </wp:positionV>
                <wp:extent cx="635" cy="676910"/>
                <wp:effectExtent l="24765" t="0" r="31750" b="8890"/>
                <wp:wrapNone/>
                <wp:docPr id="37" name="直线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7691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triangle" w="sm" len="sm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6" o:spid="_x0000_s1026" o:spt="20" style="position:absolute;left:0pt;margin-left:210.65pt;margin-top:508.95pt;height:53.3pt;width:0.05pt;z-index:251682816;mso-width-relative:page;mso-height-relative:page;" filled="f" stroked="t" coordsize="21600,21600" o:gfxdata="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sUXvDbAAAADQEAAA8A&#10;AAAAAAAAAQAgAAAAIgAAAGRycy9kb3ducmV2LnhtbFBLAQIUABQAAAAIAIdO4kC6FFRD2wEAAJID&#10;AAAOAAAAAAAAAAEAIAAAACoBAABkcnMvZTJvRG9jLnhtbFBLBQYAAAAABgAGAFkBAAB3BQAAAAA=&#10;">
                <v:fill on="f" focussize="0,0"/>
                <v:stroke weight="0.5pt" color="#333333" joinstyle="round" endarrow="block" endarrowwidth="narrow" endarrowlength="short"/>
                <v:imagedata o:title=""/>
                <o:lock v:ext="edit" aspectratio="f"/>
              </v:lin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2400935</wp:posOffset>
                </wp:positionH>
                <wp:positionV relativeFrom="paragraph">
                  <wp:posOffset>2677795</wp:posOffset>
                </wp:positionV>
                <wp:extent cx="3565525" cy="4796155"/>
                <wp:effectExtent l="0" t="0" r="0" b="0"/>
                <wp:wrapNone/>
                <wp:docPr id="33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5525" cy="47961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pPr w:leftFromText="180" w:rightFromText="180" w:vertAnchor="page" w:horzAnchor="page" w:tblpX="7020" w:tblpY="2152"/>
                              <w:tblOverlap w:val="never"/>
                              <w:tblW w:w="5429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02"/>
                              <w:gridCol w:w="2721"/>
                              <w:gridCol w:w="1906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5429" w:type="dxa"/>
                                  <w:gridSpan w:val="3"/>
                                  <w:tcBorders>
                                    <w:bottom w:val="single" w:color="333333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3F3F3F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3F3F3F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实践经验｜Work Experience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03" w:hRule="atLeast"/>
                              </w:trPr>
                              <w:tc>
                                <w:tcPr>
                                  <w:tcW w:w="802" w:type="dxa"/>
                                  <w:tcBorders>
                                    <w:top w:val="single" w:color="333333" w:sz="4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b w:val="0"/>
                                      <w:bCs w:val="0"/>
                                      <w:color w:val="B6D7C2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27" w:type="dxa"/>
                                  <w:gridSpan w:val="2"/>
                                  <w:tcBorders>
                                    <w:top w:val="single" w:color="333333" w:sz="4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b w:val="0"/>
                                      <w:bCs w:val="0"/>
                                      <w:color w:val="B6D7C2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802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b w:val="0"/>
                                      <w:bCs w:val="0"/>
                                      <w:color w:val="333333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b w:val="0"/>
                                      <w:bCs w:val="0"/>
                                      <w:color w:val="0C0C0C"/>
                                      <w:sz w:val="48"/>
                                      <w:szCs w:val="48"/>
                                      <w:lang w:val="en-US" w:eastAsia="zh-C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21" w:type="dxa"/>
                                  <w:tcBorders>
                                    <w:bottom w:val="single" w:color="333333" w:sz="4" w:space="0"/>
                                  </w:tcBorders>
                                  <w:shd w:val="clear" w:color="auto" w:fill="F1F1F1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出版社原画部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  <w:tcBorders>
                                    <w:bottom w:val="single" w:color="333333" w:sz="4" w:space="0"/>
                                  </w:tcBorders>
                                  <w:shd w:val="clear" w:color="auto" w:fill="F1F1F1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righ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2011.4-2012.7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02" w:hRule="atLeast"/>
                              </w:trPr>
                              <w:tc>
                                <w:tcPr>
                                  <w:tcW w:w="802" w:type="dxa"/>
                                  <w:vMerge w:val="continue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808080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21" w:type="dxa"/>
                                  <w:tcBorders>
                                    <w:top w:val="single" w:color="333333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职位：插画师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  <w:tcBorders>
                                    <w:top w:val="single" w:color="333333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righ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工作属性：兼职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29" w:hRule="atLeast"/>
                              </w:trPr>
                              <w:tc>
                                <w:tcPr>
                                  <w:tcW w:w="802" w:type="dxa"/>
                                  <w:vMerge w:val="restart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808080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27" w:type="dxa"/>
                                  <w:gridSpan w:val="2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5F5F5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5F5F5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从事科普漫画的绘制，并担任漫画主笔；负责设定人物形象，整体风格，色彩等；分配其他漫画师的工作，保证作品能按时并且高质量完成。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47" w:hRule="atLeast"/>
                              </w:trPr>
                              <w:tc>
                                <w:tcPr>
                                  <w:tcW w:w="802" w:type="dxa"/>
                                  <w:vMerge w:val="continue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5F5F5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27" w:type="dxa"/>
                                  <w:gridSpan w:val="2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5F5F5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47" w:hRule="atLeast"/>
                              </w:trPr>
                              <w:tc>
                                <w:tcPr>
                                  <w:tcW w:w="802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5F5F5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b w:val="0"/>
                                      <w:bCs w:val="0"/>
                                      <w:color w:val="0C0C0C"/>
                                      <w:sz w:val="48"/>
                                      <w:szCs w:val="48"/>
                                      <w:lang w:val="en-US" w:eastAsia="zh-C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721" w:type="dxa"/>
                                  <w:tcBorders>
                                    <w:bottom w:val="single" w:color="333333" w:sz="4" w:space="0"/>
                                  </w:tcBorders>
                                  <w:shd w:val="clear" w:color="auto" w:fill="F1F1F1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影视传媒有限公司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  <w:tcBorders>
                                    <w:bottom w:val="single" w:color="333333" w:sz="4" w:space="0"/>
                                  </w:tcBorders>
                                  <w:shd w:val="clear" w:color="auto" w:fill="F1F1F1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righ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2012.7-2014.9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84" w:hRule="atLeast"/>
                              </w:trPr>
                              <w:tc>
                                <w:tcPr>
                                  <w:tcW w:w="802" w:type="dxa"/>
                                  <w:vMerge w:val="continue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b w:val="0"/>
                                      <w:bCs w:val="0"/>
                                      <w:color w:val="B6D7C2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21" w:type="dxa"/>
                                  <w:tcBorders>
                                    <w:top w:val="single" w:color="333333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职位：美术编辑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  <w:tcBorders>
                                    <w:top w:val="single" w:color="333333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righ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 xml:space="preserve"> 工作属性：实习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89" w:hRule="atLeast"/>
                              </w:trPr>
                              <w:tc>
                                <w:tcPr>
                                  <w:tcW w:w="802" w:type="dxa"/>
                                  <w:vMerge w:val="restart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5F5F5F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27" w:type="dxa"/>
                                  <w:gridSpan w:val="2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5F5F5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5F5F5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负责杂志排版，统一杂志风格；负责杂志插图的绘画，运用作图软件，提高图片表现力；负责杂志社衍生产品的包装设计；参与图书构思方案的创编、规划；组织美术稿件，对稿件进行组织，加工审核。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0" w:hRule="atLeast"/>
                              </w:trPr>
                              <w:tc>
                                <w:tcPr>
                                  <w:tcW w:w="802" w:type="dxa"/>
                                  <w:vMerge w:val="continue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5F5F5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27" w:type="dxa"/>
                                  <w:gridSpan w:val="2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5F5F5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0" w:hRule="atLeast"/>
                              </w:trPr>
                              <w:tc>
                                <w:tcPr>
                                  <w:tcW w:w="802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5F5F5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b w:val="0"/>
                                      <w:bCs w:val="0"/>
                                      <w:color w:val="0C0C0C"/>
                                      <w:sz w:val="48"/>
                                      <w:szCs w:val="48"/>
                                      <w:lang w:val="en-US" w:eastAsia="zh-C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721" w:type="dxa"/>
                                  <w:tcBorders>
                                    <w:bottom w:val="single" w:color="333333" w:sz="4" w:space="0"/>
                                  </w:tcBorders>
                                  <w:shd w:val="clear" w:color="auto" w:fill="F1F1F1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网络科技有限公司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  <w:tcBorders>
                                    <w:bottom w:val="single" w:color="333333" w:sz="4" w:space="0"/>
                                  </w:tcBorders>
                                  <w:shd w:val="clear" w:color="auto" w:fill="F1F1F1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righ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2014.9-至今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6" w:hRule="atLeast"/>
                              </w:trPr>
                              <w:tc>
                                <w:tcPr>
                                  <w:tcW w:w="802" w:type="dxa"/>
                                  <w:vMerge w:val="continue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b w:val="0"/>
                                      <w:bCs w:val="0"/>
                                      <w:color w:val="B6D7C2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21" w:type="dxa"/>
                                  <w:tcBorders>
                                    <w:top w:val="single" w:color="333333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职位：网页设计师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  <w:tcBorders>
                                    <w:top w:val="single" w:color="333333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righ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工作属性：全职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09" w:hRule="atLeast"/>
                              </w:trPr>
                              <w:tc>
                                <w:tcPr>
                                  <w:tcW w:w="802" w:type="dxa"/>
                                  <w:vAlign w:val="center"/>
                                </w:tcPr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pBdr>
                                      <w:top w:val="none" w:color="auto" w:sz="0" w:space="0"/>
                                    </w:pBdr>
                                    <w:spacing w:before="0" w:beforeAutospacing="0" w:after="0" w:afterAutospacing="0" w:line="360" w:lineRule="atLeast"/>
                                    <w:ind w:right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5F5F5F"/>
                                      <w:kern w:val="2"/>
                                      <w:sz w:val="18"/>
                                      <w:szCs w:val="18"/>
                                      <w:lang w:val="en-US" w:eastAsia="zh-CN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27" w:type="dxa"/>
                                  <w:gridSpan w:val="2"/>
                                  <w:vAlign w:val="center"/>
                                </w:tcPr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pBdr>
                                      <w:top w:val="none" w:color="auto" w:sz="0" w:space="0"/>
                                    </w:pBdr>
                                    <w:spacing w:before="0" w:beforeAutospacing="0" w:after="0" w:afterAutospacing="0" w:line="360" w:lineRule="atLeast"/>
                                    <w:ind w:right="0"/>
                                    <w:jc w:val="both"/>
                                    <w:rPr>
                                      <w:rFonts w:hint="eastAsia" w:ascii="幼圆" w:hAnsi="幼圆" w:eastAsia="幼圆" w:cs="幼圆"/>
                                      <w:color w:val="5F5F5F"/>
                                      <w:kern w:val="2"/>
                                      <w:sz w:val="18"/>
                                      <w:szCs w:val="18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5F5F5F"/>
                                      <w:kern w:val="2"/>
                                      <w:sz w:val="20"/>
                                      <w:szCs w:val="20"/>
                                      <w:lang w:val="en-US" w:eastAsia="zh-CN" w:bidi="zh-CN"/>
                                    </w:rPr>
                                    <w:t>负责对网站整体表现风格的定位，对用户视觉感受的整体把握；进行网页的具体设计制作；产品目录的平面设计；各类活动的广告设计；协助开发人员页面设计等工作。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color w:val="FFFFFF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189.05pt;margin-top:210.85pt;height:377.65pt;width:280.75pt;z-index:251678720;mso-width-relative:page;mso-height-relative:page;" fillcolor="#FFFFFF" filled="t" stroked="f" coordsize="21600,21600" o:gfxdata="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nPocn2gAAAAwBAAAP&#10;AAAAAAAAAAEAIAAAACIAAABkcnMvZG93bnJldi54bWxQSwECFAAUAAAACACHTuJAqdqIwN0BAACU&#10;AwAADgAAAAAAAAABACAAAAApAQAAZHJzL2Uyb0RvYy54bWxQSwUGAAAAAAYABgBZAQAAeAUAAAAA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6"/>
                        <w:tblpPr w:leftFromText="180" w:rightFromText="180" w:vertAnchor="page" w:horzAnchor="page" w:tblpX="7020" w:tblpY="2152"/>
                        <w:tblOverlap w:val="never"/>
                        <w:tblW w:w="5429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02"/>
                        <w:gridCol w:w="2721"/>
                        <w:gridCol w:w="1906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88" w:hRule="atLeast"/>
                        </w:trPr>
                        <w:tc>
                          <w:tcPr>
                            <w:tcW w:w="5429" w:type="dxa"/>
                            <w:gridSpan w:val="3"/>
                            <w:tcBorders>
                              <w:bottom w:val="single" w:color="333333" w:sz="4" w:space="0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  <w:t>实践经验｜Work Experience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03" w:hRule="atLeast"/>
                        </w:trPr>
                        <w:tc>
                          <w:tcPr>
                            <w:tcW w:w="802" w:type="dxa"/>
                            <w:tcBorders>
                              <w:top w:val="single" w:color="333333" w:sz="4" w:space="0"/>
                            </w:tcBorders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b w:val="0"/>
                                <w:bCs w:val="0"/>
                                <w:color w:val="B6D7C2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4627" w:type="dxa"/>
                            <w:gridSpan w:val="2"/>
                            <w:tcBorders>
                              <w:top w:val="single" w:color="333333" w:sz="4" w:space="0"/>
                            </w:tcBorders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b w:val="0"/>
                                <w:bCs w:val="0"/>
                                <w:color w:val="B6D7C2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1" w:hRule="atLeast"/>
                        </w:trPr>
                        <w:tc>
                          <w:tcPr>
                            <w:tcW w:w="802" w:type="dxa"/>
                            <w:vMerge w:val="restart"/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b w:val="0"/>
                                <w:bCs w:val="0"/>
                                <w:color w:val="333333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b w:val="0"/>
                                <w:bCs w:val="0"/>
                                <w:color w:val="0C0C0C"/>
                                <w:sz w:val="48"/>
                                <w:szCs w:val="48"/>
                                <w:lang w:val="en-US" w:eastAsia="zh-C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21" w:type="dxa"/>
                            <w:tcBorders>
                              <w:bottom w:val="single" w:color="333333" w:sz="4" w:space="0"/>
                            </w:tcBorders>
                            <w:shd w:val="clear" w:color="auto" w:fill="F1F1F1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  <w:lang w:val="en-US" w:eastAsia="zh-CN"/>
                              </w:rPr>
                              <w:t>出版社原画部</w:t>
                            </w:r>
                          </w:p>
                        </w:tc>
                        <w:tc>
                          <w:tcPr>
                            <w:tcW w:w="1906" w:type="dxa"/>
                            <w:tcBorders>
                              <w:bottom w:val="single" w:color="333333" w:sz="4" w:space="0"/>
                            </w:tcBorders>
                            <w:shd w:val="clear" w:color="auto" w:fill="F1F1F1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  <w:lang w:val="en-US" w:eastAsia="zh-CN"/>
                              </w:rPr>
                              <w:t>2011.4-2012.7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02" w:hRule="atLeast"/>
                        </w:trPr>
                        <w:tc>
                          <w:tcPr>
                            <w:tcW w:w="802" w:type="dxa"/>
                            <w:vMerge w:val="continue"/>
                            <w:vAlign w:val="top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8080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721" w:type="dxa"/>
                            <w:tcBorders>
                              <w:top w:val="single" w:color="333333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  <w:lang w:val="en-US" w:eastAsia="zh-CN"/>
                              </w:rPr>
                              <w:t>职位：插画师</w:t>
                            </w:r>
                          </w:p>
                        </w:tc>
                        <w:tc>
                          <w:tcPr>
                            <w:tcW w:w="1906" w:type="dxa"/>
                            <w:tcBorders>
                              <w:top w:val="single" w:color="333333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  <w:lang w:val="en-US" w:eastAsia="zh-CN"/>
                              </w:rPr>
                              <w:t>工作属性：兼职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29" w:hRule="atLeast"/>
                        </w:trPr>
                        <w:tc>
                          <w:tcPr>
                            <w:tcW w:w="802" w:type="dxa"/>
                            <w:vMerge w:val="restart"/>
                            <w:vAlign w:val="top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8080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4627" w:type="dxa"/>
                            <w:gridSpan w:val="2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5F5F5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5F5F5F"/>
                                <w:sz w:val="20"/>
                                <w:szCs w:val="20"/>
                                <w:lang w:val="en-US" w:eastAsia="zh-CN"/>
                              </w:rPr>
                              <w:t>从事科普漫画的绘制，并担任漫画主笔；负责设定人物形象，整体风格，色彩等；分配其他漫画师的工作，保证作品能按时并且高质量完成。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47" w:hRule="atLeast"/>
                        </w:trPr>
                        <w:tc>
                          <w:tcPr>
                            <w:tcW w:w="802" w:type="dxa"/>
                            <w:vMerge w:val="continue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4627" w:type="dxa"/>
                            <w:gridSpan w:val="2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47" w:hRule="atLeast"/>
                        </w:trPr>
                        <w:tc>
                          <w:tcPr>
                            <w:tcW w:w="802" w:type="dxa"/>
                            <w:vMerge w:val="restart"/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b w:val="0"/>
                                <w:bCs w:val="0"/>
                                <w:color w:val="0C0C0C"/>
                                <w:sz w:val="48"/>
                                <w:szCs w:val="48"/>
                                <w:lang w:val="en-US" w:eastAsia="zh-C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721" w:type="dxa"/>
                            <w:tcBorders>
                              <w:bottom w:val="single" w:color="333333" w:sz="4" w:space="0"/>
                            </w:tcBorders>
                            <w:shd w:val="clear" w:color="auto" w:fill="F1F1F1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  <w:lang w:val="en-US" w:eastAsia="zh-CN"/>
                              </w:rPr>
                              <w:t>影视传媒有限公司</w:t>
                            </w:r>
                          </w:p>
                        </w:tc>
                        <w:tc>
                          <w:tcPr>
                            <w:tcW w:w="1906" w:type="dxa"/>
                            <w:tcBorders>
                              <w:bottom w:val="single" w:color="333333" w:sz="4" w:space="0"/>
                            </w:tcBorders>
                            <w:shd w:val="clear" w:color="auto" w:fill="F1F1F1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  <w:lang w:val="en-US" w:eastAsia="zh-CN"/>
                              </w:rPr>
                              <w:t>2012.7-2014.9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84" w:hRule="atLeast"/>
                        </w:trPr>
                        <w:tc>
                          <w:tcPr>
                            <w:tcW w:w="802" w:type="dxa"/>
                            <w:vMerge w:val="continue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b w:val="0"/>
                                <w:bCs w:val="0"/>
                                <w:color w:val="B6D7C2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721" w:type="dxa"/>
                            <w:tcBorders>
                              <w:top w:val="single" w:color="333333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  <w:lang w:val="en-US" w:eastAsia="zh-CN"/>
                              </w:rPr>
                              <w:t>职位：美术编辑</w:t>
                            </w:r>
                          </w:p>
                        </w:tc>
                        <w:tc>
                          <w:tcPr>
                            <w:tcW w:w="1906" w:type="dxa"/>
                            <w:tcBorders>
                              <w:top w:val="single" w:color="333333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  <w:lang w:val="en-US" w:eastAsia="zh-CN"/>
                              </w:rPr>
                              <w:t xml:space="preserve"> 工作属性：实习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89" w:hRule="atLeast"/>
                        </w:trPr>
                        <w:tc>
                          <w:tcPr>
                            <w:tcW w:w="802" w:type="dxa"/>
                            <w:vMerge w:val="restart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5F5F5F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27" w:type="dxa"/>
                            <w:gridSpan w:val="2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5F5F5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5F5F5F"/>
                                <w:sz w:val="20"/>
                                <w:szCs w:val="20"/>
                                <w:lang w:val="en-US" w:eastAsia="zh-CN"/>
                              </w:rPr>
                              <w:t>负责杂志排版，统一杂志风格；负责杂志插图的绘画，运用作图软件，提高图片表现力；负责杂志社衍生产品的包装设计；参与图书构思方案的创编、规划；组织美术稿件，对稿件进行组织，加工审核。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0" w:hRule="atLeast"/>
                        </w:trPr>
                        <w:tc>
                          <w:tcPr>
                            <w:tcW w:w="802" w:type="dxa"/>
                            <w:vMerge w:val="continue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4627" w:type="dxa"/>
                            <w:gridSpan w:val="2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0" w:hRule="atLeast"/>
                        </w:trPr>
                        <w:tc>
                          <w:tcPr>
                            <w:tcW w:w="802" w:type="dxa"/>
                            <w:vMerge w:val="restart"/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b w:val="0"/>
                                <w:bCs w:val="0"/>
                                <w:color w:val="0C0C0C"/>
                                <w:sz w:val="48"/>
                                <w:szCs w:val="48"/>
                                <w:lang w:val="en-US" w:eastAsia="zh-C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721" w:type="dxa"/>
                            <w:tcBorders>
                              <w:bottom w:val="single" w:color="333333" w:sz="4" w:space="0"/>
                            </w:tcBorders>
                            <w:shd w:val="clear" w:color="auto" w:fill="F1F1F1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  <w:lang w:val="en-US" w:eastAsia="zh-CN"/>
                              </w:rPr>
                              <w:t>网络科技有限公司</w:t>
                            </w:r>
                          </w:p>
                        </w:tc>
                        <w:tc>
                          <w:tcPr>
                            <w:tcW w:w="1906" w:type="dxa"/>
                            <w:tcBorders>
                              <w:bottom w:val="single" w:color="333333" w:sz="4" w:space="0"/>
                            </w:tcBorders>
                            <w:shd w:val="clear" w:color="auto" w:fill="F1F1F1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  <w:lang w:val="en-US" w:eastAsia="zh-CN"/>
                              </w:rPr>
                              <w:t>2014.9-至今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6" w:hRule="atLeast"/>
                        </w:trPr>
                        <w:tc>
                          <w:tcPr>
                            <w:tcW w:w="802" w:type="dxa"/>
                            <w:vMerge w:val="continue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b w:val="0"/>
                                <w:bCs w:val="0"/>
                                <w:color w:val="B6D7C2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721" w:type="dxa"/>
                            <w:tcBorders>
                              <w:top w:val="single" w:color="333333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  <w:lang w:val="en-US" w:eastAsia="zh-CN"/>
                              </w:rPr>
                              <w:t>职位：网页设计师</w:t>
                            </w:r>
                          </w:p>
                        </w:tc>
                        <w:tc>
                          <w:tcPr>
                            <w:tcW w:w="1906" w:type="dxa"/>
                            <w:tcBorders>
                              <w:top w:val="single" w:color="333333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  <w:lang w:val="en-US" w:eastAsia="zh-CN"/>
                              </w:rPr>
                              <w:t>工作属性：全职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09" w:hRule="atLeast"/>
                        </w:trPr>
                        <w:tc>
                          <w:tcPr>
                            <w:tcW w:w="802" w:type="dxa"/>
                            <w:vAlign w:val="center"/>
                          </w:tcPr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</w:pBdr>
                              <w:spacing w:before="0" w:beforeAutospacing="0" w:after="0" w:afterAutospacing="0" w:line="360" w:lineRule="atLeast"/>
                              <w:ind w:right="0"/>
                              <w:jc w:val="left"/>
                              <w:rPr>
                                <w:rFonts w:hint="eastAsia" w:ascii="幼圆" w:hAnsi="幼圆" w:eastAsia="幼圆" w:cs="幼圆"/>
                                <w:color w:val="5F5F5F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</w:p>
                        </w:tc>
                        <w:tc>
                          <w:tcPr>
                            <w:tcW w:w="4627" w:type="dxa"/>
                            <w:gridSpan w:val="2"/>
                            <w:vAlign w:val="center"/>
                          </w:tcPr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</w:pBdr>
                              <w:spacing w:before="0" w:beforeAutospacing="0" w:after="0" w:afterAutospacing="0" w:line="360" w:lineRule="atLeast"/>
                              <w:ind w:right="0"/>
                              <w:jc w:val="both"/>
                              <w:rPr>
                                <w:rFonts w:hint="eastAsia" w:ascii="幼圆" w:hAnsi="幼圆" w:eastAsia="幼圆" w:cs="幼圆"/>
                                <w:color w:val="5F5F5F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5F5F5F"/>
                                <w:kern w:val="2"/>
                                <w:sz w:val="20"/>
                                <w:szCs w:val="20"/>
                                <w:lang w:val="en-US" w:eastAsia="zh-CN" w:bidi="zh-CN"/>
                              </w:rPr>
                              <w:t>负责对网站整体表现风格的定位，对用户视觉感受的整体把握；进行网页的具体设计制作；产品目录的平面设计；各类活动的广告设计；协助开发人员页面设计等工作。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黑体" w:hAnsi="黑体" w:eastAsia="黑体" w:cs="黑体"/>
                          <w:color w:val="FFFFFF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-644525</wp:posOffset>
                </wp:positionH>
                <wp:positionV relativeFrom="paragraph">
                  <wp:posOffset>907415</wp:posOffset>
                </wp:positionV>
                <wp:extent cx="2648585" cy="1551305"/>
                <wp:effectExtent l="0" t="0" r="0" b="0"/>
                <wp:wrapNone/>
                <wp:docPr id="4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15513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pPr w:leftFromText="180" w:rightFromText="180" w:vertAnchor="page" w:horzAnchor="page" w:tblpX="7020" w:tblpY="2152"/>
                              <w:tblOverlap w:val="never"/>
                              <w:tblW w:w="403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06"/>
                              <w:gridCol w:w="322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86" w:hRule="atLeast"/>
                              </w:trPr>
                              <w:tc>
                                <w:tcPr>
                                  <w:tcW w:w="4031" w:type="dxa"/>
                                  <w:gridSpan w:val="2"/>
                                  <w:tcBorders>
                                    <w:bottom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3F3F3F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3F3F3F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基本信息｜Basic Info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6" w:hRule="atLeast"/>
                              </w:trPr>
                              <w:tc>
                                <w:tcPr>
                                  <w:tcW w:w="806" w:type="dxa"/>
                                  <w:tcBorders>
                                    <w:top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5" w:type="dxa"/>
                                  <w:tcBorders>
                                    <w:top w:val="single" w:color="auto" w:sz="4" w:space="0"/>
                                    <w:lef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6" w:hRule="atLeast"/>
                              </w:trPr>
                              <w:tc>
                                <w:tcPr>
                                  <w:tcW w:w="806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年龄：</w:t>
                                  </w:r>
                                </w:p>
                              </w:tc>
                              <w:tc>
                                <w:tcPr>
                                  <w:tcW w:w="3225" w:type="dxa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28周岁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6" w:hRule="atLeast"/>
                              </w:trPr>
                              <w:tc>
                                <w:tcPr>
                                  <w:tcW w:w="806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学校：</w:t>
                                  </w:r>
                                </w:p>
                              </w:tc>
                              <w:tc>
                                <w:tcPr>
                                  <w:tcW w:w="3225" w:type="dxa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美术学院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6" w:hRule="atLeast"/>
                              </w:trPr>
                              <w:tc>
                                <w:tcPr>
                                  <w:tcW w:w="806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专业:</w:t>
                                  </w:r>
                                </w:p>
                              </w:tc>
                              <w:tc>
                                <w:tcPr>
                                  <w:tcW w:w="3225" w:type="dxa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美术设计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0" w:hRule="atLeast"/>
                              </w:trPr>
                              <w:tc>
                                <w:tcPr>
                                  <w:tcW w:w="806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学历:</w:t>
                                  </w:r>
                                </w:p>
                              </w:tc>
                              <w:tc>
                                <w:tcPr>
                                  <w:tcW w:w="3225" w:type="dxa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本科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0" w:hRule="atLeast"/>
                              </w:trPr>
                              <w:tc>
                                <w:tcPr>
                                  <w:tcW w:w="806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籍贯:</w:t>
                                  </w:r>
                                </w:p>
                              </w:tc>
                              <w:tc>
                                <w:tcPr>
                                  <w:tcW w:w="3225" w:type="dxa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上海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color w:val="96969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107" o:spid="_x0000_s1026" o:spt="202" type="#_x0000_t202" style="position:absolute;left:0pt;margin-left:-50.75pt;margin-top:71.45pt;height:122.15pt;width:208.55pt;z-index:251661312;mso-width-relative:page;mso-height-relative:page;" fillcolor="#FFFFFF" filled="t" stroked="f" coordsize="21600,21600" o:gfxdata="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VjEHrNoAAAAMAQAA&#10;DwAAAAAAAAABACAAAAAiAAAAZHJzL2Rvd25yZXYueG1sUEsBAhQAFAAAAAgAh07iQLhenojeAQAA&#10;lAMAAA4AAAAAAAAAAQAgAAAAKQEAAGRycy9lMm9Eb2MueG1sUEsFBgAAAAAGAAYAWQEAAHkFAAAA&#10;AA==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6"/>
                        <w:tblpPr w:leftFromText="180" w:rightFromText="180" w:vertAnchor="page" w:horzAnchor="page" w:tblpX="7020" w:tblpY="2152"/>
                        <w:tblOverlap w:val="never"/>
                        <w:tblW w:w="403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06"/>
                        <w:gridCol w:w="3225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86" w:hRule="atLeast"/>
                        </w:trPr>
                        <w:tc>
                          <w:tcPr>
                            <w:tcW w:w="4031" w:type="dxa"/>
                            <w:gridSpan w:val="2"/>
                            <w:tcBorders>
                              <w:bottom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  <w:t>基本信息｜Basic Info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6" w:hRule="atLeast"/>
                        </w:trPr>
                        <w:tc>
                          <w:tcPr>
                            <w:tcW w:w="806" w:type="dxa"/>
                            <w:tcBorders>
                              <w:top w:val="single" w:color="auto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3F3F3F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3225" w:type="dxa"/>
                            <w:tcBorders>
                              <w:top w:val="single" w:color="auto" w:sz="4" w:space="0"/>
                              <w:lef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3F3F3F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6" w:hRule="atLeast"/>
                        </w:trPr>
                        <w:tc>
                          <w:tcPr>
                            <w:tcW w:w="806" w:type="dxa"/>
                            <w:tcBorders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3F3F3F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年龄：</w:t>
                            </w:r>
                          </w:p>
                        </w:tc>
                        <w:tc>
                          <w:tcPr>
                            <w:tcW w:w="3225" w:type="dxa"/>
                            <w:tcBorders>
                              <w:left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28周岁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6" w:hRule="atLeast"/>
                        </w:trPr>
                        <w:tc>
                          <w:tcPr>
                            <w:tcW w:w="806" w:type="dxa"/>
                            <w:tcBorders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3F3F3F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学校：</w:t>
                            </w:r>
                          </w:p>
                        </w:tc>
                        <w:tc>
                          <w:tcPr>
                            <w:tcW w:w="3225" w:type="dxa"/>
                            <w:tcBorders>
                              <w:left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美术学院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6" w:hRule="atLeast"/>
                        </w:trPr>
                        <w:tc>
                          <w:tcPr>
                            <w:tcW w:w="806" w:type="dxa"/>
                            <w:tcBorders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3F3F3F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专业:</w:t>
                            </w:r>
                          </w:p>
                        </w:tc>
                        <w:tc>
                          <w:tcPr>
                            <w:tcW w:w="3225" w:type="dxa"/>
                            <w:tcBorders>
                              <w:left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美术设计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0" w:hRule="atLeast"/>
                        </w:trPr>
                        <w:tc>
                          <w:tcPr>
                            <w:tcW w:w="806" w:type="dxa"/>
                            <w:tcBorders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3F3F3F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学历:</w:t>
                            </w:r>
                          </w:p>
                        </w:tc>
                        <w:tc>
                          <w:tcPr>
                            <w:tcW w:w="3225" w:type="dxa"/>
                            <w:tcBorders>
                              <w:left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本科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0" w:hRule="atLeast"/>
                        </w:trPr>
                        <w:tc>
                          <w:tcPr>
                            <w:tcW w:w="806" w:type="dxa"/>
                            <w:tcBorders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3F3F3F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籍贯:</w:t>
                            </w:r>
                          </w:p>
                        </w:tc>
                        <w:tc>
                          <w:tcPr>
                            <w:tcW w:w="3225" w:type="dxa"/>
                            <w:tcBorders>
                              <w:left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上海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黑体" w:hAnsi="黑体" w:eastAsia="黑体" w:cs="黑体"/>
                          <w:color w:val="969696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2394585</wp:posOffset>
                </wp:positionH>
                <wp:positionV relativeFrom="paragraph">
                  <wp:posOffset>905510</wp:posOffset>
                </wp:positionV>
                <wp:extent cx="3569970" cy="1673860"/>
                <wp:effectExtent l="0" t="0" r="0" b="0"/>
                <wp:wrapNone/>
                <wp:docPr id="32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970" cy="1673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pPr w:leftFromText="180" w:rightFromText="180" w:vertAnchor="page" w:horzAnchor="page" w:tblpX="7020" w:tblpY="2152"/>
                              <w:tblOverlap w:val="never"/>
                              <w:tblW w:w="5429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721"/>
                              <w:gridCol w:w="2708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5429" w:type="dxa"/>
                                  <w:gridSpan w:val="2"/>
                                  <w:tcBorders>
                                    <w:bottom w:val="single" w:color="333333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3F3F3F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3F3F3F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教育经历｜Education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03" w:hRule="atLeast"/>
                              </w:trPr>
                              <w:tc>
                                <w:tcPr>
                                  <w:tcW w:w="5429" w:type="dxa"/>
                                  <w:gridSpan w:val="2"/>
                                  <w:tcBorders>
                                    <w:top w:val="single" w:color="333333" w:sz="4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b w:val="0"/>
                                      <w:bCs w:val="0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2721" w:type="dxa"/>
                                  <w:tcBorders>
                                    <w:bottom w:val="single" w:color="333333" w:sz="4" w:space="0"/>
                                  </w:tcBorders>
                                  <w:shd w:val="clear" w:color="auto" w:fill="F1F1F1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美术学院</w:t>
                                  </w:r>
                                </w:p>
                              </w:tc>
                              <w:tc>
                                <w:tcPr>
                                  <w:tcW w:w="2708" w:type="dxa"/>
                                  <w:tcBorders>
                                    <w:bottom w:val="single" w:color="333333" w:sz="4" w:space="0"/>
                                  </w:tcBorders>
                                  <w:shd w:val="clear" w:color="auto" w:fill="F1F1F1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righ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2008.9-2012.7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02" w:hRule="atLeast"/>
                              </w:trPr>
                              <w:tc>
                                <w:tcPr>
                                  <w:tcW w:w="2721" w:type="dxa"/>
                                  <w:tcBorders>
                                    <w:top w:val="single" w:color="333333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专业：美术设计</w:t>
                                  </w:r>
                                </w:p>
                              </w:tc>
                              <w:tc>
                                <w:tcPr>
                                  <w:tcW w:w="2708" w:type="dxa"/>
                                  <w:tcBorders>
                                    <w:top w:val="single" w:color="333333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righ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学历：本科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29" w:hRule="atLeast"/>
                              </w:trPr>
                              <w:tc>
                                <w:tcPr>
                                  <w:tcW w:w="5429" w:type="dxa"/>
                                  <w:gridSpan w:val="2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专业摄影及摄影作品欣赏、专业摄影技术、出版物设计、古典工艺、超级写实油画、包装设计、广告摄影、印刷艺术与书籍装帧设计、设计艺术学概论、设计色彩等。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color w:val="FFFFFF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188.55pt;margin-top:71.3pt;height:131.8pt;width:281.1pt;z-index:251677696;mso-width-relative:page;mso-height-relative:page;" fillcolor="#FFFFFF" filled="t" stroked="f" coordsize="21600,21600" o:gfxdata="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qruBPaAAAACwEAAA8A&#10;AAAAAAAAAQAgAAAAIgAAAGRycy9kb3ducmV2LnhtbFBLAQIUABQAAAAIAIdO4kD6DlOX3AEAAJQD&#10;AAAOAAAAAAAAAAEAIAAAACkBAABkcnMvZTJvRG9jLnhtbFBLBQYAAAAABgAGAFkBAAB3BQAAAAA=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6"/>
                        <w:tblpPr w:leftFromText="180" w:rightFromText="180" w:vertAnchor="page" w:horzAnchor="page" w:tblpX="7020" w:tblpY="2152"/>
                        <w:tblOverlap w:val="never"/>
                        <w:tblW w:w="5429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721"/>
                        <w:gridCol w:w="2708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88" w:hRule="atLeast"/>
                        </w:trPr>
                        <w:tc>
                          <w:tcPr>
                            <w:tcW w:w="5429" w:type="dxa"/>
                            <w:gridSpan w:val="2"/>
                            <w:tcBorders>
                              <w:bottom w:val="single" w:color="333333" w:sz="4" w:space="0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  <w:t>教育经历｜Education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03" w:hRule="atLeast"/>
                        </w:trPr>
                        <w:tc>
                          <w:tcPr>
                            <w:tcW w:w="5429" w:type="dxa"/>
                            <w:gridSpan w:val="2"/>
                            <w:tcBorders>
                              <w:top w:val="single" w:color="333333" w:sz="4" w:space="0"/>
                            </w:tcBorders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1" w:hRule="atLeast"/>
                        </w:trPr>
                        <w:tc>
                          <w:tcPr>
                            <w:tcW w:w="2721" w:type="dxa"/>
                            <w:tcBorders>
                              <w:bottom w:val="single" w:color="333333" w:sz="4" w:space="0"/>
                            </w:tcBorders>
                            <w:shd w:val="clear" w:color="auto" w:fill="F1F1F1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美术学院</w:t>
                            </w:r>
                          </w:p>
                        </w:tc>
                        <w:tc>
                          <w:tcPr>
                            <w:tcW w:w="2708" w:type="dxa"/>
                            <w:tcBorders>
                              <w:bottom w:val="single" w:color="333333" w:sz="4" w:space="0"/>
                            </w:tcBorders>
                            <w:shd w:val="clear" w:color="auto" w:fill="F1F1F1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2008.9-2012.7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02" w:hRule="atLeast"/>
                        </w:trPr>
                        <w:tc>
                          <w:tcPr>
                            <w:tcW w:w="2721" w:type="dxa"/>
                            <w:tcBorders>
                              <w:top w:val="single" w:color="333333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专业：美术设计</w:t>
                            </w:r>
                          </w:p>
                        </w:tc>
                        <w:tc>
                          <w:tcPr>
                            <w:tcW w:w="2708" w:type="dxa"/>
                            <w:tcBorders>
                              <w:top w:val="single" w:color="333333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学历：本科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29" w:hRule="atLeast"/>
                        </w:trPr>
                        <w:tc>
                          <w:tcPr>
                            <w:tcW w:w="5429" w:type="dxa"/>
                            <w:gridSpan w:val="2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专业摄影及摄影作品欣赏、专业摄影技术、出版物设计、古典工艺、超级写实油画、包装设计、广告摄影、印刷艺术与书籍装帧设计、设计艺术学概论、设计色彩等。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黑体" w:hAnsi="黑体" w:eastAsia="黑体" w:cs="黑体"/>
                          <w:color w:val="FFFFFF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-1175385</wp:posOffset>
                </wp:positionH>
                <wp:positionV relativeFrom="paragraph">
                  <wp:posOffset>-949325</wp:posOffset>
                </wp:positionV>
                <wp:extent cx="7702550" cy="227330"/>
                <wp:effectExtent l="0" t="0" r="12700" b="1270"/>
                <wp:wrapNone/>
                <wp:docPr id="31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0" cy="227330"/>
                        </a:xfrm>
                        <a:prstGeom prst="rect">
                          <a:avLst/>
                        </a:prstGeom>
                        <a:solidFill>
                          <a:srgbClr val="333B4A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76" o:spid="_x0000_s1026" o:spt="1" style="position:absolute;left:0pt;margin-left:-92.55pt;margin-top:-74.75pt;height:17.9pt;width:606.5pt;z-index:251676672;mso-width-relative:page;mso-height-relative:page;" fillcolor="#333B4A" filled="t" stroked="f" coordsize="21600,21600" o:gfxdata="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itdkrYAAAADwEAAA8AAAAAAAAAAQAgAAAAIgAAAGRycy9kb3ducmV2LnhtbFBL&#10;AQIUABQAAAAIAIdO4kD1WdIuvQEAAEEDAAAOAAAAAAAAAAEAIAAAACcBAABkcnMvZTJvRG9jLnht&#10;bFBLBQYAAAAABgAGAFkBAABW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2404745</wp:posOffset>
                </wp:positionH>
                <wp:positionV relativeFrom="paragraph">
                  <wp:posOffset>7545070</wp:posOffset>
                </wp:positionV>
                <wp:extent cx="3673475" cy="1494155"/>
                <wp:effectExtent l="0" t="0" r="0" b="0"/>
                <wp:wrapNone/>
                <wp:docPr id="3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3475" cy="14941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pPr w:leftFromText="180" w:rightFromText="180" w:vertAnchor="page" w:horzAnchor="page" w:tblpX="7020" w:tblpY="2152"/>
                              <w:tblOverlap w:val="never"/>
                              <w:tblW w:w="5422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177"/>
                              <w:gridCol w:w="424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86" w:hRule="atLeast"/>
                              </w:trPr>
                              <w:tc>
                                <w:tcPr>
                                  <w:tcW w:w="5422" w:type="dxa"/>
                                  <w:gridSpan w:val="2"/>
                                  <w:tcBorders>
                                    <w:bottom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3F3F3F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荣誉证书｜Awards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6" w:hRule="atLeast"/>
                              </w:trPr>
                              <w:tc>
                                <w:tcPr>
                                  <w:tcW w:w="1177" w:type="dxa"/>
                                  <w:tcBorders>
                                    <w:top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5" w:type="dxa"/>
                                  <w:tcBorders>
                                    <w:top w:val="single" w:color="auto" w:sz="4" w:space="0"/>
                                    <w:lef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459" w:hRule="atLeast"/>
                              </w:trPr>
                              <w:tc>
                                <w:tcPr>
                                  <w:tcW w:w="5422" w:type="dxa"/>
                                  <w:gridSpan w:val="2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5F5F5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5F5F5F"/>
                                      <w:sz w:val="20"/>
                                      <w:szCs w:val="20"/>
                                    </w:rPr>
                                    <w:t>2009年获国家奖学金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5F5F5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5F5F5F"/>
                                      <w:sz w:val="20"/>
                                      <w:szCs w:val="20"/>
                                    </w:rPr>
                                    <w:t>2010年获“青年梦”主题动漫展优秀作品奖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5F5F5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5F5F5F"/>
                                      <w:sz w:val="20"/>
                                      <w:szCs w:val="20"/>
                                    </w:rPr>
                                    <w:t>2012年重彩壁画临摹作品入选万点美院重彩画展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5F5F5F"/>
                                      <w:sz w:val="20"/>
                                      <w:szCs w:val="20"/>
                                    </w:rPr>
                                    <w:t>2012年担任万点映画乐风动漫社社长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189.35pt;margin-top:594.1pt;height:117.65pt;width:289.25pt;z-index:251679744;mso-width-relative:page;mso-height-relative:page;" fillcolor="#FFFFFF" filled="t" stroked="f" coordsize="21600,21600" o:gfxdata="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S4oEo3AAAAA0B&#10;AAAPAAAAAAAAAAEAIAAAACIAAABkcnMvZG93bnJldi54bWxQSwECFAAUAAAACACHTuJAjtitBt4B&#10;AACUAwAADgAAAAAAAAABACAAAAArAQAAZHJzL2Uyb0RvYy54bWxQSwUGAAAAAAYABgBZAQAAewUA&#10;AAAA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6"/>
                        <w:tblpPr w:leftFromText="180" w:rightFromText="180" w:vertAnchor="page" w:horzAnchor="page" w:tblpX="7020" w:tblpY="2152"/>
                        <w:tblOverlap w:val="never"/>
                        <w:tblW w:w="5422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177"/>
                        <w:gridCol w:w="4245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86" w:hRule="atLeast"/>
                        </w:trPr>
                        <w:tc>
                          <w:tcPr>
                            <w:tcW w:w="5422" w:type="dxa"/>
                            <w:gridSpan w:val="2"/>
                            <w:tcBorders>
                              <w:bottom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  <w:t>荣誉证书｜Awards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6" w:hRule="atLeast"/>
                        </w:trPr>
                        <w:tc>
                          <w:tcPr>
                            <w:tcW w:w="1177" w:type="dxa"/>
                            <w:tcBorders>
                              <w:top w:val="single" w:color="auto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4245" w:type="dxa"/>
                            <w:tcBorders>
                              <w:top w:val="single" w:color="auto" w:sz="4" w:space="0"/>
                              <w:lef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459" w:hRule="atLeast"/>
                        </w:trPr>
                        <w:tc>
                          <w:tcPr>
                            <w:tcW w:w="5422" w:type="dxa"/>
                            <w:gridSpan w:val="2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5F5F5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5F5F5F"/>
                                <w:sz w:val="20"/>
                                <w:szCs w:val="20"/>
                              </w:rPr>
                              <w:t>2009年获国家奖学金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5F5F5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5F5F5F"/>
                                <w:sz w:val="20"/>
                                <w:szCs w:val="20"/>
                              </w:rPr>
                              <w:t>2010年获“青年梦”主题动漫展优秀作品奖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5F5F5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5F5F5F"/>
                                <w:sz w:val="20"/>
                                <w:szCs w:val="20"/>
                              </w:rPr>
                              <w:t>2012年重彩壁画临摹作品入选万点美院重彩画展</w:t>
                            </w:r>
                          </w:p>
                          <w:p>
                            <w:pPr>
                              <w:widowControl w:val="0"/>
                              <w:jc w:val="both"/>
                              <w:rPr>
                                <w:rFonts w:hint="eastAsia" w:ascii="幼圆" w:hAnsi="幼圆" w:eastAsia="幼圆" w:cs="幼圆"/>
                                <w:color w:val="969696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5F5F5F"/>
                                <w:sz w:val="20"/>
                                <w:szCs w:val="20"/>
                              </w:rPr>
                              <w:t>2012年担任万点映画乐风动漫社社长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幼圆" w:hAnsi="幼圆" w:eastAsia="幼圆" w:cs="幼圆"/>
                          <w:color w:val="969696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left="0" w:leftChars="-695" w:hanging="1459" w:hangingChars="695"/>
        <w:rPr>
          <w:rFonts w:hint="eastAsia"/>
          <w:kern w:val="2"/>
          <w:sz w:val="21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97856" behindDoc="1" locked="0" layoutInCell="1" allowOverlap="1">
                <wp:simplePos x="0" y="0"/>
                <wp:positionH relativeFrom="column">
                  <wp:posOffset>-1155065</wp:posOffset>
                </wp:positionH>
                <wp:positionV relativeFrom="paragraph">
                  <wp:posOffset>-1123315</wp:posOffset>
                </wp:positionV>
                <wp:extent cx="7577455" cy="10751820"/>
                <wp:effectExtent l="0" t="0" r="4445" b="1143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10751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95pt;margin-top:-88.45pt;height:846.6pt;width:596.65pt;z-index:-251418624;v-text-anchor:middle;mso-width-relative:page;mso-height-relative:page;" fillcolor="#FFFFFF [3212]" filled="t" stroked="f" coordsize="21600,21600" o:gfxdata="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19Hrb1wAAAA8BAAAPAAAAAAAAAAEAIAAA&#10;ACIAAABkcnMvZG93bnJldi54bWxQSwECFAAUAAAACACHTuJAK/MWKkYCAABqBAAADgAAAAAAAAAB&#10;ACAAAAAm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-788035</wp:posOffset>
                </wp:positionH>
                <wp:positionV relativeFrom="paragraph">
                  <wp:posOffset>4364355</wp:posOffset>
                </wp:positionV>
                <wp:extent cx="644525" cy="198120"/>
                <wp:effectExtent l="0" t="0" r="0" b="0"/>
                <wp:wrapNone/>
                <wp:docPr id="23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52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幼圆" w:hAnsi="幼圆" w:eastAsia="幼圆" w:cs="幼圆"/>
                                <w:color w:val="808080"/>
                                <w:sz w:val="24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808080"/>
                                <w:sz w:val="20"/>
                                <w:szCs w:val="20"/>
                                <w:lang w:val="en-US" w:eastAsia="zh-CN"/>
                              </w:rPr>
                              <w:t>适应能力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5" o:spid="_x0000_s1026" o:spt="202" type="#_x0000_t202" style="position:absolute;left:0pt;margin-left:-62.05pt;margin-top:343.65pt;height:15.6pt;width:50.75pt;z-index:251668480;mso-width-relative:page;mso-height-relative:page;" filled="f" stroked="f" coordsize="21600,21600" o:gfxdata="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Khq0/zbAAAADAEAAA8AAAAAAAAAAQAgAAAAIgAAAGRycy9kb3ducmV2LnhtbFBLAQIUABQAAAAI&#10;AIdO4kBJvrHZsQEAADwDAAAOAAAAAAAAAAEAIAAAACo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幼圆" w:hAnsi="幼圆" w:eastAsia="幼圆" w:cs="幼圆"/>
                          <w:color w:val="808080"/>
                          <w:sz w:val="24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808080"/>
                          <w:sz w:val="20"/>
                          <w:szCs w:val="20"/>
                          <w:lang w:val="en-US" w:eastAsia="zh-CN"/>
                        </w:rPr>
                        <w:t>适应能力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4394835</wp:posOffset>
                </wp:positionV>
                <wp:extent cx="578485" cy="198120"/>
                <wp:effectExtent l="0" t="0" r="0" b="0"/>
                <wp:wrapNone/>
                <wp:docPr id="22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8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幼圆" w:hAnsi="幼圆" w:eastAsia="幼圆" w:cs="幼圆"/>
                                <w:color w:val="80808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808080"/>
                                <w:sz w:val="20"/>
                                <w:szCs w:val="20"/>
                                <w:lang w:val="en-US" w:eastAsia="zh-CN"/>
                              </w:rPr>
                              <w:t>学习能力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5" o:spid="_x0000_s1026" o:spt="202" type="#_x0000_t202" style="position:absolute;left:0pt;margin-left:85.15pt;margin-top:346.05pt;height:15.6pt;width:45.55pt;z-index:251667456;mso-width-relative:page;mso-height-relative:page;" filled="f" stroked="f" coordsize="21600,21600" o:gfxdata="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N6jJZTaAAAACwEAAA8AAAAAAAAAAQAgAAAAIgAAAGRycy9kb3ducmV2LnhtbFBLAQIUABQAAAAI&#10;AIdO4kB4iaa0sgEAADwDAAAOAAAAAAAAAAEAIAAAACk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hint="eastAsia" w:ascii="幼圆" w:hAnsi="幼圆" w:eastAsia="幼圆" w:cs="幼圆"/>
                          <w:color w:val="80808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808080"/>
                          <w:sz w:val="20"/>
                          <w:szCs w:val="20"/>
                          <w:lang w:val="en-US" w:eastAsia="zh-CN"/>
                        </w:rPr>
                        <w:t>学习能力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3818890</wp:posOffset>
                </wp:positionV>
                <wp:extent cx="593725" cy="198120"/>
                <wp:effectExtent l="0" t="0" r="0" b="0"/>
                <wp:wrapNone/>
                <wp:docPr id="24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幼圆" w:hAnsi="幼圆" w:eastAsia="幼圆" w:cs="幼圆"/>
                                <w:color w:val="80808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808080"/>
                                <w:sz w:val="20"/>
                                <w:szCs w:val="20"/>
                                <w:lang w:val="en-US" w:eastAsia="zh-CN"/>
                              </w:rPr>
                              <w:t>创新能力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5" o:spid="_x0000_s1026" o:spt="202" type="#_x0000_t202" style="position:absolute;left:0pt;margin-left:106.15pt;margin-top:300.7pt;height:15.6pt;width:46.75pt;z-index:251669504;mso-width-relative:page;mso-height-relative:page;" filled="f" stroked="f" coordsize="21600,21600" o:gfxdata="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M4X33ZAAAACwEAAA8AAAAAAAAAAQAgAAAAIgAAAGRycy9kb3ducmV2LnhtbFBLAQIUABQAAAAI&#10;AIdO4kCCQwhqswEAADw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hint="eastAsia" w:ascii="幼圆" w:hAnsi="幼圆" w:eastAsia="幼圆" w:cs="幼圆"/>
                          <w:color w:val="80808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808080"/>
                          <w:sz w:val="20"/>
                          <w:szCs w:val="20"/>
                          <w:lang w:val="en-US" w:eastAsia="zh-CN"/>
                        </w:rPr>
                        <w:t>创新能力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-870585</wp:posOffset>
                </wp:positionH>
                <wp:positionV relativeFrom="paragraph">
                  <wp:posOffset>3800475</wp:posOffset>
                </wp:positionV>
                <wp:extent cx="542290" cy="198120"/>
                <wp:effectExtent l="0" t="0" r="0" b="0"/>
                <wp:wrapNone/>
                <wp:docPr id="21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9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幼圆" w:hAnsi="幼圆" w:eastAsia="幼圆" w:cs="幼圆"/>
                                <w:color w:val="80808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808080"/>
                                <w:sz w:val="20"/>
                                <w:szCs w:val="20"/>
                                <w:lang w:val="en-US" w:eastAsia="zh-CN"/>
                              </w:rPr>
                              <w:t>组织能力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5" o:spid="_x0000_s1026" o:spt="202" type="#_x0000_t202" style="position:absolute;left:0pt;margin-left:-68.55pt;margin-top:299.25pt;height:15.6pt;width:42.7pt;z-index:251666432;mso-width-relative:page;mso-height-relative:page;" filled="f" stroked="f" coordsize="21600,21600" o:gfxdata="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F29XWfbAAAADAEAAA8AAAAAAAAAAQAgAAAAIgAAAGRycy9kb3ducmV2LnhtbFBLAQIUABQAAAAI&#10;AIdO4kDREcppsQEAADwDAAAOAAAAAAAAAAEAIAAAACo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both"/>
                        <w:rPr>
                          <w:rFonts w:hint="eastAsia" w:ascii="幼圆" w:hAnsi="幼圆" w:eastAsia="幼圆" w:cs="幼圆"/>
                          <w:color w:val="80808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808080"/>
                          <w:sz w:val="20"/>
                          <w:szCs w:val="20"/>
                          <w:lang w:val="en-US" w:eastAsia="zh-CN"/>
                        </w:rPr>
                        <w:t>组织能力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3167380</wp:posOffset>
                </wp:positionV>
                <wp:extent cx="593725" cy="198120"/>
                <wp:effectExtent l="0" t="0" r="0" b="0"/>
                <wp:wrapNone/>
                <wp:docPr id="2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幼圆" w:hAnsi="幼圆" w:eastAsia="幼圆" w:cs="幼圆"/>
                                <w:color w:val="80808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808080"/>
                                <w:sz w:val="20"/>
                                <w:szCs w:val="20"/>
                                <w:lang w:val="en-US" w:eastAsia="zh-CN"/>
                              </w:rPr>
                              <w:t>沟通能力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5" o:spid="_x0000_s1026" o:spt="202" type="#_x0000_t202" style="position:absolute;left:0pt;margin-left:85.2pt;margin-top:249.4pt;height:15.6pt;width:46.75pt;z-index:251670528;mso-width-relative:page;mso-height-relative:page;" filled="f" stroked="f" coordsize="21600,21600" o:gfxdata="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v&#10;KjDv2QAAAAsBAAAPAAAAAAAAAAEAIAAAACIAAABkcnMvZG93bnJldi54bWxQSwECFAAUAAAACACH&#10;TuJAoJKmFLEBAAA8AwAADgAAAAAAAAABACAAAAAo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hint="eastAsia" w:ascii="幼圆" w:hAnsi="幼圆" w:eastAsia="幼圆" w:cs="幼圆"/>
                          <w:color w:val="80808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808080"/>
                          <w:sz w:val="20"/>
                          <w:szCs w:val="20"/>
                          <w:lang w:val="en-US" w:eastAsia="zh-CN"/>
                        </w:rPr>
                        <w:t>沟通能力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-677545</wp:posOffset>
                </wp:positionH>
                <wp:positionV relativeFrom="paragraph">
                  <wp:posOffset>3145790</wp:posOffset>
                </wp:positionV>
                <wp:extent cx="572135" cy="198120"/>
                <wp:effectExtent l="0" t="0" r="0" b="0"/>
                <wp:wrapNone/>
                <wp:docPr id="20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幼圆" w:hAnsi="幼圆" w:eastAsia="幼圆" w:cs="幼圆"/>
                                <w:color w:val="80808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808080"/>
                                <w:sz w:val="20"/>
                                <w:szCs w:val="20"/>
                                <w:lang w:val="en-US" w:eastAsia="zh-CN"/>
                              </w:rPr>
                              <w:t>领导能力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5" o:spid="_x0000_s1026" o:spt="202" type="#_x0000_t202" style="position:absolute;left:0pt;margin-left:-53.35pt;margin-top:247.7pt;height:15.6pt;width:45.05pt;z-index:251665408;mso-width-relative:page;mso-height-relative:page;" filled="f" stroked="f" coordsize="21600,21600" o:gfxdata="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KmGik3bAAAADAEAAA8AAAAAAAAAAQAgAAAAIgAAAGRycy9kb3ducmV2LnhtbFBLAQIUABQAAAAI&#10;AIdO4kAOLmacsQEAADwDAAAOAAAAAAAAAAEAIAAAACo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hint="eastAsia" w:ascii="幼圆" w:hAnsi="幼圆" w:eastAsia="幼圆" w:cs="幼圆"/>
                          <w:color w:val="80808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808080"/>
                          <w:sz w:val="20"/>
                          <w:szCs w:val="20"/>
                          <w:lang w:val="en-US" w:eastAsia="zh-CN"/>
                        </w:rPr>
                        <w:t>领导能力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3547745</wp:posOffset>
                </wp:positionV>
                <wp:extent cx="1000760" cy="747395"/>
                <wp:effectExtent l="0" t="0" r="8890" b="14605"/>
                <wp:wrapNone/>
                <wp:docPr id="19" name="任意多边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7473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1600" h="21600">
                              <a:moveTo>
                                <a:pt x="17721" y="0"/>
                              </a:moveTo>
                              <a:lnTo>
                                <a:pt x="3769" y="880"/>
                              </a:lnTo>
                              <a:lnTo>
                                <a:pt x="0" y="9744"/>
                              </a:lnTo>
                              <a:lnTo>
                                <a:pt x="1576" y="21600"/>
                              </a:lnTo>
                              <a:lnTo>
                                <a:pt x="18625" y="21086"/>
                              </a:lnTo>
                              <a:lnTo>
                                <a:pt x="21600" y="9799"/>
                              </a:lnTo>
                              <a:lnTo>
                                <a:pt x="177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B4A">
                            <a:alpha val="5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72" o:spid="_x0000_s1026" o:spt="100" style="position:absolute;left:0pt;margin-left:-2.35pt;margin-top:279.35pt;height:58.85pt;width:78.8pt;z-index:251664384;mso-width-relative:page;mso-height-relative:page;" fillcolor="#333B4A" filled="t" stroked="f" coordsize="21600,21600" o:gfxdata="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KP6W7b&#10;AAAACgEAAA8AAAAAAAAAAQAgAAAAIgAAAGRycy9kb3ducmV2LnhtbFBLAQIUABQAAAAIAIdO4kD9&#10;3o+6VgIAAOoEAAAOAAAAAAAAAAEAIAAAACoBAABkcnMvZTJvRG9jLnhtbFBLBQYAAAAABgAGAFkB&#10;AADyBQAAAAA=&#10;" path="m17721,0l3769,880,0,9744,1576,21600,18625,21086,21600,9799,17721,0xe">
                <v:fill on="t" opacity="32768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3209290</wp:posOffset>
                </wp:positionV>
                <wp:extent cx="1408430" cy="1356360"/>
                <wp:effectExtent l="0" t="0" r="1270" b="15240"/>
                <wp:wrapNone/>
                <wp:docPr id="18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8430" cy="1356360"/>
                          <a:chOff x="0" y="0"/>
                          <a:chExt cx="2218" cy="2136"/>
                        </a:xfrm>
                      </wpg:grpSpPr>
                      <wpg:grpSp>
                        <wpg:cNvPr id="13" name="组合 54"/>
                        <wpg:cNvGrpSpPr/>
                        <wpg:grpSpPr>
                          <a:xfrm>
                            <a:off x="137" y="100"/>
                            <a:ext cx="1942" cy="1942"/>
                            <a:chOff x="0" y="0"/>
                            <a:chExt cx="1942" cy="1942"/>
                          </a:xfrm>
                        </wpg:grpSpPr>
                        <wps:wsp>
                          <wps:cNvPr id="6" name="正圆 45"/>
                          <wps:cNvSpPr/>
                          <wps:spPr>
                            <a:xfrm>
                              <a:off x="0" y="0"/>
                              <a:ext cx="1942" cy="1942"/>
                            </a:xfrm>
                            <a:prstGeom prst="ellipse">
                              <a:avLst/>
                            </a:prstGeom>
                            <a:noFill/>
                            <a:ln w="6350" cap="flat" cmpd="sng">
                              <a:solidFill>
                                <a:srgbClr val="C0C0C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wrap="square" lIns="91439" tIns="45719" rIns="91439" bIns="45719" anchor="ctr" upright="1"/>
                        </wps:wsp>
                        <wps:wsp>
                          <wps:cNvPr id="7" name="正圆 45"/>
                          <wps:cNvSpPr/>
                          <wps:spPr>
                            <a:xfrm>
                              <a:off x="106" y="108"/>
                              <a:ext cx="1726" cy="1726"/>
                            </a:xfrm>
                            <a:prstGeom prst="ellipse">
                              <a:avLst/>
                            </a:prstGeom>
                            <a:noFill/>
                            <a:ln w="6350" cap="flat" cmpd="sng">
                              <a:solidFill>
                                <a:srgbClr val="C0C0C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wrap="square" lIns="91439" tIns="45719" rIns="91439" bIns="45719" anchor="ctr" upright="1"/>
                        </wps:wsp>
                        <wps:wsp>
                          <wps:cNvPr id="8" name="正圆 45"/>
                          <wps:cNvSpPr/>
                          <wps:spPr>
                            <a:xfrm>
                              <a:off x="210" y="213"/>
                              <a:ext cx="1512" cy="1512"/>
                            </a:xfrm>
                            <a:prstGeom prst="ellipse">
                              <a:avLst/>
                            </a:prstGeom>
                            <a:noFill/>
                            <a:ln w="6350" cap="flat" cmpd="sng">
                              <a:solidFill>
                                <a:srgbClr val="C0C0C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wrap="square" lIns="91439" tIns="45719" rIns="91439" bIns="45719" anchor="ctr" upright="1"/>
                        </wps:wsp>
                        <wps:wsp>
                          <wps:cNvPr id="9" name="正圆 45"/>
                          <wps:cNvSpPr/>
                          <wps:spPr>
                            <a:xfrm>
                              <a:off x="317" y="316"/>
                              <a:ext cx="1304" cy="1304"/>
                            </a:xfrm>
                            <a:prstGeom prst="ellipse">
                              <a:avLst/>
                            </a:prstGeom>
                            <a:noFill/>
                            <a:ln w="6350" cap="flat" cmpd="sng">
                              <a:solidFill>
                                <a:srgbClr val="C0C0C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wrap="square" lIns="91439" tIns="45719" rIns="91439" bIns="45719" anchor="ctr" upright="1"/>
                        </wps:wsp>
                        <wps:wsp>
                          <wps:cNvPr id="10" name="正圆 45"/>
                          <wps:cNvSpPr/>
                          <wps:spPr>
                            <a:xfrm>
                              <a:off x="424" y="423"/>
                              <a:ext cx="1092" cy="1092"/>
                            </a:xfrm>
                            <a:prstGeom prst="ellipse">
                              <a:avLst/>
                            </a:prstGeom>
                            <a:noFill/>
                            <a:ln w="6350" cap="flat" cmpd="sng">
                              <a:solidFill>
                                <a:srgbClr val="C0C0C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wrap="square" lIns="91439" tIns="45719" rIns="91439" bIns="45719" anchor="ctr" upright="1"/>
                        </wps:wsp>
                        <wps:wsp>
                          <wps:cNvPr id="11" name="正圆 45"/>
                          <wps:cNvSpPr/>
                          <wps:spPr>
                            <a:xfrm>
                              <a:off x="521" y="520"/>
                              <a:ext cx="900" cy="900"/>
                            </a:xfrm>
                            <a:prstGeom prst="ellipse">
                              <a:avLst/>
                            </a:prstGeom>
                            <a:noFill/>
                            <a:ln w="6350" cap="flat" cmpd="sng">
                              <a:solidFill>
                                <a:srgbClr val="C0C0C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wrap="square" lIns="91439" tIns="45719" rIns="91439" bIns="45719" anchor="ctr" upright="1"/>
                        </wps:wsp>
                        <wps:wsp>
                          <wps:cNvPr id="12" name="正圆 45"/>
                          <wps:cNvSpPr/>
                          <wps:spPr>
                            <a:xfrm>
                              <a:off x="619" y="613"/>
                              <a:ext cx="706" cy="706"/>
                            </a:xfrm>
                            <a:prstGeom prst="ellipse">
                              <a:avLst/>
                            </a:prstGeom>
                            <a:noFill/>
                            <a:ln w="6350" cap="flat" cmpd="sng">
                              <a:solidFill>
                                <a:srgbClr val="C0C0C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wrap="square" lIns="91439" tIns="45719" rIns="91439" bIns="45719" anchor="ctr" upright="1"/>
                        </wps:wsp>
                      </wpg:grpSp>
                      <wps:wsp>
                        <wps:cNvPr id="14" name="直线 55"/>
                        <wps:cNvCnPr/>
                        <wps:spPr>
                          <a:xfrm>
                            <a:off x="0" y="1069"/>
                            <a:ext cx="2218" cy="1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直线 58"/>
                        <wps:cNvCnPr/>
                        <wps:spPr>
                          <a:xfrm>
                            <a:off x="1106" y="0"/>
                            <a:ext cx="1" cy="2137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直线 60"/>
                        <wps:cNvCnPr/>
                        <wps:spPr>
                          <a:xfrm>
                            <a:off x="339" y="298"/>
                            <a:ext cx="1536" cy="1544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直线 62"/>
                        <wps:cNvCnPr/>
                        <wps:spPr>
                          <a:xfrm flipV="1">
                            <a:off x="351" y="310"/>
                            <a:ext cx="1518" cy="152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4" o:spid="_x0000_s1026" o:spt="203" style="position:absolute;left:0pt;margin-left:-19.6pt;margin-top:252.7pt;height:106.8pt;width:110.9pt;z-index:251663360;mso-width-relative:page;mso-height-relative:page;" coordsize="2218,2136" o:gfxdata="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">
                <o:lock v:ext="edit" aspectratio="f"/>
                <v:group id="组合 54" o:spid="_x0000_s1026" o:spt="203" style="position:absolute;left:137;top:100;height:1942;width:1942;" coordsize="1942,1942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正圆 45" o:spid="_x0000_s1026" o:spt="3" type="#_x0000_t3" style="position:absolute;left:0;top:0;height:1942;width:1942;v-text-anchor:middle;" filled="f" stroked="t" coordsize="21600,21600" o:gfxdata="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0wt8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C0C0C0" joinstyle="round"/>
                    <v:imagedata o:title=""/>
                    <o:lock v:ext="edit" aspectratio="f"/>
                    <v:textbox inset="7.19992125984252pt,3.59992125984252pt,7.19992125984252pt,3.59992125984252pt">
                      <w:txbxContent>
                        <w:p/>
                      </w:txbxContent>
                    </v:textbox>
                  </v:shape>
                  <v:shape id="正圆 45" o:spid="_x0000_s1026" o:spt="3" type="#_x0000_t3" style="position:absolute;left:106;top:108;height:1726;width:1726;v-text-anchor:middle;" filled="f" stroked="t" coordsize="21600,21600" o:gfxdata="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n67n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C0C0C0" joinstyle="round"/>
                    <v:imagedata o:title=""/>
                    <o:lock v:ext="edit" aspectratio="f"/>
                    <v:textbox inset="7.19992125984252pt,3.59992125984252pt,7.19992125984252pt,3.59992125984252pt">
                      <w:txbxContent>
                        <w:p/>
                      </w:txbxContent>
                    </v:textbox>
                  </v:shape>
                  <v:shape id="正圆 45" o:spid="_x0000_s1026" o:spt="3" type="#_x0000_t3" style="position:absolute;left:210;top:213;height:1512;width:1512;v-text-anchor:middle;" filled="f" stroked="t" coordsize="21600,21600" o:gfxdata="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ADqVugAAANo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C0C0C0" joinstyle="round"/>
                    <v:imagedata o:title=""/>
                    <o:lock v:ext="edit" aspectratio="f"/>
                    <v:textbox inset="7.19992125984252pt,3.59992125984252pt,7.19992125984252pt,3.59992125984252pt">
                      <w:txbxContent>
                        <w:p/>
                      </w:txbxContent>
                    </v:textbox>
                  </v:shape>
                  <v:shape id="正圆 45" o:spid="_x0000_s1026" o:spt="3" type="#_x0000_t3" style="position:absolute;left:317;top:316;height:1304;width:1304;v-text-anchor:middle;" filled="f" stroked="t" coordsize="21600,21600" o:gfxdata="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TJ8O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C0C0C0" joinstyle="round"/>
                    <v:imagedata o:title=""/>
                    <o:lock v:ext="edit" aspectratio="f"/>
                    <v:textbox inset="7.19992125984252pt,3.59992125984252pt,7.19992125984252pt,3.59992125984252pt">
                      <w:txbxContent>
                        <w:p/>
                      </w:txbxContent>
                    </v:textbox>
                  </v:shape>
                  <v:shape id="正圆 45" o:spid="_x0000_s1026" o:spt="3" type="#_x0000_t3" style="position:absolute;left:424;top:423;height:1092;width:1092;v-text-anchor:middle;" filled="f" stroked="t" coordsize="21600,21600" o:gfxdata="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KuMpm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C0C0C0" joinstyle="round"/>
                    <v:imagedata o:title=""/>
                    <o:lock v:ext="edit" aspectratio="f"/>
                    <v:textbox inset="7.19992125984252pt,3.59992125984252pt,7.19992125984252pt,3.59992125984252pt">
                      <w:txbxContent>
                        <w:p/>
                      </w:txbxContent>
                    </v:textbox>
                  </v:shape>
                  <v:shape id="正圆 45" o:spid="_x0000_s1026" o:spt="3" type="#_x0000_t3" style="position:absolute;left:521;top:520;height:900;width:900;v-text-anchor:middle;" filled="f" stroked="t" coordsize="21600,21600" o:gfxdata="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eKXA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C0C0C0" joinstyle="round"/>
                    <v:imagedata o:title=""/>
                    <o:lock v:ext="edit" aspectratio="f"/>
                    <v:textbox inset="7.19992125984252pt,3.59992125984252pt,7.19992125984252pt,3.59992125984252pt">
                      <w:txbxContent>
                        <w:p/>
                      </w:txbxContent>
                    </v:textbox>
                  </v:shape>
                  <v:shape id="正圆 45" o:spid="_x0000_s1026" o:spt="3" type="#_x0000_t3" style="position:absolute;left:619;top:613;height:706;width:706;v-text-anchor:middle;" filled="f" stroked="t" coordsize="21600,21600" o:gfxdata="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0wCXW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C0C0C0" joinstyle="round"/>
                    <v:imagedata o:title=""/>
                    <o:lock v:ext="edit" aspectratio="f"/>
                    <v:textbox inset="7.19992125984252pt,3.59992125984252pt,7.19992125984252pt,3.59992125984252pt">
                      <w:txbxContent>
                        <w:p/>
                      </w:txbxContent>
                    </v:textbox>
                  </v:shape>
                </v:group>
                <v:line id="直线 55" o:spid="_x0000_s1026" o:spt="20" style="position:absolute;left:0;top:1069;height:1;width:2218;" filled="f" stroked="t" coordsize="21600,21600" o:gfxdata="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vSa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333333" joinstyle="round"/>
                  <v:imagedata o:title=""/>
                  <o:lock v:ext="edit" aspectratio="f"/>
                </v:line>
                <v:line id="直线 58" o:spid="_x0000_s1026" o:spt="20" style="position:absolute;left:1106;top:0;height:2137;width:1;" filled="f" stroked="t" coordsize="21600,21600" o:gfxdata="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j7D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333333" joinstyle="round"/>
                  <v:imagedata o:title=""/>
                  <o:lock v:ext="edit" aspectratio="f"/>
                </v:line>
                <v:line id="直线 60" o:spid="_x0000_s1026" o:spt="20" style="position:absolute;left:339;top:298;height:1544;width:1536;" filled="f" stroked="t" coordsize="21600,21600" o:gfxdata="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8XJO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333333" joinstyle="round"/>
                  <v:imagedata o:title=""/>
                  <o:lock v:ext="edit" aspectratio="f"/>
                </v:line>
                <v:line id="直线 62" o:spid="_x0000_s1026" o:spt="20" style="position:absolute;left:351;top:310;flip:y;height:1520;width:1518;" filled="f" stroked="t" coordsize="21600,21600" o:gfxdata="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YxFv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333333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6087745</wp:posOffset>
                </wp:positionV>
                <wp:extent cx="1471930" cy="635"/>
                <wp:effectExtent l="0" t="0" r="0" b="0"/>
                <wp:wrapNone/>
                <wp:docPr id="42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930" cy="635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DDDDD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8.55pt;margin-top:479.35pt;height:0.05pt;width:115.9pt;z-index:251687936;mso-width-relative:page;mso-height-relative:page;" filled="f" stroked="t" coordsize="21600,21600" o:gfxdata="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80Qa3YAAAACgEAAA8AAAAAAAAAAQAgAAAA&#10;IgAAAGRycy9kb3ducmV2LnhtbFBLAQIUABQAAAAIAIdO4kAGRaFZ0gEAAJIDAAAOAAAAAAAAAAEA&#10;IAAAACcBAABkcnMvZTJvRG9jLnhtbFBLBQYAAAAABgAGAFkBAABrBQAAAAA=&#10;">
                <v:fill on="f" focussize="0,0"/>
                <v:stroke weight="2pt" color="#DDDDDD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364490</wp:posOffset>
                </wp:positionH>
                <wp:positionV relativeFrom="paragraph">
                  <wp:posOffset>6282690</wp:posOffset>
                </wp:positionV>
                <wp:extent cx="1240790" cy="635"/>
                <wp:effectExtent l="0" t="37465" r="54610" b="38100"/>
                <wp:wrapNone/>
                <wp:docPr id="45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790" cy="635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333B4A"/>
                          </a:solidFill>
                          <a:prstDash val="solid"/>
                          <a:headEnd type="none" w="med" len="med"/>
                          <a:tailEnd type="oval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8.7pt;margin-top:494.7pt;height:0.05pt;width:97.7pt;z-index:251691008;mso-width-relative:page;mso-height-relative:page;" filled="f" stroked="t" coordsize="21600,21600" o:gfxdata="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37+Hu2QAAAAoBAAAPAAAAAAAA&#10;AAEAIAAAACIAAABkcnMvZG93bnJldi54bWxQSwECFAAUAAAACACHTuJARcMRi9gBAACSAwAADgAA&#10;AAAAAAABACAAAAAoAQAAZHJzL2Uyb0RvYy54bWxQSwUGAAAAAAYABgBZAQAAcgUAAAAA&#10;">
                <v:fill on="f" focussize="0,0"/>
                <v:stroke weight="2pt" color="#333B4A" joinstyle="round" endarrow="oval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6283325</wp:posOffset>
                </wp:positionV>
                <wp:extent cx="1471930" cy="635"/>
                <wp:effectExtent l="0" t="0" r="0" b="0"/>
                <wp:wrapNone/>
                <wp:docPr id="44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930" cy="635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DDDDD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8.55pt;margin-top:494.75pt;height:0.05pt;width:115.9pt;z-index:251689984;mso-width-relative:page;mso-height-relative:page;" filled="f" stroked="t" coordsize="21600,21600" o:gfxdata="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Y2lBXYAAAACgEAAA8AAAAAAAAAAQAgAAAA&#10;IgAAAGRycy9kb3ducmV2LnhtbFBLAQIUABQAAAAIAIdO4kDb0Oe60gEAAJIDAAAOAAAAAAAAAAEA&#10;IAAAACcBAABkcnMvZTJvRG9jLnhtbFBLBQYAAAAABgAGAFkBAABrBQAAAAA=&#10;">
                <v:fill on="f" focussize="0,0"/>
                <v:stroke weight="2pt" color="#DDDDDD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364490</wp:posOffset>
                </wp:positionH>
                <wp:positionV relativeFrom="paragraph">
                  <wp:posOffset>6474460</wp:posOffset>
                </wp:positionV>
                <wp:extent cx="966470" cy="635"/>
                <wp:effectExtent l="0" t="37465" r="43180" b="38100"/>
                <wp:wrapNone/>
                <wp:docPr id="47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470" cy="635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333B4A"/>
                          </a:solidFill>
                          <a:prstDash val="solid"/>
                          <a:headEnd type="none" w="med" len="med"/>
                          <a:tailEnd type="oval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8.7pt;margin-top:509.8pt;height:0.05pt;width:76.1pt;z-index:251693056;mso-width-relative:page;mso-height-relative:page;" filled="f" stroked="t" coordsize="21600,21600" o:gfxdata="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F3bSY2QAAAAwBAAAPAAAAAAAA&#10;AAEAIAAAACIAAABkcnMvZG93bnJldi54bWxQSwECFAAUAAAACACHTuJAjApektgBAACRAwAADgAA&#10;AAAAAAABACAAAAAoAQAAZHJzL2Uyb0RvYy54bWxQSwUGAAAAAAYABgBZAQAAcgUAAAAA&#10;">
                <v:fill on="f" focussize="0,0"/>
                <v:stroke weight="2pt" color="#333B4A" joinstyle="round" endarrow="oval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6475095</wp:posOffset>
                </wp:positionV>
                <wp:extent cx="1471930" cy="635"/>
                <wp:effectExtent l="0" t="0" r="0" b="0"/>
                <wp:wrapNone/>
                <wp:docPr id="46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930" cy="635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DDDDD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8.55pt;margin-top:509.85pt;height:0.05pt;width:115.9pt;z-index:251692032;mso-width-relative:page;mso-height-relative:page;" filled="f" stroked="t" coordsize="21600,21600" o:gfxdata="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Ilpv+dgAAAAMAQAADwAAAAAAAAABACAAAAAi&#10;AAAAZHJzL2Rvd25yZXYueG1sUEsBAhQAFAAAAAgAh07iQJCjJeTRAQAAkgMAAA4AAAAAAAAAAQAg&#10;AAAAJwEAAGRycy9lMm9Eb2MueG1sUEsFBgAAAAAGAAYAWQEAAGoFAAAAAA==&#10;">
                <v:fill on="f" focussize="0,0"/>
                <v:stroke weight="2pt" color="#DDDDDD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5497830</wp:posOffset>
                </wp:positionV>
                <wp:extent cx="1471930" cy="635"/>
                <wp:effectExtent l="0" t="0" r="0" b="0"/>
                <wp:wrapNone/>
                <wp:docPr id="27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930" cy="635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DDDDD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8.55pt;margin-top:432.9pt;height:0.05pt;width:115.9pt;z-index:251672576;mso-width-relative:page;mso-height-relative:page;" filled="f" stroked="t" coordsize="21600,21600" o:gfxdata="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++TWVdgAAAAKAQAADwAAAAAAAAABACAAAAAi&#10;AAAAZHJzL2Rvd25yZXYueG1sUEsBAhQAFAAAAAgAh07iQOnxfd7RAQAAkgMAAA4AAAAAAAAAAQAg&#10;AAAAJwEAAGRycy9lMm9Eb2MueG1sUEsFBgAAAAAGAAYAWQEAAGoFAAAAAA==&#10;">
                <v:fill on="f" focussize="0,0"/>
                <v:stroke weight="2pt" color="#DDDDDD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5705475</wp:posOffset>
                </wp:positionV>
                <wp:extent cx="1471930" cy="635"/>
                <wp:effectExtent l="0" t="0" r="0" b="0"/>
                <wp:wrapNone/>
                <wp:docPr id="38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930" cy="635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DDDDD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8.55pt;margin-top:449.25pt;height:0.05pt;width:115.9pt;z-index:251683840;mso-width-relative:page;mso-height-relative:page;" filled="f" stroked="t" coordsize="21600,21600" o:gfxdata="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KORJTYAAAACgEAAA8AAAAAAAAAAQAgAAAA&#10;IgAAAGRycy9kb3ducmV2LnhtbFBLAQIUABQAAAAIAIdO4kDJu4rC0gEAAJIDAAAOAAAAAAAAAAEA&#10;IAAAACcBAABkcnMvZTJvRG9jLnhtbFBLBQYAAAAABgAGAFkBAABrBQAAAAA=&#10;">
                <v:fill on="f" focussize="0,0"/>
                <v:stroke weight="2pt" color="#DDDDDD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5895975</wp:posOffset>
                </wp:positionV>
                <wp:extent cx="1471930" cy="635"/>
                <wp:effectExtent l="0" t="0" r="0" b="0"/>
                <wp:wrapNone/>
                <wp:docPr id="40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930" cy="635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DDDDD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8.55pt;margin-top:464.25pt;height:0.05pt;width:115.9pt;z-index:251685888;mso-width-relative:page;mso-height-relative:page;" filled="f" stroked="t" coordsize="21600,21600" o:gfxdata="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oLiEuNgAAAAKAQAADwAAAAAAAAABACAAAAAi&#10;AAAAZHJzL2Rvd25yZXYueG1sUEsBAhQAFAAAAAgAh07iQE02YwfRAQAAkgMAAA4AAAAAAAAAAQAg&#10;AAAAJwEAAGRycy9lMm9Eb2MueG1sUEsFBgAAAAAGAAYAWQEAAGoFAAAAAA==&#10;">
                <v:fill on="f" focussize="0,0"/>
                <v:stroke weight="2pt" color="#DDDDDD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5497195</wp:posOffset>
                </wp:positionV>
                <wp:extent cx="826135" cy="635"/>
                <wp:effectExtent l="0" t="37465" r="50165" b="38100"/>
                <wp:wrapNone/>
                <wp:docPr id="28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135" cy="635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333B4A"/>
                          </a:solidFill>
                          <a:prstDash val="solid"/>
                          <a:headEnd type="none" w="med" len="med"/>
                          <a:tailEnd type="oval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8.75pt;margin-top:432.85pt;height:0.05pt;width:65.05pt;z-index:251673600;mso-width-relative:page;mso-height-relative:page;" filled="f" stroked="t" coordsize="21600,21600" o:gfxdata="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PZn0X2AAAAAoBAAAPAAAAAAAAAAEA&#10;IAAAACIAAABkcnMvZG93bnJldi54bWxQSwECFAAUAAAACACHTuJA46F/A9YBAACRAwAADgAAAAAA&#10;AAABACAAAAAnAQAAZHJzL2Uyb0RvYy54bWxQSwUGAAAAAAYABgBZAQAAbwUAAAAA&#10;">
                <v:fill on="f" focussize="0,0"/>
                <v:stroke weight="2pt" color="#333B4A" joinstyle="round" endarrow="oval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364490</wp:posOffset>
                </wp:positionH>
                <wp:positionV relativeFrom="paragraph">
                  <wp:posOffset>5704840</wp:posOffset>
                </wp:positionV>
                <wp:extent cx="1196340" cy="635"/>
                <wp:effectExtent l="0" t="37465" r="41910" b="38100"/>
                <wp:wrapNone/>
                <wp:docPr id="39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635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333B4A"/>
                          </a:solidFill>
                          <a:prstDash val="solid"/>
                          <a:headEnd type="none" w="med" len="med"/>
                          <a:tailEnd type="oval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8.7pt;margin-top:449.2pt;height:0.05pt;width:94.2pt;z-index:251684864;mso-width-relative:page;mso-height-relative:page;" filled="f" stroked="t" coordsize="21600,21600" o:gfxdata="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WvTeh2QAAAAoBAAAPAAAAAAAA&#10;AAEAIAAAACIAAABkcnMvZG93bnJldi54bWxQSwECFAAUAAAACACHTuJAHju3odgBAACSAwAADgAA&#10;AAAAAAABACAAAAAoAQAAZHJzL2Uyb0RvYy54bWxQSwUGAAAAAAYABgBZAQAAcgUAAAAA&#10;">
                <v:fill on="f" focussize="0,0"/>
                <v:stroke weight="2pt" color="#333B4A" joinstyle="round" endarrow="oval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5895340</wp:posOffset>
                </wp:positionV>
                <wp:extent cx="988695" cy="635"/>
                <wp:effectExtent l="0" t="37465" r="40005" b="38100"/>
                <wp:wrapNone/>
                <wp:docPr id="41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695" cy="635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333B4A"/>
                          </a:solidFill>
                          <a:prstDash val="solid"/>
                          <a:headEnd type="none" w="med" len="med"/>
                          <a:tailEnd type="oval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8.75pt;margin-top:464.2pt;height:0.05pt;width:77.85pt;z-index:251686912;mso-width-relative:page;mso-height-relative:page;" filled="f" stroked="t" coordsize="21600,21600" o:gfxdata="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EvXig2QAAAAoBAAAPAAAAAAAA&#10;AAEAIAAAACIAAABkcnMvZG93bnJldi54bWxQSwECFAAUAAAACACHTuJAtf4bOdgBAACRAwAADgAA&#10;AAAAAAABACAAAAAoAQAAZHJzL2Uyb0RvYy54bWxQSwUGAAAAAAYABgBZAQAAcgUAAAAA&#10;">
                <v:fill on="f" focussize="0,0"/>
                <v:stroke weight="2pt" color="#333B4A" joinstyle="round" endarrow="oval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6073140</wp:posOffset>
                </wp:positionV>
                <wp:extent cx="1083945" cy="635"/>
                <wp:effectExtent l="0" t="37465" r="40005" b="38100"/>
                <wp:wrapNone/>
                <wp:docPr id="43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945" cy="635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333B4A"/>
                          </a:solidFill>
                          <a:prstDash val="solid"/>
                          <a:headEnd type="none" w="med" len="med"/>
                          <a:tailEnd type="oval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9.85pt;margin-top:478.2pt;height:0.05pt;width:85.35pt;z-index:251688960;mso-width-relative:page;mso-height-relative:page;" filled="f" stroked="t" coordsize="21600,21600" o:gfxdata="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cQLO42AAAAAoBAAAPAAAAAAAA&#10;AAEAIAAAACIAAABkcnMvZG93bnJldi54bWxQSwECFAAUAAAACACHTuJAA1ge0tkBAACSAwAADgAA&#10;AAAAAAABACAAAAAnAQAAZHJzL2Uyb0RvYy54bWxQSwUGAAAAAAYABgBZAQAAcgUAAAAA&#10;">
                <v:fill on="f" focussize="0,0"/>
                <v:stroke weight="2pt" color="#333B4A" joinstyle="round" endarrow="oval"/>
                <v:imagedata o:title=""/>
                <o:lock v:ext="edit" aspectratio="f"/>
              </v:lin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2265680</wp:posOffset>
                </wp:positionV>
                <wp:extent cx="2677160" cy="549275"/>
                <wp:effectExtent l="0" t="0" r="0" b="0"/>
                <wp:wrapNone/>
                <wp:docPr id="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160" cy="5492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pPr w:leftFromText="180" w:rightFromText="180" w:vertAnchor="page" w:horzAnchor="page" w:tblpX="7020" w:tblpY="2152"/>
                              <w:tblOverlap w:val="never"/>
                              <w:tblW w:w="403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27"/>
                              <w:gridCol w:w="3603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86" w:hRule="atLeast"/>
                              </w:trPr>
                              <w:tc>
                                <w:tcPr>
                                  <w:tcW w:w="4030" w:type="dxa"/>
                                  <w:gridSpan w:val="2"/>
                                  <w:tcBorders>
                                    <w:bottom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3F3F3F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3F3F3F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个人能力｜Personal Skills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6" w:hRule="atLeast"/>
                              </w:trPr>
                              <w:tc>
                                <w:tcPr>
                                  <w:tcW w:w="427" w:type="dxa"/>
                                  <w:tcBorders>
                                    <w:top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3" w:type="dxa"/>
                                  <w:tcBorders>
                                    <w:top w:val="single" w:color="auto" w:sz="4" w:space="0"/>
                                    <w:lef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52.5pt;margin-top:178.4pt;height:43.25pt;width:210.8pt;z-index:251662336;mso-width-relative:page;mso-height-relative:page;" fillcolor="#FFFFFF" filled="t" stroked="f" coordsize="21600,21600" o:gfxdata="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PGej32wAAAAwBAAAP&#10;AAAAAAAAAAEAIAAAACIAAABkcnMvZG93bnJldi54bWxQSwECFAAUAAAACACHTuJArKr5K9wBAACS&#10;AwAADgAAAAAAAAABACAAAAAqAQAAZHJzL2Uyb0RvYy54bWxQSwUGAAAAAAYABgBZAQAAeAUAAAAA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6"/>
                        <w:tblpPr w:leftFromText="180" w:rightFromText="180" w:vertAnchor="page" w:horzAnchor="page" w:tblpX="7020" w:tblpY="2152"/>
                        <w:tblOverlap w:val="never"/>
                        <w:tblW w:w="403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27"/>
                        <w:gridCol w:w="3603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86" w:hRule="atLeast"/>
                        </w:trPr>
                        <w:tc>
                          <w:tcPr>
                            <w:tcW w:w="4030" w:type="dxa"/>
                            <w:gridSpan w:val="2"/>
                            <w:tcBorders>
                              <w:bottom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  <w:t>个人能力｜Personal Skills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6" w:hRule="atLeast"/>
                        </w:trPr>
                        <w:tc>
                          <w:tcPr>
                            <w:tcW w:w="427" w:type="dxa"/>
                            <w:tcBorders>
                              <w:top w:val="single" w:color="auto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3603" w:type="dxa"/>
                            <w:tcBorders>
                              <w:top w:val="single" w:color="auto" w:sz="4" w:space="0"/>
                              <w:lef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幼圆" w:hAnsi="幼圆" w:eastAsia="幼圆" w:cs="幼圆"/>
                          <w:color w:val="969696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left="6" w:leftChars="-695" w:hanging="1465" w:hangingChars="695"/>
        <w:rPr>
          <w:rFonts w:hint="eastAsia"/>
          <w:kern w:val="2"/>
          <w:sz w:val="21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bookmarkStart w:id="0" w:name="_GoBack"/>
      <w:bookmarkEnd w:id="0"/>
      <w:r>
        <w:rPr>
          <w:rFonts w:ascii="微软雅黑" w:hAnsi="微软雅黑"/>
          <w:b/>
          <w:szCs w:val="21"/>
        </w:rPr>
        <w:drawing>
          <wp:anchor distT="0" distB="0" distL="114300" distR="114300" simplePos="0" relativeHeight="252279808" behindDoc="0" locked="0" layoutInCell="1" allowOverlap="1">
            <wp:simplePos x="0" y="0"/>
            <wp:positionH relativeFrom="column">
              <wp:posOffset>-477520</wp:posOffset>
            </wp:positionH>
            <wp:positionV relativeFrom="page">
              <wp:posOffset>600710</wp:posOffset>
            </wp:positionV>
            <wp:extent cx="891540" cy="1124585"/>
            <wp:effectExtent l="28575" t="28575" r="32385" b="46990"/>
            <wp:wrapNone/>
            <wp:docPr id="86" name="图片 80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0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145" r="17610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12458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333B4A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7856" behindDoc="1" locked="0" layoutInCell="1" allowOverlap="1">
                <wp:simplePos x="0" y="0"/>
                <wp:positionH relativeFrom="column">
                  <wp:posOffset>-1155065</wp:posOffset>
                </wp:positionH>
                <wp:positionV relativeFrom="paragraph">
                  <wp:posOffset>-925195</wp:posOffset>
                </wp:positionV>
                <wp:extent cx="7577455" cy="10751820"/>
                <wp:effectExtent l="0" t="0" r="4445" b="1143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10751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95pt;margin-top:-72.85pt;height:846.6pt;width:596.65pt;z-index:-251418624;v-text-anchor:middle;mso-width-relative:page;mso-height-relative:page;" fillcolor="#FFFFFF [3212]" filled="t" stroked="f" coordsize="21600,21600" o:gfxdata="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yyLAtgAAAAPAQAADwAAAAAAAAABACAA&#10;AAAiAAAAZHJzL2Rvd25yZXYueG1sUEsBAhQAFAAAAAgAh07iQI8Z7PVGAgAAagQAAA4AAAAAAAAA&#10;AQAgAAAAJwEAAGRycy9lMm9Eb2MueG1sUEsFBgAAAAAGAAYAWQEAAN8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-116205</wp:posOffset>
                </wp:positionV>
                <wp:extent cx="928370" cy="390525"/>
                <wp:effectExtent l="0" t="0" r="0" b="0"/>
                <wp:wrapNone/>
                <wp:docPr id="76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37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333B4A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333B4A"/>
                                <w:sz w:val="44"/>
                                <w:szCs w:val="44"/>
                                <w:lang w:val="en-US" w:eastAsia="zh-CN"/>
                              </w:rPr>
                              <w:t>自荐信</w:t>
                            </w:r>
                          </w:p>
                        </w:txbxContent>
                      </wps:txbx>
                      <wps:bodyPr vert="horz" wrap="square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65" o:spid="_x0000_s1026" o:spt="202" type="#_x0000_t202" style="position:absolute;left:0pt;margin-left:145.75pt;margin-top:-9.15pt;height:30.75pt;width:73.1pt;z-index:251700224;mso-width-relative:page;mso-height-relative:page;" filled="f" stroked="f" coordsize="21600,21600" o:gfxdata="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uUwy/aAAAACgEAAA8AAAAAAAAAAQAgAAAAIgAAAGRycy9kb3ducmV2&#10;LnhtbFBLAQIUABQAAAAIAIdO4kDQtXBqwQEAAFMDAAAOAAAAAAAAAAEAIAAAACkBAABkcnMvZTJv&#10;RG9jLnhtbFBLBQYAAAAABgAGAFkBAABc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distribute"/>
                        <w:rPr>
                          <w:rFonts w:hint="eastAsia" w:ascii="幼圆" w:hAnsi="幼圆" w:eastAsia="幼圆" w:cs="幼圆"/>
                          <w:b/>
                          <w:bCs/>
                          <w:color w:val="333B4A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b/>
                          <w:bCs/>
                          <w:color w:val="333B4A"/>
                          <w:sz w:val="44"/>
                          <w:szCs w:val="44"/>
                          <w:lang w:val="en-US" w:eastAsia="zh-CN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1359535</wp:posOffset>
                </wp:positionH>
                <wp:positionV relativeFrom="paragraph">
                  <wp:posOffset>-50800</wp:posOffset>
                </wp:positionV>
                <wp:extent cx="288290" cy="288290"/>
                <wp:effectExtent l="0" t="0" r="16510" b="16510"/>
                <wp:wrapNone/>
                <wp:docPr id="93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90" cy="288290"/>
                          <a:chOff x="4556" y="36483"/>
                          <a:chExt cx="480" cy="480"/>
                        </a:xfrm>
                      </wpg:grpSpPr>
                      <wps:wsp>
                        <wps:cNvPr id="89" name="椭圆 89"/>
                        <wps:cNvSpPr/>
                        <wps:spPr>
                          <a:xfrm>
                            <a:off x="4556" y="36483"/>
                            <a:ext cx="480" cy="480"/>
                          </a:xfrm>
                          <a:prstGeom prst="ellipse">
                            <a:avLst/>
                          </a:prstGeom>
                          <a:solidFill>
                            <a:srgbClr val="333B4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灯泡"/>
                        <wps:cNvSpPr/>
                        <wps:spPr>
                          <a:xfrm>
                            <a:off x="4706" y="36592"/>
                            <a:ext cx="186" cy="281"/>
                          </a:xfrm>
                          <a:custGeom>
                            <a:avLst/>
                            <a:gdLst>
                              <a:gd name="connsiteX0" fmla="*/ 588566 w 1536700"/>
                              <a:gd name="connsiteY0" fmla="*/ 2172931 h 2555648"/>
                              <a:gd name="connsiteX1" fmla="*/ 588566 w 1536700"/>
                              <a:gd name="connsiteY1" fmla="*/ 2232462 h 2555648"/>
                              <a:gd name="connsiteX2" fmla="*/ 948135 w 1536700"/>
                              <a:gd name="connsiteY2" fmla="*/ 2232462 h 2555648"/>
                              <a:gd name="connsiteX3" fmla="*/ 948135 w 1536700"/>
                              <a:gd name="connsiteY3" fmla="*/ 2172931 h 2555648"/>
                              <a:gd name="connsiteX4" fmla="*/ 588566 w 1536700"/>
                              <a:gd name="connsiteY4" fmla="*/ 2014319 h 2555648"/>
                              <a:gd name="connsiteX5" fmla="*/ 588566 w 1536700"/>
                              <a:gd name="connsiteY5" fmla="*/ 2073850 h 2555648"/>
                              <a:gd name="connsiteX6" fmla="*/ 948135 w 1536700"/>
                              <a:gd name="connsiteY6" fmla="*/ 2073850 h 2555648"/>
                              <a:gd name="connsiteX7" fmla="*/ 948135 w 1536700"/>
                              <a:gd name="connsiteY7" fmla="*/ 2014319 h 2555648"/>
                              <a:gd name="connsiteX8" fmla="*/ 439655 w 1536700"/>
                              <a:gd name="connsiteY8" fmla="*/ 1865655 h 2555648"/>
                              <a:gd name="connsiteX9" fmla="*/ 1097045 w 1536700"/>
                              <a:gd name="connsiteY9" fmla="*/ 1865655 h 2555648"/>
                              <a:gd name="connsiteX10" fmla="*/ 1189236 w 1536700"/>
                              <a:gd name="connsiteY10" fmla="*/ 1953225 h 2555648"/>
                              <a:gd name="connsiteX11" fmla="*/ 1097045 w 1536700"/>
                              <a:gd name="connsiteY11" fmla="*/ 2040795 h 2555648"/>
                              <a:gd name="connsiteX12" fmla="*/ 1189236 w 1536700"/>
                              <a:gd name="connsiteY12" fmla="*/ 2128365 h 2555648"/>
                              <a:gd name="connsiteX13" fmla="*/ 1097045 w 1536700"/>
                              <a:gd name="connsiteY13" fmla="*/ 2215935 h 2555648"/>
                              <a:gd name="connsiteX14" fmla="*/ 1189236 w 1536700"/>
                              <a:gd name="connsiteY14" fmla="*/ 2303505 h 2555648"/>
                              <a:gd name="connsiteX15" fmla="*/ 1097045 w 1536700"/>
                              <a:gd name="connsiteY15" fmla="*/ 2391075 h 2555648"/>
                              <a:gd name="connsiteX16" fmla="*/ 948071 w 1536700"/>
                              <a:gd name="connsiteY16" fmla="*/ 2391075 h 2555648"/>
                              <a:gd name="connsiteX17" fmla="*/ 937297 w 1536700"/>
                              <a:gd name="connsiteY17" fmla="*/ 2444188 h 2555648"/>
                              <a:gd name="connsiteX18" fmla="*/ 768350 w 1536700"/>
                              <a:gd name="connsiteY18" fmla="*/ 2555648 h 2555648"/>
                              <a:gd name="connsiteX19" fmla="*/ 599403 w 1536700"/>
                              <a:gd name="connsiteY19" fmla="*/ 2444188 h 2555648"/>
                              <a:gd name="connsiteX20" fmla="*/ 588630 w 1536700"/>
                              <a:gd name="connsiteY20" fmla="*/ 2391075 h 2555648"/>
                              <a:gd name="connsiteX21" fmla="*/ 439655 w 1536700"/>
                              <a:gd name="connsiteY21" fmla="*/ 2391075 h 2555648"/>
                              <a:gd name="connsiteX22" fmla="*/ 347464 w 1536700"/>
                              <a:gd name="connsiteY22" fmla="*/ 2303505 h 2555648"/>
                              <a:gd name="connsiteX23" fmla="*/ 439655 w 1536700"/>
                              <a:gd name="connsiteY23" fmla="*/ 2215935 h 2555648"/>
                              <a:gd name="connsiteX24" fmla="*/ 347464 w 1536700"/>
                              <a:gd name="connsiteY24" fmla="*/ 2128365 h 2555648"/>
                              <a:gd name="connsiteX25" fmla="*/ 439655 w 1536700"/>
                              <a:gd name="connsiteY25" fmla="*/ 2040795 h 2555648"/>
                              <a:gd name="connsiteX26" fmla="*/ 347464 w 1536700"/>
                              <a:gd name="connsiteY26" fmla="*/ 1953225 h 2555648"/>
                              <a:gd name="connsiteX27" fmla="*/ 439655 w 1536700"/>
                              <a:gd name="connsiteY27" fmla="*/ 1865655 h 2555648"/>
                              <a:gd name="connsiteX28" fmla="*/ 768350 w 1536700"/>
                              <a:gd name="connsiteY28" fmla="*/ 0 h 2555648"/>
                              <a:gd name="connsiteX29" fmla="*/ 1536700 w 1536700"/>
                              <a:gd name="connsiteY29" fmla="*/ 770343 h 2555648"/>
                              <a:gd name="connsiteX30" fmla="*/ 1521090 w 1536700"/>
                              <a:gd name="connsiteY30" fmla="*/ 925594 h 2555648"/>
                              <a:gd name="connsiteX31" fmla="*/ 1491688 w 1536700"/>
                              <a:gd name="connsiteY31" fmla="*/ 1020556 h 2555648"/>
                              <a:gd name="connsiteX32" fmla="*/ 1491950 w 1536700"/>
                              <a:gd name="connsiteY32" fmla="*/ 1020556 h 2555648"/>
                              <a:gd name="connsiteX33" fmla="*/ 1140478 w 1536700"/>
                              <a:gd name="connsiteY33" fmla="*/ 1823920 h 2555648"/>
                              <a:gd name="connsiteX34" fmla="*/ 396222 w 1536700"/>
                              <a:gd name="connsiteY34" fmla="*/ 1823920 h 2555648"/>
                              <a:gd name="connsiteX35" fmla="*/ 44750 w 1536700"/>
                              <a:gd name="connsiteY35" fmla="*/ 1020556 h 2555648"/>
                              <a:gd name="connsiteX36" fmla="*/ 45012 w 1536700"/>
                              <a:gd name="connsiteY36" fmla="*/ 1020556 h 2555648"/>
                              <a:gd name="connsiteX37" fmla="*/ 15610 w 1536700"/>
                              <a:gd name="connsiteY37" fmla="*/ 925594 h 2555648"/>
                              <a:gd name="connsiteX38" fmla="*/ 0 w 1536700"/>
                              <a:gd name="connsiteY38" fmla="*/ 770343 h 2555648"/>
                              <a:gd name="connsiteX39" fmla="*/ 768350 w 1536700"/>
                              <a:gd name="connsiteY39" fmla="*/ 0 h 25556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1536700" h="2555648">
                                <a:moveTo>
                                  <a:pt x="588566" y="2172931"/>
                                </a:moveTo>
                                <a:lnTo>
                                  <a:pt x="588566" y="2232462"/>
                                </a:lnTo>
                                <a:lnTo>
                                  <a:pt x="948135" y="2232462"/>
                                </a:lnTo>
                                <a:lnTo>
                                  <a:pt x="948135" y="2172931"/>
                                </a:lnTo>
                                <a:close/>
                                <a:moveTo>
                                  <a:pt x="588566" y="2014319"/>
                                </a:moveTo>
                                <a:lnTo>
                                  <a:pt x="588566" y="2073850"/>
                                </a:lnTo>
                                <a:lnTo>
                                  <a:pt x="948135" y="2073850"/>
                                </a:lnTo>
                                <a:lnTo>
                                  <a:pt x="948135" y="2014319"/>
                                </a:lnTo>
                                <a:close/>
                                <a:moveTo>
                                  <a:pt x="439655" y="1865655"/>
                                </a:moveTo>
                                <a:lnTo>
                                  <a:pt x="1097045" y="1865655"/>
                                </a:lnTo>
                                <a:cubicBezTo>
                                  <a:pt x="1147961" y="1865655"/>
                                  <a:pt x="1189236" y="1904861"/>
                                  <a:pt x="1189236" y="1953225"/>
                                </a:cubicBezTo>
                                <a:cubicBezTo>
                                  <a:pt x="1189236" y="2001589"/>
                                  <a:pt x="1147961" y="2040795"/>
                                  <a:pt x="1097045" y="2040795"/>
                                </a:cubicBezTo>
                                <a:cubicBezTo>
                                  <a:pt x="1147961" y="2040795"/>
                                  <a:pt x="1189236" y="2080001"/>
                                  <a:pt x="1189236" y="2128365"/>
                                </a:cubicBezTo>
                                <a:cubicBezTo>
                                  <a:pt x="1189236" y="2176729"/>
                                  <a:pt x="1147961" y="2215935"/>
                                  <a:pt x="1097045" y="2215935"/>
                                </a:cubicBezTo>
                                <a:cubicBezTo>
                                  <a:pt x="1147961" y="2215935"/>
                                  <a:pt x="1189236" y="2255141"/>
                                  <a:pt x="1189236" y="2303505"/>
                                </a:cubicBezTo>
                                <a:cubicBezTo>
                                  <a:pt x="1189236" y="2351869"/>
                                  <a:pt x="1147961" y="2391075"/>
                                  <a:pt x="1097045" y="2391075"/>
                                </a:cubicBezTo>
                                <a:lnTo>
                                  <a:pt x="948071" y="2391075"/>
                                </a:lnTo>
                                <a:lnTo>
                                  <a:pt x="937297" y="2444188"/>
                                </a:lnTo>
                                <a:cubicBezTo>
                                  <a:pt x="909462" y="2509689"/>
                                  <a:pt x="844299" y="2555648"/>
                                  <a:pt x="768350" y="2555648"/>
                                </a:cubicBezTo>
                                <a:cubicBezTo>
                                  <a:pt x="692402" y="2555648"/>
                                  <a:pt x="627238" y="2509689"/>
                                  <a:pt x="599403" y="2444188"/>
                                </a:cubicBezTo>
                                <a:lnTo>
                                  <a:pt x="588630" y="2391075"/>
                                </a:lnTo>
                                <a:lnTo>
                                  <a:pt x="439655" y="2391075"/>
                                </a:lnTo>
                                <a:cubicBezTo>
                                  <a:pt x="388739" y="2391075"/>
                                  <a:pt x="347464" y="2351869"/>
                                  <a:pt x="347464" y="2303505"/>
                                </a:cubicBezTo>
                                <a:cubicBezTo>
                                  <a:pt x="347464" y="2255141"/>
                                  <a:pt x="388739" y="2215935"/>
                                  <a:pt x="439655" y="2215935"/>
                                </a:cubicBezTo>
                                <a:cubicBezTo>
                                  <a:pt x="388739" y="2215935"/>
                                  <a:pt x="347464" y="2176729"/>
                                  <a:pt x="347464" y="2128365"/>
                                </a:cubicBezTo>
                                <a:cubicBezTo>
                                  <a:pt x="347464" y="2080001"/>
                                  <a:pt x="388739" y="2040795"/>
                                  <a:pt x="439655" y="2040795"/>
                                </a:cubicBezTo>
                                <a:cubicBezTo>
                                  <a:pt x="388739" y="2040795"/>
                                  <a:pt x="347464" y="2001589"/>
                                  <a:pt x="347464" y="1953225"/>
                                </a:cubicBezTo>
                                <a:cubicBezTo>
                                  <a:pt x="347464" y="1904861"/>
                                  <a:pt x="388739" y="1865655"/>
                                  <a:pt x="439655" y="1865655"/>
                                </a:cubicBezTo>
                                <a:close/>
                                <a:moveTo>
                                  <a:pt x="768350" y="0"/>
                                </a:moveTo>
                                <a:cubicBezTo>
                                  <a:pt x="1192698" y="0"/>
                                  <a:pt x="1536700" y="344894"/>
                                  <a:pt x="1536700" y="770343"/>
                                </a:cubicBezTo>
                                <a:cubicBezTo>
                                  <a:pt x="1536700" y="823524"/>
                                  <a:pt x="1531325" y="875447"/>
                                  <a:pt x="1521090" y="925594"/>
                                </a:cubicBezTo>
                                <a:lnTo>
                                  <a:pt x="1491688" y="1020556"/>
                                </a:lnTo>
                                <a:lnTo>
                                  <a:pt x="1491950" y="1020556"/>
                                </a:lnTo>
                                <a:lnTo>
                                  <a:pt x="1140478" y="1823920"/>
                                </a:lnTo>
                                <a:lnTo>
                                  <a:pt x="396222" y="1823920"/>
                                </a:lnTo>
                                <a:lnTo>
                                  <a:pt x="44750" y="1020556"/>
                                </a:lnTo>
                                <a:lnTo>
                                  <a:pt x="45012" y="1020556"/>
                                </a:lnTo>
                                <a:lnTo>
                                  <a:pt x="15610" y="925594"/>
                                </a:lnTo>
                                <a:cubicBezTo>
                                  <a:pt x="5375" y="875447"/>
                                  <a:pt x="0" y="823524"/>
                                  <a:pt x="0" y="770343"/>
                                </a:cubicBezTo>
                                <a:cubicBezTo>
                                  <a:pt x="0" y="344894"/>
                                  <a:pt x="344002" y="0"/>
                                  <a:pt x="7683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EC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91440" tIns="45720" rIns="91440" bIns="792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7.05pt;margin-top:-4pt;height:22.7pt;width:22.7pt;z-index:251703296;mso-width-relative:page;mso-height-relative:page;" coordorigin="4556,36483" coordsize="480,480" o:gfxdata="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">
                <o:lock v:ext="edit" aspectratio="f"/>
                <v:shape id="_x0000_s1026" o:spid="_x0000_s1026" o:spt="3" type="#_x0000_t3" style="position:absolute;left:4556;top:36483;height:480;width:480;v-text-anchor:middle;" fillcolor="#333B4A" filled="t" stroked="f" coordsize="21600,21600" o:gfxdata="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kKXG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灯泡" o:spid="_x0000_s1026" o:spt="100" style="position:absolute;left:4706;top:36592;height:281;width:186;v-text-anchor:middle;" fillcolor="#F7EC51" filled="t" stroked="f" coordsize="1536700,2555648" o:gfxdata="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tJIBugAAANsA&#10;AAAPAAAAAAAAAAEAIAAAACIAAABkcnMvZG93bnJldi54bWxQSwECFAAUAAAACACHTuJAMy8FnjsA&#10;AAA5AAAAEAAAAAAAAAABACAAAAAJAQAAZHJzL3NoYXBleG1sLnhtbFBLBQYAAAAABgAGAFsBAACz&#10;AwAAAAA=&#10;" path="m588566,2172931l588566,2232462,948135,2232462,948135,2172931xm588566,2014319l588566,2073850,948135,2073850,948135,2014319xm439655,1865655l1097045,1865655c1147961,1865655,1189236,1904861,1189236,1953225c1189236,2001589,1147961,2040795,1097045,2040795c1147961,2040795,1189236,2080001,1189236,2128365c1189236,2176729,1147961,2215935,1097045,2215935c1147961,2215935,1189236,2255141,1189236,2303505c1189236,2351869,1147961,2391075,1097045,2391075l948071,2391075,937297,2444188c909462,2509689,844299,2555648,768350,2555648c692402,2555648,627238,2509689,599403,2444188l588630,2391075,439655,2391075c388739,2391075,347464,2351869,347464,2303505c347464,2255141,388739,2215935,439655,2215935c388739,2215935,347464,2176729,347464,2128365c347464,2080001,388739,2040795,439655,2040795c388739,2040795,347464,2001589,347464,1953225c347464,1904861,388739,1865655,439655,1865655xm768350,0c1192698,0,1536700,344894,1536700,770343c1536700,823524,1531325,875447,1521090,925594l1491688,1020556,1491950,1020556,1140478,1823920,396222,1823920,44750,1020556,45012,1020556,15610,925594c5375,875447,0,823524,0,770343c0,344894,344002,0,768350,0xe">
                  <v:path o:connectlocs="71,238;71,245;114,245;114,238;71,221;71,228;114,228;114,221;53,205;132,205;143,214;132,224;143,234;132,243;143,253;132,262;114,262;113,268;93,281;72,268;71,262;53,262;42,253;53,243;42,234;53,224;42,214;53,205;93,0;186,84;184,101;180,112;180,112;138,200;47,200;5,112;5,112;1,101;0,84;93,0" o:connectangles="0,0,0,0,0,0,0,0,0,0,0,0,0,0,0,0,0,0,0,0,0,0,0,0,0,0,0,0,0,0,0,0,0,0,0,0,0,0,0,0"/>
                  <v:fill on="t" focussize="0,0"/>
                  <v:stroke on="f" weight="2pt"/>
                  <v:imagedata o:title=""/>
                  <o:lock v:ext="edit" aspectratio="f"/>
                  <v:textbox inset="2.54mm,1.27mm,2.54mm,22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909707776" behindDoc="0" locked="0" layoutInCell="1" allowOverlap="1">
                <wp:simplePos x="0" y="0"/>
                <wp:positionH relativeFrom="column">
                  <wp:posOffset>-950595</wp:posOffset>
                </wp:positionH>
                <wp:positionV relativeFrom="paragraph">
                  <wp:posOffset>2477770</wp:posOffset>
                </wp:positionV>
                <wp:extent cx="1823085" cy="759460"/>
                <wp:effectExtent l="0" t="0" r="5715" b="1270"/>
                <wp:wrapNone/>
                <wp:docPr id="134" name="组合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3085" cy="759460"/>
                          <a:chOff x="456" y="39867"/>
                          <a:chExt cx="2871" cy="1196"/>
                        </a:xfrm>
                      </wpg:grpSpPr>
                      <wps:wsp>
                        <wps:cNvPr id="120" name="文本框 120"/>
                        <wps:cNvSpPr txBox="1"/>
                        <wps:spPr>
                          <a:xfrm>
                            <a:off x="461" y="39867"/>
                            <a:ext cx="2867" cy="7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幼圆" w:hAnsi="幼圆" w:eastAsia="幼圆" w:cs="幼圆"/>
                                  <w:b/>
                                  <w:bCs/>
                                  <w:color w:val="333B4A"/>
                                  <w:sz w:val="32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幼圆" w:hAnsi="幼圆" w:eastAsia="幼圆" w:cs="幼圆"/>
                                  <w:b/>
                                  <w:bCs/>
                                  <w:color w:val="333B4A"/>
                                  <w:sz w:val="32"/>
                                  <w:szCs w:val="32"/>
                                  <w:lang w:val="en-US" w:eastAsia="zh-CN"/>
                                </w:rPr>
                                <w:t>奈森设计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4" name="直接连接符 124"/>
                        <wps:cNvCnPr/>
                        <wps:spPr>
                          <a:xfrm>
                            <a:off x="571" y="41000"/>
                            <a:ext cx="272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文本框 121"/>
                        <wps:cNvSpPr txBox="1"/>
                        <wps:spPr>
                          <a:xfrm>
                            <a:off x="456" y="40577"/>
                            <a:ext cx="2867" cy="4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 w:ascii="幼圆" w:hAnsi="幼圆" w:eastAsia="幼圆" w:cs="幼圆"/>
                                  <w:color w:val="333B4A"/>
                                  <w:sz w:val="22"/>
                                  <w:szCs w:val="22"/>
                                  <w:lang w:val="en-US" w:eastAsia="zh-CN"/>
                                </w:rPr>
                                <w:t>求职意向：美术主编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2" name="直接连接符 122"/>
                        <wps:cNvCnPr/>
                        <wps:spPr>
                          <a:xfrm>
                            <a:off x="566" y="40604"/>
                            <a:ext cx="272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4.85pt;margin-top:195.1pt;height:59.8pt;width:143.55pt;z-index:-385259520;mso-width-relative:page;mso-height-relative:page;" coordorigin="456,39867" coordsize="2871,1196" o:gfxdata="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">
                <o:lock v:ext="edit" aspectratio="f"/>
                <v:shape id="_x0000_s1026" o:spid="_x0000_s1026" o:spt="202" type="#_x0000_t202" style="position:absolute;left:461;top:39867;height:703;width:2867;" filled="f" stroked="f" coordsize="21600,21600" o:gfxdata="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f1Hu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幼圆" w:hAnsi="幼圆" w:eastAsia="幼圆" w:cs="幼圆"/>
                            <w:b/>
                            <w:bCs/>
                            <w:color w:val="333B4A"/>
                            <w:sz w:val="32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幼圆" w:hAnsi="幼圆" w:eastAsia="幼圆" w:cs="幼圆"/>
                            <w:b/>
                            <w:bCs/>
                            <w:color w:val="333B4A"/>
                            <w:sz w:val="32"/>
                            <w:szCs w:val="32"/>
                            <w:lang w:val="en-US" w:eastAsia="zh-CN"/>
                          </w:rPr>
                          <w:t>奈森设计</w:t>
                        </w:r>
                      </w:p>
                    </w:txbxContent>
                  </v:textbox>
                </v:shape>
                <v:line id="_x0000_s1026" o:spid="_x0000_s1026" o:spt="20" style="position:absolute;left:571;top:41000;height:0;width:2721;" filled="f" stroked="t" coordsize="21600,21600" o:gfxdata="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WHhaugAAANwA&#10;AAAPAAAAAAAAAAEAIAAAACIAAABkcnMvZG93bnJldi54bWxQSwECFAAUAAAACACHTuJAMy8FnjsA&#10;AAA5AAAAEAAAAAAAAAABACAAAAAJAQAAZHJzL3NoYXBleG1sLnhtbFBLBQYAAAAABgAGAFsBAACz&#10;AwAAAAA=&#10;">
                  <v:fill on="f" focussize="0,0"/>
                  <v:stroke color="#BFBFBF [2412]" joinstyle="round"/>
                  <v:imagedata o:title=""/>
                  <o:lock v:ext="edit" aspectratio="f"/>
                </v:line>
                <v:shape id="_x0000_s1026" o:spid="_x0000_s1026" o:spt="202" type="#_x0000_t202" style="position:absolute;left:456;top:40577;height:486;width:2867;" filled="f" stroked="f" coordsize="21600,21600" o:gfxdata="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zP0db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 w:ascii="幼圆" w:hAnsi="幼圆" w:eastAsia="幼圆" w:cs="幼圆"/>
                            <w:color w:val="333B4A"/>
                            <w:sz w:val="22"/>
                            <w:szCs w:val="22"/>
                            <w:lang w:val="en-US" w:eastAsia="zh-CN"/>
                          </w:rPr>
                          <w:t>求职意向：美术主编</w:t>
                        </w:r>
                      </w:p>
                    </w:txbxContent>
                  </v:textbox>
                </v:shape>
                <v:line id="_x0000_s1026" o:spid="_x0000_s1026" o:spt="20" style="position:absolute;left:566;top:40604;height:0;width:2721;" filled="f" stroked="t" coordsize="21600,21600" o:gfxdata="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H9RbW5AAAA3AAA&#10;AA8AAAAAAAAAAQAgAAAAIgAAAGRycy9kb3ducmV2LnhtbFBLAQIUABQAAAAIAIdO4kAzLwWeOwAA&#10;ADkAAAAQAAAAAAAAAAEAIAAAAAgBAABkcnMvc2hhcGV4bWwueG1sUEsFBgAAAAAGAAYAWwEAALID&#10;AAAAAA==&#10;">
                  <v:fill on="f" focussize="0,0"/>
                  <v:stroke color="#BFBFBF [241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909708800" behindDoc="0" locked="0" layoutInCell="1" allowOverlap="1">
                <wp:simplePos x="0" y="0"/>
                <wp:positionH relativeFrom="column">
                  <wp:posOffset>-911225</wp:posOffset>
                </wp:positionH>
                <wp:positionV relativeFrom="paragraph">
                  <wp:posOffset>6917690</wp:posOffset>
                </wp:positionV>
                <wp:extent cx="2136775" cy="1192530"/>
                <wp:effectExtent l="0" t="0" r="0" b="6985"/>
                <wp:wrapNone/>
                <wp:docPr id="135" name="组合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6775" cy="1192530"/>
                          <a:chOff x="518" y="46859"/>
                          <a:chExt cx="3365" cy="1878"/>
                        </a:xfrm>
                      </wpg:grpSpPr>
                      <wps:wsp>
                        <wps:cNvPr id="116" name="任意多边形 116"/>
                        <wps:cNvSpPr/>
                        <wps:spPr>
                          <a:xfrm>
                            <a:off x="682" y="48359"/>
                            <a:ext cx="200" cy="217"/>
                          </a:xfrm>
                          <a:custGeom>
                            <a:avLst/>
                            <a:gdLst>
                              <a:gd name="connsiteX0" fmla="*/ 138 w 1296"/>
                              <a:gd name="connsiteY0" fmla="*/ 662 h 1400"/>
                              <a:gd name="connsiteX1" fmla="*/ 171 w 1296"/>
                              <a:gd name="connsiteY1" fmla="*/ 500 h 1400"/>
                              <a:gd name="connsiteX2" fmla="*/ 666 w 1296"/>
                              <a:gd name="connsiteY2" fmla="*/ 0 h 1400"/>
                              <a:gd name="connsiteX3" fmla="*/ 1137 w 1296"/>
                              <a:gd name="connsiteY3" fmla="*/ 495 h 1400"/>
                              <a:gd name="connsiteX4" fmla="*/ 1149 w 1296"/>
                              <a:gd name="connsiteY4" fmla="*/ 681 h 1400"/>
                              <a:gd name="connsiteX5" fmla="*/ 1278 w 1296"/>
                              <a:gd name="connsiteY5" fmla="*/ 1046 h 1400"/>
                              <a:gd name="connsiteX6" fmla="*/ 1170 w 1296"/>
                              <a:gd name="connsiteY6" fmla="*/ 975 h 1400"/>
                              <a:gd name="connsiteX7" fmla="*/ 1062 w 1296"/>
                              <a:gd name="connsiteY7" fmla="*/ 1167 h 1400"/>
                              <a:gd name="connsiteX8" fmla="*/ 1152 w 1296"/>
                              <a:gd name="connsiteY8" fmla="*/ 1310 h 1400"/>
                              <a:gd name="connsiteX9" fmla="*/ 723 w 1296"/>
                              <a:gd name="connsiteY9" fmla="*/ 1337 h 1400"/>
                              <a:gd name="connsiteX10" fmla="*/ 596 w 1296"/>
                              <a:gd name="connsiteY10" fmla="*/ 1331 h 1400"/>
                              <a:gd name="connsiteX11" fmla="*/ 159 w 1296"/>
                              <a:gd name="connsiteY11" fmla="*/ 1344 h 1400"/>
                              <a:gd name="connsiteX12" fmla="*/ 239 w 1296"/>
                              <a:gd name="connsiteY12" fmla="*/ 1187 h 1400"/>
                              <a:gd name="connsiteX13" fmla="*/ 122 w 1296"/>
                              <a:gd name="connsiteY13" fmla="*/ 992 h 1400"/>
                              <a:gd name="connsiteX14" fmla="*/ 26 w 1296"/>
                              <a:gd name="connsiteY14" fmla="*/ 1042 h 1400"/>
                              <a:gd name="connsiteX15" fmla="*/ 138 w 1296"/>
                              <a:gd name="connsiteY15" fmla="*/ 662 h 1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296" h="1401">
                                <a:moveTo>
                                  <a:pt x="138" y="662"/>
                                </a:moveTo>
                                <a:cubicBezTo>
                                  <a:pt x="132" y="563"/>
                                  <a:pt x="144" y="560"/>
                                  <a:pt x="171" y="500"/>
                                </a:cubicBezTo>
                                <a:cubicBezTo>
                                  <a:pt x="156" y="194"/>
                                  <a:pt x="431" y="-2"/>
                                  <a:pt x="666" y="0"/>
                                </a:cubicBezTo>
                                <a:cubicBezTo>
                                  <a:pt x="901" y="2"/>
                                  <a:pt x="1158" y="206"/>
                                  <a:pt x="1137" y="495"/>
                                </a:cubicBezTo>
                                <a:cubicBezTo>
                                  <a:pt x="1161" y="552"/>
                                  <a:pt x="1164" y="603"/>
                                  <a:pt x="1149" y="681"/>
                                </a:cubicBezTo>
                                <a:cubicBezTo>
                                  <a:pt x="1227" y="746"/>
                                  <a:pt x="1341" y="941"/>
                                  <a:pt x="1278" y="1046"/>
                                </a:cubicBezTo>
                                <a:cubicBezTo>
                                  <a:pt x="1200" y="1028"/>
                                  <a:pt x="1203" y="1011"/>
                                  <a:pt x="1170" y="975"/>
                                </a:cubicBezTo>
                                <a:cubicBezTo>
                                  <a:pt x="1167" y="1035"/>
                                  <a:pt x="1101" y="1119"/>
                                  <a:pt x="1062" y="1167"/>
                                </a:cubicBezTo>
                                <a:cubicBezTo>
                                  <a:pt x="1107" y="1191"/>
                                  <a:pt x="1230" y="1235"/>
                                  <a:pt x="1152" y="1310"/>
                                </a:cubicBezTo>
                                <a:cubicBezTo>
                                  <a:pt x="1047" y="1435"/>
                                  <a:pt x="816" y="1409"/>
                                  <a:pt x="723" y="1337"/>
                                </a:cubicBezTo>
                                <a:cubicBezTo>
                                  <a:pt x="685" y="1330"/>
                                  <a:pt x="689" y="1328"/>
                                  <a:pt x="596" y="1331"/>
                                </a:cubicBezTo>
                                <a:cubicBezTo>
                                  <a:pt x="420" y="1454"/>
                                  <a:pt x="228" y="1385"/>
                                  <a:pt x="159" y="1344"/>
                                </a:cubicBezTo>
                                <a:cubicBezTo>
                                  <a:pt x="89" y="1316"/>
                                  <a:pt x="137" y="1217"/>
                                  <a:pt x="239" y="1187"/>
                                </a:cubicBezTo>
                                <a:cubicBezTo>
                                  <a:pt x="159" y="1131"/>
                                  <a:pt x="137" y="1043"/>
                                  <a:pt x="122" y="992"/>
                                </a:cubicBezTo>
                                <a:cubicBezTo>
                                  <a:pt x="53" y="1025"/>
                                  <a:pt x="81" y="1040"/>
                                  <a:pt x="26" y="1042"/>
                                </a:cubicBezTo>
                                <a:cubicBezTo>
                                  <a:pt x="-59" y="925"/>
                                  <a:pt x="87" y="798"/>
                                  <a:pt x="138" y="6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B4A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noAutofit/>
                        </wps:bodyPr>
                      </wps:wsp>
                      <wps:wsp>
                        <wps:cNvPr id="304" name="电话"/>
                        <wps:cNvSpPr/>
                        <wps:spPr>
                          <a:xfrm>
                            <a:off x="680" y="47465"/>
                            <a:ext cx="208" cy="22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520" h="469210">
                                <a:moveTo>
                                  <a:pt x="327445" y="314600"/>
                                </a:moveTo>
                                <a:cubicBezTo>
                                  <a:pt x="356349" y="319254"/>
                                  <a:pt x="385797" y="360745"/>
                                  <a:pt x="394054" y="381803"/>
                                </a:cubicBezTo>
                                <a:cubicBezTo>
                                  <a:pt x="402312" y="402860"/>
                                  <a:pt x="388098" y="427511"/>
                                  <a:pt x="376990" y="440944"/>
                                </a:cubicBezTo>
                                <a:cubicBezTo>
                                  <a:pt x="373700" y="421882"/>
                                  <a:pt x="364955" y="401443"/>
                                  <a:pt x="352485" y="383463"/>
                                </a:cubicBezTo>
                                <a:cubicBezTo>
                                  <a:pt x="332676" y="354903"/>
                                  <a:pt x="307287" y="337803"/>
                                  <a:pt x="287162" y="338581"/>
                                </a:cubicBezTo>
                                <a:cubicBezTo>
                                  <a:pt x="300917" y="326499"/>
                                  <a:pt x="298542" y="309947"/>
                                  <a:pt x="327445" y="314600"/>
                                </a:cubicBezTo>
                                <a:close/>
                                <a:moveTo>
                                  <a:pt x="44367" y="9445"/>
                                </a:moveTo>
                                <a:cubicBezTo>
                                  <a:pt x="65307" y="7976"/>
                                  <a:pt x="88582" y="48300"/>
                                  <a:pt x="98716" y="103893"/>
                                </a:cubicBezTo>
                                <a:cubicBezTo>
                                  <a:pt x="103023" y="127522"/>
                                  <a:pt x="104507" y="151694"/>
                                  <a:pt x="102812" y="172874"/>
                                </a:cubicBezTo>
                                <a:cubicBezTo>
                                  <a:pt x="96419" y="177933"/>
                                  <a:pt x="92462" y="183883"/>
                                  <a:pt x="93679" y="191748"/>
                                </a:cubicBezTo>
                                <a:cubicBezTo>
                                  <a:pt x="97962" y="219449"/>
                                  <a:pt x="202914" y="329063"/>
                                  <a:pt x="240363" y="349244"/>
                                </a:cubicBezTo>
                                <a:cubicBezTo>
                                  <a:pt x="253454" y="356299"/>
                                  <a:pt x="265280" y="353652"/>
                                  <a:pt x="275564" y="347108"/>
                                </a:cubicBezTo>
                                <a:lnTo>
                                  <a:pt x="275884" y="347663"/>
                                </a:lnTo>
                                <a:cubicBezTo>
                                  <a:pt x="293996" y="337193"/>
                                  <a:pt x="324545" y="354625"/>
                                  <a:pt x="347507" y="388530"/>
                                </a:cubicBezTo>
                                <a:cubicBezTo>
                                  <a:pt x="360303" y="407426"/>
                                  <a:pt x="369015" y="429003"/>
                                  <a:pt x="371399" y="448117"/>
                                </a:cubicBezTo>
                                <a:cubicBezTo>
                                  <a:pt x="347296" y="472826"/>
                                  <a:pt x="310581" y="469765"/>
                                  <a:pt x="288158" y="468159"/>
                                </a:cubicBezTo>
                                <a:cubicBezTo>
                                  <a:pt x="253182" y="465654"/>
                                  <a:pt x="-15065" y="364036"/>
                                  <a:pt x="664" y="89829"/>
                                </a:cubicBezTo>
                                <a:cubicBezTo>
                                  <a:pt x="3125" y="70964"/>
                                  <a:pt x="7079" y="53749"/>
                                  <a:pt x="14299" y="39550"/>
                                </a:cubicBezTo>
                                <a:cubicBezTo>
                                  <a:pt x="20978" y="26415"/>
                                  <a:pt x="30453" y="15861"/>
                                  <a:pt x="44367" y="9445"/>
                                </a:cubicBezTo>
                                <a:close/>
                                <a:moveTo>
                                  <a:pt x="85842" y="6"/>
                                </a:moveTo>
                                <a:cubicBezTo>
                                  <a:pt x="147282" y="-938"/>
                                  <a:pt x="156451" y="106342"/>
                                  <a:pt x="147962" y="128156"/>
                                </a:cubicBezTo>
                                <a:cubicBezTo>
                                  <a:pt x="140696" y="146825"/>
                                  <a:pt x="125598" y="157194"/>
                                  <a:pt x="109217" y="167957"/>
                                </a:cubicBezTo>
                                <a:cubicBezTo>
                                  <a:pt x="111214" y="147002"/>
                                  <a:pt x="109601" y="123749"/>
                                  <a:pt x="105273" y="101024"/>
                                </a:cubicBezTo>
                                <a:cubicBezTo>
                                  <a:pt x="95931" y="51971"/>
                                  <a:pt x="75887" y="14560"/>
                                  <a:pt x="55177" y="5105"/>
                                </a:cubicBezTo>
                                <a:cubicBezTo>
                                  <a:pt x="63799" y="1769"/>
                                  <a:pt x="73998" y="188"/>
                                  <a:pt x="85842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B4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325" name="信息"/>
                        <wps:cNvSpPr/>
                        <wps:spPr>
                          <a:xfrm>
                            <a:off x="659" y="47946"/>
                            <a:ext cx="244" cy="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384" h="2625869">
                                <a:moveTo>
                                  <a:pt x="1341655" y="1419506"/>
                                </a:moveTo>
                                <a:lnTo>
                                  <a:pt x="196553" y="2529194"/>
                                </a:lnTo>
                                <a:lnTo>
                                  <a:pt x="3257656" y="2529194"/>
                                </a:lnTo>
                                <a:lnTo>
                                  <a:pt x="2112554" y="1419506"/>
                                </a:lnTo>
                                <a:lnTo>
                                  <a:pt x="1727105" y="1793035"/>
                                </a:lnTo>
                                <a:close/>
                                <a:moveTo>
                                  <a:pt x="97273" y="213610"/>
                                </a:moveTo>
                                <a:lnTo>
                                  <a:pt x="97273" y="2486204"/>
                                </a:lnTo>
                                <a:lnTo>
                                  <a:pt x="1269834" y="1349907"/>
                                </a:lnTo>
                                <a:close/>
                                <a:moveTo>
                                  <a:pt x="3359112" y="211502"/>
                                </a:moveTo>
                                <a:lnTo>
                                  <a:pt x="2184375" y="1349907"/>
                                </a:lnTo>
                                <a:lnTo>
                                  <a:pt x="3359112" y="2488312"/>
                                </a:lnTo>
                                <a:close/>
                                <a:moveTo>
                                  <a:pt x="120249" y="96675"/>
                                </a:moveTo>
                                <a:lnTo>
                                  <a:pt x="1727105" y="1653835"/>
                                </a:lnTo>
                                <a:lnTo>
                                  <a:pt x="3333960" y="96675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456384" y="0"/>
                                </a:lnTo>
                                <a:lnTo>
                                  <a:pt x="3456384" y="2625869"/>
                                </a:lnTo>
                                <a:lnTo>
                                  <a:pt x="0" y="2625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B4A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90" name="定位"/>
                        <wps:cNvSpPr/>
                        <wps:spPr>
                          <a:xfrm>
                            <a:off x="699" y="46980"/>
                            <a:ext cx="124" cy="2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B4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91440" tIns="45720" rIns="91440" bIns="324000" anchor="ctr"/>
                      </wps:wsp>
                      <wps:wsp>
                        <wps:cNvPr id="132" name="直接连接符 132"/>
                        <wps:cNvCnPr/>
                        <wps:spPr>
                          <a:xfrm>
                            <a:off x="518" y="48708"/>
                            <a:ext cx="272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直接连接符 131"/>
                        <wps:cNvCnPr/>
                        <wps:spPr>
                          <a:xfrm>
                            <a:off x="518" y="48250"/>
                            <a:ext cx="272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文本框 126"/>
                        <wps:cNvSpPr txBox="1"/>
                        <wps:spPr>
                          <a:xfrm>
                            <a:off x="1017" y="47323"/>
                            <a:ext cx="2867" cy="4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幼圆" w:hAnsi="幼圆" w:eastAsia="幼圆" w:cs="幼圆"/>
                                  <w:color w:val="333B4A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幼圆" w:hAnsi="幼圆" w:eastAsia="幼圆" w:cs="幼圆"/>
                                  <w:color w:val="333B4A"/>
                                  <w:sz w:val="22"/>
                                  <w:szCs w:val="22"/>
                                  <w:lang w:val="en-US" w:eastAsia="zh-CN"/>
                                </w:rPr>
                                <w:t>139******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7" name="文本框 127"/>
                        <wps:cNvSpPr txBox="1"/>
                        <wps:spPr>
                          <a:xfrm>
                            <a:off x="1017" y="47787"/>
                            <a:ext cx="2867" cy="4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幼圆" w:hAnsi="幼圆" w:eastAsia="幼圆" w:cs="幼圆"/>
                                  <w:color w:val="333B4A"/>
                                  <w:sz w:val="22"/>
                                  <w:szCs w:val="22"/>
                                  <w:lang w:val="en-US" w:eastAsia="zh-CN"/>
                                </w:rPr>
                                <w:t>*********@****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8" name="文本框 128"/>
                        <wps:cNvSpPr txBox="1"/>
                        <wps:spPr>
                          <a:xfrm>
                            <a:off x="1017" y="48251"/>
                            <a:ext cx="2035" cy="4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幼圆" w:hAnsi="幼圆" w:eastAsia="幼圆" w:cs="幼圆"/>
                                  <w:color w:val="333B4A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幼圆" w:hAnsi="幼圆" w:eastAsia="幼圆" w:cs="幼圆"/>
                                  <w:color w:val="333B4A"/>
                                  <w:sz w:val="22"/>
                                  <w:szCs w:val="22"/>
                                  <w:lang w:val="en-US" w:eastAsia="zh-CN"/>
                                </w:rPr>
                                <w:t>*********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0" name="直接连接符 130"/>
                        <wps:cNvCnPr/>
                        <wps:spPr>
                          <a:xfrm>
                            <a:off x="518" y="47792"/>
                            <a:ext cx="272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文本框 125"/>
                        <wps:cNvSpPr txBox="1"/>
                        <wps:spPr>
                          <a:xfrm>
                            <a:off x="1017" y="46859"/>
                            <a:ext cx="2867" cy="4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幼圆" w:hAnsi="幼圆" w:eastAsia="幼圆" w:cs="幼圆"/>
                                  <w:color w:val="333B4A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幼圆" w:hAnsi="幼圆" w:eastAsia="幼圆" w:cs="幼圆"/>
                                  <w:color w:val="333B4A"/>
                                  <w:sz w:val="22"/>
                                  <w:szCs w:val="22"/>
                                  <w:lang w:val="en-US" w:eastAsia="zh-CN"/>
                                </w:rPr>
                                <w:t>上海徐汇区号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9" name="直接连接符 129"/>
                        <wps:cNvCnPr/>
                        <wps:spPr>
                          <a:xfrm>
                            <a:off x="518" y="47334"/>
                            <a:ext cx="272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1.75pt;margin-top:544.7pt;height:93.9pt;width:168.25pt;z-index:-385258496;mso-width-relative:page;mso-height-relative:page;" coordorigin="518,46859" coordsize="3365,1878" o:gfxdata="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">
                <o:lock v:ext="edit" aspectratio="f"/>
                <v:shape id="_x0000_s1026" o:spid="_x0000_s1026" o:spt="100" style="position:absolute;left:682;top:48359;height:217;width:200;" fillcolor="#333B4A" filled="t" stroked="f" coordsize="1296,1401" o:gfxdata="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4dImrsAAADc&#10;AAAADwAAAAAAAAABACAAAAAiAAAAZHJzL2Rvd25yZXYueG1sUEsBAhQAFAAAAAgAh07iQDMvBZ47&#10;AAAAOQAAABAAAAAAAAAAAQAgAAAACgEAAGRycy9zaGFwZXhtbC54bWxQSwUGAAAAAAYABgBbAQAA&#10;tAMAAAAA&#10;" path="m138,662c132,563,144,560,171,500c156,194,431,-2,666,0c901,2,1158,206,1137,495c1161,552,1164,603,1149,681c1227,746,1341,941,1278,1046c1200,1028,1203,1011,1170,975c1167,1035,1101,1119,1062,1167c1107,1191,1230,1235,1152,1310c1047,1435,816,1409,723,1337c685,1330,689,1328,596,1331c420,1454,228,1385,159,1344c89,1316,137,1217,239,1187c159,1131,137,1043,122,992c53,1025,81,1040,26,1042c-59,925,87,798,138,662xe">
                  <v:path o:connectlocs="21,102;26,77;102,0;175,76;177,105;197,162;180,151;163,180;177,203;111,207;91,206;24,208;36,183;18,153;4,161;21,102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电话" o:spid="_x0000_s1026" o:spt="100" style="position:absolute;left:680;top:47465;height:223;width:208;v-text-anchor:middle;" fillcolor="#333B4A" filled="t" stroked="f" coordsize="396520,469210" o:gfxdata="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+aZsvQAA&#10;ANwAAAAPAAAAAAAAAAEAIAAAACIAAABkcnMvZG93bnJldi54bWxQSwECFAAUAAAACACHTuJAMy8F&#10;njsAAAA5AAAAEAAAAAAAAAABACAAAAAMAQAAZHJzL3NoYXBleG1sLnhtbFBLBQYAAAAABgAGAFsB&#10;AAC2AwAAAAA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<v:path textboxrect="0,0,396520,46921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信息" o:spid="_x0000_s1026" o:spt="100" style="position:absolute;left:659;top:47946;height:155;width:244;v-text-anchor:middle;" fillcolor="#333B4A" filled="t" stroked="t" coordsize="3456384,2625869" o:gfxdata="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urAVLsAAADc&#10;AAAADwAAAAAAAAABACAAAAAiAAAAZHJzL2Rvd25yZXYueG1sUEsBAhQAFAAAAAgAh07iQDMvBZ47&#10;AAAAOQAAABAAAAAAAAAAAQAgAAAACgEAAGRycy9zaGFwZXhtbC54bWxQSwUGAAAAAAYABgBbAQAA&#10;tAMAAAAA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  <v:fill on="t" focussize="0,0"/>
                  <v:stroke weight="0.5pt" color="#000000 [3213]" joinstyle="round"/>
                  <v:imagedata o:title=""/>
                  <o:lock v:ext="edit" aspectratio="f"/>
                </v:shape>
                <v:shape id="定位" o:spid="_x0000_s1026" o:spt="100" style="position:absolute;left:699;top:46980;height:227;width:124;v-text-anchor:middle;" fillcolor="#333B4A" filled="t" stroked="f" coordsize="559792,955625" o:gfxdata="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XmlGvQAA&#10;ANwAAAAPAAAAAAAAAAEAIAAAACIAAABkcnMvZG93bnJldi54bWxQSwECFAAUAAAACACHTuJAMy8F&#10;njsAAAA5AAAAEAAAAAAAAAABACAAAAAMAQAAZHJzL3NoYXBleG1sLnhtbFBLBQYAAAAABgAGAFsB&#10;AAC2Aw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2pt"/>
                  <v:imagedata o:title=""/>
                  <o:lock v:ext="edit" aspectratio="f"/>
                  <v:textbox inset="2.54mm,1.27mm,2.54mm,9mm"/>
                </v:shape>
                <v:line id="_x0000_s1026" o:spid="_x0000_s1026" o:spt="20" style="position:absolute;left:518;top:48708;height:0;width:2721;" filled="f" stroked="t" coordsize="21600,21600" o:gfxdata="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JNNougAAANwA&#10;AAAPAAAAAAAAAAEAIAAAACIAAABkcnMvZG93bnJldi54bWxQSwECFAAUAAAACACHTuJAMy8FnjsA&#10;AAA5AAAAEAAAAAAAAAABACAAAAAJAQAAZHJzL3NoYXBleG1sLnhtbFBLBQYAAAAABgAGAFsBAACz&#10;AwAAAAA=&#10;">
                  <v:fill on="f" focussize="0,0"/>
                  <v:stroke color="#BFBFBF [2412]" joinstyle="round"/>
                  <v:imagedata o:title=""/>
                  <o:lock v:ext="edit" aspectratio="f"/>
                </v:line>
                <v:line id="_x0000_s1026" o:spid="_x0000_s1026" o:spt="20" style="position:absolute;left:518;top:48250;height:0;width:2721;" filled="f" stroked="t" coordsize="21600,21600" o:gfxdata="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T2TR+5AAAA3AAA&#10;AA8AAAAAAAAAAQAgAAAAIgAAAGRycy9kb3ducmV2LnhtbFBLAQIUABQAAAAIAIdO4kAzLwWeOwAA&#10;ADkAAAAQAAAAAAAAAAEAIAAAAAgBAABkcnMvc2hhcGV4bWwueG1sUEsFBgAAAAAGAAYAWwEAALID&#10;AAAAAA==&#10;">
                  <v:fill on="f" focussize="0,0"/>
                  <v:stroke color="#BFBFBF [2412]" joinstyle="round"/>
                  <v:imagedata o:title=""/>
                  <o:lock v:ext="edit" aspectratio="f"/>
                </v:line>
                <v:shape id="_x0000_s1026" o:spid="_x0000_s1026" o:spt="202" type="#_x0000_t202" style="position:absolute;left:1017;top:47323;height:486;width:2867;" filled="f" stroked="f" coordsize="21600,21600" o:gfxdata="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NpsA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幼圆" w:hAnsi="幼圆" w:eastAsia="幼圆" w:cs="幼圆"/>
                            <w:color w:val="333B4A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幼圆" w:hAnsi="幼圆" w:eastAsia="幼圆" w:cs="幼圆"/>
                            <w:color w:val="333B4A"/>
                            <w:sz w:val="22"/>
                            <w:szCs w:val="22"/>
                            <w:lang w:val="en-US" w:eastAsia="zh-CN"/>
                          </w:rPr>
                          <w:t>139******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17;top:47787;height:486;width:2867;" filled="f" stroked="f" coordsize="21600,21600" o:gfxdata="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WyZq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ascii="幼圆" w:hAnsi="幼圆" w:eastAsia="幼圆" w:cs="幼圆"/>
                            <w:color w:val="333B4A"/>
                            <w:sz w:val="22"/>
                            <w:szCs w:val="22"/>
                            <w:lang w:val="en-US" w:eastAsia="zh-CN"/>
                          </w:rPr>
                          <w:t>*********@****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17;top:48251;height:486;width:2035;" filled="f" stroked="f" coordsize="21600,21600" o:gfxdata="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CV3o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幼圆" w:hAnsi="幼圆" w:eastAsia="幼圆" w:cs="幼圆"/>
                            <w:color w:val="333B4A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幼圆" w:hAnsi="幼圆" w:eastAsia="幼圆" w:cs="幼圆"/>
                            <w:color w:val="333B4A"/>
                            <w:sz w:val="22"/>
                            <w:szCs w:val="22"/>
                            <w:lang w:val="en-US" w:eastAsia="zh-CN"/>
                          </w:rPr>
                          <w:t>*********</w:t>
                        </w:r>
                      </w:p>
                    </w:txbxContent>
                  </v:textbox>
                </v:shape>
                <v:line id="_x0000_s1026" o:spid="_x0000_s1026" o:spt="20" style="position:absolute;left:518;top:47792;height:0;width:2721;" filled="f" stroked="t" coordsize="21600,21600" o:gfxdata="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uuiEvQAA&#10;ANwAAAAPAAAAAAAAAAEAIAAAACIAAABkcnMvZG93bnJldi54bWxQSwECFAAUAAAACACHTuJAMy8F&#10;njsAAAA5AAAAEAAAAAAAAAABACAAAAAMAQAAZHJzL3NoYXBleG1sLnhtbFBLBQYAAAAABgAGAFsB&#10;AAC2AwAAAAA=&#10;">
                  <v:fill on="f" focussize="0,0"/>
                  <v:stroke color="#BFBFBF [2412]" joinstyle="round"/>
                  <v:imagedata o:title=""/>
                  <o:lock v:ext="edit" aspectratio="f"/>
                </v:line>
                <v:shape id="_x0000_s1026" o:spid="_x0000_s1026" o:spt="202" type="#_x0000_t202" style="position:absolute;left:1017;top:46859;height:486;width:2867;" filled="f" stroked="f" coordsize="21600,21600" o:gfxdata="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CPJ2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幼圆" w:hAnsi="幼圆" w:eastAsia="幼圆" w:cs="幼圆"/>
                            <w:color w:val="333B4A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幼圆" w:hAnsi="幼圆" w:eastAsia="幼圆" w:cs="幼圆"/>
                            <w:color w:val="333B4A"/>
                            <w:sz w:val="22"/>
                            <w:szCs w:val="22"/>
                            <w:lang w:val="en-US" w:eastAsia="zh-CN"/>
                          </w:rPr>
                          <w:t>上海徐汇区号</w:t>
                        </w:r>
                      </w:p>
                    </w:txbxContent>
                  </v:textbox>
                </v:shape>
                <v:line id="_x0000_s1026" o:spid="_x0000_s1026" o:spt="20" style="position:absolute;left:518;top:47334;height:0;width:2721;" filled="f" stroked="t" coordsize="21600,21600" o:gfxdata="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1nXxLsAAADc&#10;AAAADwAAAAAAAAABACAAAAAiAAAAZHJzL2Rvd25yZXYueG1sUEsBAhQAFAAAAAgAh07iQDMvBZ47&#10;AAAAOQAAABAAAAAAAAAAAQAgAAAACgEAAGRycy9zaGFwZXhtbC54bWxQSwUGAAAAAAYABgBbAQAA&#10;tAMAAAAA&#10;">
                  <v:fill on="f" focussize="0,0"/>
                  <v:stroke color="#BFBFBF [241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-922020</wp:posOffset>
                </wp:positionH>
                <wp:positionV relativeFrom="paragraph">
                  <wp:posOffset>1638935</wp:posOffset>
                </wp:positionV>
                <wp:extent cx="1871980" cy="641985"/>
                <wp:effectExtent l="0" t="0" r="0" b="0"/>
                <wp:wrapNone/>
                <wp:docPr id="112" name="组合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1980" cy="641985"/>
                          <a:chOff x="3958" y="21360"/>
                          <a:chExt cx="2948" cy="1011"/>
                        </a:xfrm>
                      </wpg:grpSpPr>
                      <wps:wsp>
                        <wps:cNvPr id="108" name="文本框 54"/>
                        <wps:cNvSpPr txBox="1"/>
                        <wps:spPr>
                          <a:xfrm>
                            <a:off x="3958" y="21861"/>
                            <a:ext cx="2948" cy="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幼圆" w:hAnsi="幼圆" w:eastAsia="幼圆" w:cs="幼圆"/>
                                  <w:color w:val="333B4A"/>
                                </w:rPr>
                              </w:pPr>
                              <w:r>
                                <w:rPr>
                                  <w:rFonts w:hint="eastAsia" w:ascii="幼圆" w:hAnsi="幼圆" w:eastAsia="幼圆" w:cs="幼圆"/>
                                  <w:b w:val="0"/>
                                  <w:bCs w:val="0"/>
                                  <w:color w:val="333B4A"/>
                                  <w:sz w:val="28"/>
                                  <w:szCs w:val="28"/>
                                  <w:lang w:val="en-US" w:eastAsia="zh-CN"/>
                                </w:rPr>
                                <w:t>THIS IS MY RESUME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10" name="文本框 54"/>
                        <wps:cNvSpPr txBox="1"/>
                        <wps:spPr>
                          <a:xfrm>
                            <a:off x="3958" y="21360"/>
                            <a:ext cx="1520" cy="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幼圆" w:hAnsi="幼圆" w:eastAsia="幼圆" w:cs="幼圆"/>
                                  <w:b/>
                                  <w:bCs/>
                                  <w:color w:val="333B4A"/>
                                  <w:sz w:val="24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幼圆" w:hAnsi="幼圆" w:eastAsia="幼圆" w:cs="幼圆"/>
                                  <w:b/>
                                  <w:bCs/>
                                  <w:color w:val="333B4A"/>
                                  <w:sz w:val="44"/>
                                  <w:szCs w:val="44"/>
                                  <w:lang w:val="en-US" w:eastAsia="zh-CN"/>
                                </w:rPr>
                                <w:t>HELLO!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08" o:spid="_x0000_s1026" o:spt="203" style="position:absolute;left:0pt;margin-left:-72.6pt;margin-top:129.05pt;height:50.55pt;width:147.4pt;z-index:251897856;mso-width-relative:page;mso-height-relative:page;" coordorigin="3958,21360" coordsize="2948,1011" o:gfxdata="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/aL6jdwAAAAMAQAADwAAAAAAAAABACAAAAAiAAAAZHJz&#10;L2Rvd25yZXYueG1sUEsBAhQAFAAAAAgAh07iQBZKV985AgAABwYAAA4AAAAAAAAAAQAgAAAAKwEA&#10;AGRycy9lMm9Eb2MueG1sUEsFBgAAAAAGAAYAWQEAANYFAAAAAA==&#10;">
                <o:lock v:ext="edit" aspectratio="f"/>
                <v:shape id="文本框 54" o:spid="_x0000_s1026" o:spt="202" type="#_x0000_t202" style="position:absolute;left:3958;top:21861;height:510;width:2948;" filled="f" stroked="f" coordsize="21600,21600" o:gfxdata="UEsDBAoAAAAAAIdO4kAAAAAAAAAAAAAAAAAEAAAAZHJzL1BLAwQUAAAACACHTuJAWfZaZL4AAADc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I7TyjEygl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fZaZ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ascii="幼圆" w:hAnsi="幼圆" w:eastAsia="幼圆" w:cs="幼圆"/>
                            <w:color w:val="333B4A"/>
                          </w:rPr>
                        </w:pPr>
                        <w:r>
                          <w:rPr>
                            <w:rFonts w:hint="eastAsia" w:ascii="幼圆" w:hAnsi="幼圆" w:eastAsia="幼圆" w:cs="幼圆"/>
                            <w:b w:val="0"/>
                            <w:bCs w:val="0"/>
                            <w:color w:val="333B4A"/>
                            <w:sz w:val="28"/>
                            <w:szCs w:val="28"/>
                            <w:lang w:val="en-US" w:eastAsia="zh-CN"/>
                          </w:rPr>
                          <w:t>THIS IS MY RESUME</w:t>
                        </w:r>
                      </w:p>
                    </w:txbxContent>
                  </v:textbox>
                </v:shape>
                <v:shape id="文本框 54" o:spid="_x0000_s1026" o:spt="202" type="#_x0000_t202" style="position:absolute;left:3958;top:21360;height:510;width:1520;" filled="f" stroked="f" coordsize="21600,21600" o:gfxdata="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ZwL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ascii="幼圆" w:hAnsi="幼圆" w:eastAsia="幼圆" w:cs="幼圆"/>
                            <w:b/>
                            <w:bCs/>
                            <w:color w:val="333B4A"/>
                            <w:sz w:val="24"/>
                            <w:szCs w:val="22"/>
                          </w:rPr>
                        </w:pPr>
                        <w:r>
                          <w:rPr>
                            <w:rFonts w:hint="eastAsia" w:ascii="幼圆" w:hAnsi="幼圆" w:eastAsia="幼圆" w:cs="幼圆"/>
                            <w:b/>
                            <w:bCs/>
                            <w:color w:val="333B4A"/>
                            <w:sz w:val="44"/>
                            <w:szCs w:val="44"/>
                            <w:lang w:val="en-US" w:eastAsia="zh-CN"/>
                          </w:rPr>
                          <w:t>HELLO!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1296035</wp:posOffset>
                </wp:positionH>
                <wp:positionV relativeFrom="paragraph">
                  <wp:posOffset>488315</wp:posOffset>
                </wp:positionV>
                <wp:extent cx="4807585" cy="8592185"/>
                <wp:effectExtent l="0" t="0" r="0" b="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5865" y="2231390"/>
                          <a:ext cx="4807585" cy="8592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</w:rPr>
                              <w:t>尊敬的领导：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44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</w:rPr>
                              <w:t>您好！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44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</w:rPr>
                              <w:t>我是一名即将毕业的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  <w:lang w:eastAsia="zh-CN"/>
                              </w:rPr>
                              <w:t>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</w:rPr>
                              <w:t>科毕业生。我很荣幸有机会向您呈上我的个人资料。在投身社会之际,为了更好地发挥自己的才能,谨向各位领导作一下自我推荐。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44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44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</w:rPr>
                              <w:t xml:space="preserve">21世纪呼唤综合性的人才,我个性开朗活泼，兴趣广泛；思路开阔，办事沉稳；关心集体，责任心强；待人诚恳，工作主动认真，富有敬业精神.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44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</w:rPr>
                              <w:t>自荐书不是广告词，不是通行证。但我知道：一个青年人，可以通过不断的学习来完善自己，可以在实践中证明自己。尊敬的先生/小姐，如果我能喜获您的赏识，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44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</w:rPr>
                              <w:t>再次致以我最诚挚的谢意！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44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</w:rPr>
                              <w:t>此致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</w:rPr>
                              <w:t>敬礼！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                                                                                                    奈森设计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 w:ascii="幼圆" w:hAnsi="幼圆" w:eastAsia="幼圆" w:cs="幼圆"/>
                                <w:color w:val="7E7E7E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                               2017.01.27                                                                        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7E7E7E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05pt;margin-top:38.45pt;height:676.55pt;width:378.55pt;z-index:251702272;mso-width-relative:page;mso-height-relative:page;" filled="f" stroked="f" coordsize="21600,21600" o:gfxdata="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yRe+bcAAAACwEAAA8AAAAAAAAAAQAgAAAAIgAAAGRycy9kb3ducmV2LnhtbFBL&#10;AQIUABQAAAAIAIdO4kCwHONFKwIAACc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</w:rPr>
                        <w:t>尊敬的领导：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440" w:firstLineChars="2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</w:rPr>
                        <w:t>您好！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440" w:firstLineChars="2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</w:rPr>
                        <w:t>我是一名即将毕业的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  <w:lang w:eastAsia="zh-CN"/>
                        </w:rPr>
                        <w:t>本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</w:rPr>
                        <w:t>科毕业生。我很荣幸有机会向您呈上我的个人资料。在投身社会之际,为了更好地发挥自己的才能,谨向各位领导作一下自我推荐。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440" w:firstLineChars="2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440" w:firstLineChars="2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</w:rPr>
                        <w:t xml:space="preserve">21世纪呼唤综合性的人才,我个性开朗活泼，兴趣广泛；思路开阔，办事沉稳；关心集体，责任心强；待人诚恳，工作主动认真，富有敬业精神.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440" w:firstLineChars="2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</w:rPr>
                        <w:t>自荐书不是广告词，不是通行证。但我知道：一个青年人，可以通过不断的学习来完善自己，可以在实践中证明自己。尊敬的先生/小姐，如果我能喜获您的赏识，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440" w:firstLineChars="2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</w:rPr>
                        <w:t>再次致以我最诚挚的谢意！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440" w:firstLineChars="2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</w:rPr>
                        <w:t>此致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</w:rPr>
                        <w:t>敬礼！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  <w:lang w:val="en-US" w:eastAsia="zh-CN"/>
                        </w:rPr>
                        <w:t xml:space="preserve">                                                                                                                          奈森设计</w:t>
                      </w:r>
                    </w:p>
                    <w:p>
                      <w:pPr>
                        <w:spacing w:line="240" w:lineRule="auto"/>
                        <w:rPr>
                          <w:rFonts w:hint="eastAsia" w:ascii="幼圆" w:hAnsi="幼圆" w:eastAsia="幼圆" w:cs="幼圆"/>
                          <w:color w:val="7E7E7E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  <w:lang w:val="en-US" w:eastAsia="zh-CN"/>
                        </w:rPr>
                        <w:t xml:space="preserve">                                                     2017.01.27                                                                        </w:t>
                      </w:r>
                      <w:r>
                        <w:rPr>
                          <w:rFonts w:hint="eastAsia" w:ascii="幼圆" w:hAnsi="幼圆" w:eastAsia="幼圆" w:cs="幼圆"/>
                          <w:color w:val="7E7E7E"/>
                          <w:sz w:val="22"/>
                          <w:szCs w:val="22"/>
                          <w:lang w:val="en-US" w:eastAsia="zh-CN"/>
                        </w:rPr>
                        <w:t xml:space="preserve">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909706752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-932815</wp:posOffset>
                </wp:positionV>
                <wp:extent cx="2279650" cy="10697845"/>
                <wp:effectExtent l="0" t="0" r="6350" b="8255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060" y="228600"/>
                          <a:ext cx="2279650" cy="10697845"/>
                        </a:xfrm>
                        <a:prstGeom prst="rect">
                          <a:avLst/>
                        </a:prstGeom>
                        <a:solidFill>
                          <a:srgbClr val="F7F7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73.45pt;height:842.35pt;width:179.5pt;z-index:-888577024;v-text-anchor:middle;mso-width-relative:page;mso-height-relative:page;" fillcolor="#F7F7F2" filled="t" stroked="f" coordsize="21600,21600" o:gfxdata="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fvs8&#10;EtoAAAAOAQAADwAAAAAAAAABACAAAAAiAAAAZHJzL2Rvd25yZXYueG1sUEsBAhQAFAAAAAgAh07i&#10;QIegrKBZAgAAfwQAAA4AAAAAAAAAAQAgAAAAKQEAAGRycy9lMm9Eb2MueG1sUEsFBgAAAAAGAAYA&#10;WQEAAPQF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5038090</wp:posOffset>
                </wp:positionV>
                <wp:extent cx="4177665" cy="198120"/>
                <wp:effectExtent l="0" t="0" r="13335" b="11430"/>
                <wp:wrapNone/>
                <wp:docPr id="94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7665" cy="198120"/>
                        </a:xfrm>
                        <a:prstGeom prst="rect">
                          <a:avLst/>
                        </a:prstGeom>
                        <a:solidFill>
                          <a:srgbClr val="333B4A"/>
                        </a:solidFill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幼圆" w:hAnsi="幼圆" w:eastAsia="幼圆" w:cs="幼圆"/>
                                <w:color w:val="FFFFFF"/>
                                <w:sz w:val="24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FFFFFF"/>
                                <w:sz w:val="24"/>
                                <w:szCs w:val="22"/>
                                <w:lang w:val="en-US" w:eastAsia="zh-CN"/>
                              </w:rPr>
                              <w:t>LOOKFORWARD FOR YOUR REPLY</w:t>
                            </w:r>
                          </w:p>
                        </w:txbxContent>
                      </wps:txbx>
                      <wps:bodyPr vert="horz" wrap="square" lIns="72000" tIns="0" rIns="7200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92" o:spid="_x0000_s1026" o:spt="202" type="#_x0000_t202" style="position:absolute;left:0pt;margin-left:42.05pt;margin-top:396.7pt;height:15.6pt;width:328.95pt;z-index:251743232;mso-width-relative:page;mso-height-relative:page;" fillcolor="#333B4A" filled="t" stroked="f" coordsize="21600,21600" o:gfxdata="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I2dl9cAAAAKAQAA&#10;DwAAAAAAAAABACAAAAAiAAAAZHJzL2Rvd25yZXYueG1sUEsBAhQAFAAAAAgAh07iQCJ4GMXhAQAA&#10;hwMAAA4AAAAAAAAAAQAgAAAAJgEAAGRycy9lMm9Eb2MueG1sUEsFBgAAAAAGAAYAWQEAAHkFAAAA&#10;AA==&#10;">
                <v:fill on="t" focussize="0,0"/>
                <v:stroke on="f" weight="1.25pt"/>
                <v:imagedata o:title=""/>
                <o:lock v:ext="edit" aspectratio="f"/>
                <v:textbox inset="2mm,0mm,2mm,0mm">
                  <w:txbxContent>
                    <w:p>
                      <w:pPr>
                        <w:jc w:val="distribute"/>
                        <w:rPr>
                          <w:rFonts w:hint="eastAsia" w:ascii="幼圆" w:hAnsi="幼圆" w:eastAsia="幼圆" w:cs="幼圆"/>
                          <w:color w:val="FFFFFF"/>
                          <w:sz w:val="24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FFFFFF"/>
                          <w:sz w:val="24"/>
                          <w:szCs w:val="22"/>
                          <w:lang w:val="en-US" w:eastAsia="zh-CN"/>
                        </w:rPr>
                        <w:t>LOOKFORWARD FOR YOUR REPLY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475615</wp:posOffset>
                </wp:positionH>
                <wp:positionV relativeFrom="paragraph">
                  <wp:posOffset>4148455</wp:posOffset>
                </wp:positionV>
                <wp:extent cx="4250055" cy="1164590"/>
                <wp:effectExtent l="0" t="0" r="0" b="0"/>
                <wp:wrapNone/>
                <wp:docPr id="77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0055" cy="1164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幼圆" w:hAnsi="幼圆" w:eastAsia="幼圆" w:cs="幼圆"/>
                                <w:b w:val="0"/>
                                <w:bCs w:val="0"/>
                                <w:color w:val="333B4A"/>
                                <w:sz w:val="9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b w:val="0"/>
                                <w:bCs w:val="0"/>
                                <w:color w:val="333B4A"/>
                                <w:sz w:val="96"/>
                                <w:szCs w:val="96"/>
                                <w:lang w:val="en-US" w:eastAsia="zh-CN"/>
                              </w:rPr>
                              <w:t>期待您的回复</w:t>
                            </w:r>
                          </w:p>
                        </w:txbxContent>
                      </wps:txbx>
                      <wps:bodyPr vert="horz" wrap="square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65" o:spid="_x0000_s1026" o:spt="202" type="#_x0000_t202" style="position:absolute;left:0pt;margin-left:37.45pt;margin-top:326.65pt;height:91.7pt;width:334.65pt;z-index:251701248;mso-width-relative:page;mso-height-relative:page;" filled="f" stroked="f" coordsize="21600,21600" o:gfxdata="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ho1qDtoAAAAKAQAADwAAAAAAAAABACAAAAAiAAAAZHJzL2Rvd25y&#10;ZXYueG1sUEsBAhQAFAAAAAgAh07iQHxyHu7DAQAAVQ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distribute"/>
                        <w:rPr>
                          <w:rFonts w:hint="eastAsia" w:ascii="幼圆" w:hAnsi="幼圆" w:eastAsia="幼圆" w:cs="幼圆"/>
                          <w:b w:val="0"/>
                          <w:bCs w:val="0"/>
                          <w:color w:val="333B4A"/>
                          <w:sz w:val="9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b w:val="0"/>
                          <w:bCs w:val="0"/>
                          <w:color w:val="333B4A"/>
                          <w:sz w:val="96"/>
                          <w:szCs w:val="96"/>
                          <w:lang w:val="en-US" w:eastAsia="zh-CN"/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-1171575</wp:posOffset>
            </wp:positionH>
            <wp:positionV relativeFrom="paragraph">
              <wp:posOffset>-942975</wp:posOffset>
            </wp:positionV>
            <wp:extent cx="7634605" cy="10799445"/>
            <wp:effectExtent l="0" t="0" r="4445" b="1905"/>
            <wp:wrapNone/>
            <wp:docPr id="87" name="图片 268" descr="简约创意灯泡简历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268" descr="简约创意灯泡简历-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34605" cy="10799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Std">
    <w:altName w:val="HGSEdomojiKanteiryu"/>
    <w:panose1 w:val="03060802040607070404"/>
    <w:charset w:val="00"/>
    <w:family w:val="auto"/>
    <w:pitch w:val="default"/>
    <w:sig w:usb0="00000000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迷你简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霹靂體">
    <w:altName w:val="雅坊美工14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altName w:val="黑体"/>
    <w:panose1 w:val="02010600040101010101"/>
    <w:charset w:val="86"/>
    <w:family w:val="auto"/>
    <w:pitch w:val="default"/>
    <w:sig w:usb0="00000000" w:usb1="00000000" w:usb2="00020017" w:usb3="00000000" w:csb0="6016009F" w:csb1="9FD70000"/>
  </w:font>
  <w:font w:name="叶根友毛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经典个性签名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金梅毛行破裂字形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altName w:val="魂心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Pi in the SciFi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Myriad Pro Cond">
    <w:altName w:val="SF Piezolectric SFX"/>
    <w:panose1 w:val="020B0506030403020204"/>
    <w:charset w:val="00"/>
    <w:family w:val="auto"/>
    <w:pitch w:val="default"/>
    <w:sig w:usb0="00000000" w:usb1="00000000" w:usb2="00000000" w:usb3="00000000" w:csb0="2000019F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等线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字幕黑体M">
    <w:altName w:val="黑体"/>
    <w:panose1 w:val="020B0500000000000000"/>
    <w:charset w:val="86"/>
    <w:family w:val="auto"/>
    <w:pitch w:val="default"/>
    <w:sig w:usb0="00000000" w:usb1="00000000" w:usb2="00000037" w:usb3="00000000" w:csb0="003F00FF" w:csb1="D7FF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粗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细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+mn-cs">
    <w:altName w:val="玉米-微醺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张颢硬笔楷书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小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篆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和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幼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秀丽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流行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细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黑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仿郭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宋刻本秀楷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艺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金梅新海報書法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CRPＣ＆Ｇ流麗太行書体">
    <w:altName w:val="FC勘亭流江戸文字"/>
    <w:panose1 w:val="03000800000000000000"/>
    <w:charset w:val="80"/>
    <w:family w:val="auto"/>
    <w:pitch w:val="default"/>
    <w:sig w:usb0="00000000" w:usb1="00000000" w:usb2="00000010" w:usb3="00000000" w:csb0="00020000" w:csb1="00000000"/>
  </w:font>
  <w:font w:name="DFTongTong-B5">
    <w:altName w:val="雅坊美工14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A-OTF Sei Kaisho CB1 Std">
    <w:altName w:val="魂心"/>
    <w:panose1 w:val="02020400000000000000"/>
    <w:charset w:val="80"/>
    <w:family w:val="auto"/>
    <w:pitch w:val="default"/>
    <w:sig w:usb0="00000000" w:usb1="00000000" w:usb2="00000012" w:usb3="00000000" w:csb0="00020005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茶碗古刻繁体">
    <w:altName w:val="PMingLiU-ExtB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Xenik">
    <w:altName w:val="Wasser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STHeiti TC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萝莉体 第二版">
    <w:altName w:val="宋体"/>
    <w:panose1 w:val="02000500000000000000"/>
    <w:charset w:val="86"/>
    <w:family w:val="auto"/>
    <w:pitch w:val="default"/>
    <w:sig w:usb0="00000000" w:usb1="00000000" w:usb2="00000037" w:usb3="00000000" w:csb0="6017019F" w:csb1="DFF7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HGSEdomojiKanteiryu">
    <w:panose1 w:val="03000A00000000000000"/>
    <w:charset w:val="80"/>
    <w:family w:val="auto"/>
    <w:pitch w:val="default"/>
    <w:sig w:usb0="80000281" w:usb1="28C76CF8" w:usb2="00000010" w:usb3="00000000" w:csb0="00020000" w:csb1="00000000"/>
  </w:font>
  <w:font w:name="雅坊美工14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i in the SciFi">
    <w:panose1 w:val="020B0000000000000000"/>
    <w:charset w:val="00"/>
    <w:family w:val="auto"/>
    <w:pitch w:val="default"/>
    <w:sig w:usb0="00000003" w:usb1="00000000" w:usb2="00000000" w:usb3="00000000" w:csb0="00000001" w:csb1="00000000"/>
  </w:font>
  <w:font w:name="SF Piezolectric SFX">
    <w:panose1 w:val="02000506000000020004"/>
    <w:charset w:val="00"/>
    <w:family w:val="auto"/>
    <w:pitch w:val="default"/>
    <w:sig w:usb0="80000027" w:usb1="00000000" w:usb2="00000000" w:usb3="00000000" w:csb0="2000001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玉米-微醺体">
    <w:panose1 w:val="02000500000000000000"/>
    <w:charset w:val="86"/>
    <w:family w:val="auto"/>
    <w:pitch w:val="default"/>
    <w:sig w:usb0="A00002BF" w:usb1="1ACF7CFA" w:usb2="00000016" w:usb3="00000000" w:csb0="00060007" w:csb1="00000000"/>
  </w:font>
  <w:font w:name="FC勘亭流江戸文字">
    <w:panose1 w:val="03000809000000000000"/>
    <w:charset w:val="80"/>
    <w:family w:val="auto"/>
    <w:pitch w:val="default"/>
    <w:sig w:usb0="00000001" w:usb1="08070000" w:usb2="00000010" w:usb3="00000000" w:csb0="00020000" w:csb1="00000000"/>
  </w:font>
  <w:font w:name="Wasser">
    <w:panose1 w:val="02020503050405090304"/>
    <w:charset w:val="00"/>
    <w:family w:val="auto"/>
    <w:pitch w:val="default"/>
    <w:sig w:usb0="00000287" w:usb1="00000000" w:usb2="00000000" w:usb3="00000000" w:csb0="4000009F" w:csb1="DFD7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扁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博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博雅方刊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卡通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大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毡笔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柱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水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汉简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汉真广标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特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琥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硬笔行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祥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细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行楷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行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行楷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藏体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苏新诗柳楷繁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苏新诗柳楷简体">
    <w:altName w:val="楷体_GB2312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艺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和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柱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美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头鱼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韵动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经典粗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繁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综艺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汉仪综艺体繁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禹卫硬笔常规体">
    <w:altName w:val="宋体"/>
    <w:panose1 w:val="02000603000000000000"/>
    <w:charset w:val="86"/>
    <w:family w:val="auto"/>
    <w:pitch w:val="default"/>
    <w:sig w:usb0="00000000" w:usb1="00000000" w:usb2="00000010" w:usb3="00000000" w:csb0="00040000" w:csb1="00000000"/>
  </w:font>
  <w:font w:name="经典综艺体繁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趣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综艺体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翩翩体-简">
    <w:altName w:val="宋体"/>
    <w:panose1 w:val="03000300000000000000"/>
    <w:charset w:val="86"/>
    <w:family w:val="auto"/>
    <w:pitch w:val="default"/>
    <w:sig w:usb0="00000000" w:usb1="00000000" w:usb2="00000016" w:usb3="00000000" w:csb0="00040001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華康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丁丁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俊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超世纪综艺体一双空阴">
    <w:altName w:val="PMingLiU-ExtB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造字工房尚黑 G0v1 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粗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tiffHeiHK-UltraBold">
    <w:panose1 w:val="00000900000000000000"/>
    <w:charset w:val="88"/>
    <w:family w:val="auto"/>
    <w:pitch w:val="default"/>
    <w:sig w:usb0="A00002FF" w:usb1="3ACFFD7A" w:usb2="00000016" w:usb3="00000000" w:csb0="00100005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opsi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Kozuka Mincho Pr6N EL">
    <w:altName w:val="魂心"/>
    <w:panose1 w:val="02020200000000000000"/>
    <w:charset w:val="80"/>
    <w:family w:val="auto"/>
    <w:pitch w:val="default"/>
    <w:sig w:usb0="00000000" w:usb1="00000000" w:usb2="00000012" w:usb3="00000000" w:csb0="2002009F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xininca Ft SILDoulos">
    <w:altName w:val="Segoe Print"/>
    <w:panose1 w:val="000007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Source Han Sans ExtraLight">
    <w:altName w:val="宋体"/>
    <w:panose1 w:val="020B0200000000000000"/>
    <w:charset w:val="86"/>
    <w:family w:val="swiss"/>
    <w:pitch w:val="default"/>
    <w:sig w:usb0="00000000" w:usb1="00000000" w:usb2="00000016" w:usb3="00000000" w:csb0="602E0107" w:csb1="0000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  <w:font w:name="PingFang SC">
    <w:altName w:val="Microsoft JhengHei"/>
    <w:panose1 w:val="00000000000000000000"/>
    <w:charset w:val="88"/>
    <w:family w:val="auto"/>
    <w:pitch w:val="default"/>
    <w:sig w:usb0="00000000" w:usb1="00000000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Kozuka Mincho Pro M">
    <w:altName w:val="MS PMincho"/>
    <w:panose1 w:val="02020600000000000000"/>
    <w:charset w:val="80"/>
    <w:family w:val="auto"/>
    <w:pitch w:val="default"/>
    <w:sig w:usb0="00000000" w:usb1="00000000" w:usb2="00000012" w:usb3="00000000" w:csb0="20020005" w:csb1="00000000"/>
  </w:font>
  <w:font w:name="Open Sans">
    <w:altName w:val="Segoe Print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Kozuka Gothic Pr6N EL">
    <w:altName w:val="魂心"/>
    <w:panose1 w:val="020B0200000000000000"/>
    <w:charset w:val="80"/>
    <w:family w:val="auto"/>
    <w:pitch w:val="default"/>
    <w:sig w:usb0="00000000" w:usb1="00000000" w:usb2="00000012" w:usb3="00000000" w:csb0="2002009F" w:csb1="00000000"/>
  </w:font>
  <w:font w:name="Kozuka Gothic Pr6N B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HOT-Ninja Std R">
    <w:altName w:val="魂心"/>
    <w:panose1 w:val="02020400000000000000"/>
    <w:charset w:val="80"/>
    <w:family w:val="auto"/>
    <w:pitch w:val="default"/>
    <w:sig w:usb0="00000000" w:usb1="00000000" w:usb2="00000012" w:usb3="00000000" w:csb0="00020001" w:csb1="00000000"/>
  </w:font>
  <w:font w:name="Adobe Myungjo Std M">
    <w:altName w:val="uni font"/>
    <w:panose1 w:val="02020600000000000000"/>
    <w:charset w:val="80"/>
    <w:family w:val="auto"/>
    <w:pitch w:val="default"/>
    <w:sig w:usb0="00000000" w:usb1="00000000" w:usb2="00000010" w:usb3="00000000" w:csb0="602A0005" w:csb1="00000000"/>
  </w:font>
  <w:font w:name="Adobe Gothic Std B">
    <w:altName w:val="魂心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AXIS Std EL">
    <w:altName w:val="魂心"/>
    <w:panose1 w:val="020B0300000000000000"/>
    <w:charset w:val="80"/>
    <w:family w:val="auto"/>
    <w:pitch w:val="default"/>
    <w:sig w:usb0="00000000" w:usb1="00000000" w:usb2="00000012" w:usb3="00000000" w:csb0="00020005" w:csb1="00000000"/>
  </w:font>
  <w:font w:name="Kozuka Gothic Pro R">
    <w:altName w:val="魂心"/>
    <w:panose1 w:val="020B0400000000000000"/>
    <w:charset w:val="80"/>
    <w:family w:val="auto"/>
    <w:pitch w:val="default"/>
    <w:sig w:usb0="00000000" w:usb1="00000000" w:usb2="00000012" w:usb3="00000000" w:csb0="20020005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sizuku01">
    <w:altName w:val="uni font"/>
    <w:panose1 w:val="02000609000000000000"/>
    <w:charset w:val="80"/>
    <w:family w:val="auto"/>
    <w:pitch w:val="default"/>
    <w:sig w:usb0="00000000" w:usb1="00000000" w:usb2="00000010" w:usb3="00000000" w:csb0="4002009F" w:csb1="DFD70000"/>
  </w:font>
  <w:font w:name="Kozuka Gothic Pr6N H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Kozuka Gothic Pr6N R">
    <w:altName w:val="魂心"/>
    <w:panose1 w:val="020B0400000000000000"/>
    <w:charset w:val="80"/>
    <w:family w:val="auto"/>
    <w:pitch w:val="default"/>
    <w:sig w:usb0="00000000" w:usb1="00000000" w:usb2="00000012" w:usb3="00000000" w:csb0="2002009F" w:csb1="00000000"/>
  </w:font>
  <w:font w:name="uni font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Haettenschweiler">
    <w:altName w:val="Pi in the SciFi"/>
    <w:panose1 w:val="020B0706040902060204"/>
    <w:charset w:val="00"/>
    <w:family w:val="swiss"/>
    <w:pitch w:val="default"/>
    <w:sig w:usb0="00000000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61868"/>
    <w:rsid w:val="01EC6A21"/>
    <w:rsid w:val="02E55063"/>
    <w:rsid w:val="03012F09"/>
    <w:rsid w:val="055A5D31"/>
    <w:rsid w:val="0B0022E1"/>
    <w:rsid w:val="0B2E5021"/>
    <w:rsid w:val="0C85662B"/>
    <w:rsid w:val="0F0169C4"/>
    <w:rsid w:val="0FC751FE"/>
    <w:rsid w:val="129F25FA"/>
    <w:rsid w:val="186B32C4"/>
    <w:rsid w:val="1B67529D"/>
    <w:rsid w:val="1E574C95"/>
    <w:rsid w:val="27F85F49"/>
    <w:rsid w:val="28044637"/>
    <w:rsid w:val="29924D42"/>
    <w:rsid w:val="2A2728AF"/>
    <w:rsid w:val="2B4F3FD3"/>
    <w:rsid w:val="2CBC7BD7"/>
    <w:rsid w:val="36674E5B"/>
    <w:rsid w:val="36731176"/>
    <w:rsid w:val="43A768A7"/>
    <w:rsid w:val="4A0C728B"/>
    <w:rsid w:val="4A80392F"/>
    <w:rsid w:val="4BF9252D"/>
    <w:rsid w:val="4DF44CF2"/>
    <w:rsid w:val="53E74492"/>
    <w:rsid w:val="5780229B"/>
    <w:rsid w:val="5E740194"/>
    <w:rsid w:val="5EFB3516"/>
    <w:rsid w:val="5F6E4372"/>
    <w:rsid w:val="5FDA464E"/>
    <w:rsid w:val="614538A0"/>
    <w:rsid w:val="67261FB6"/>
    <w:rsid w:val="693748D4"/>
    <w:rsid w:val="6ADD63EC"/>
    <w:rsid w:val="6C2C062C"/>
    <w:rsid w:val="6DCC2C46"/>
    <w:rsid w:val="73601398"/>
    <w:rsid w:val="756648DC"/>
    <w:rsid w:val="789F46BF"/>
    <w:rsid w:val="7B796A4F"/>
    <w:rsid w:val="7BD90F3C"/>
    <w:rsid w:val="7EA355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4">
    <w:name w:val="Default Paragraph Font"/>
    <w:unhideWhenUsed/>
    <w:uiPriority w:val="0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Normal (Web)"/>
    <w:basedOn w:val="1"/>
    <w:unhideWhenUsed/>
    <w:qFormat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-SA"/>
    </w:rPr>
  </w:style>
  <w:style w:type="table" w:styleId="6">
    <w:name w:val="Table Grid"/>
    <w:basedOn w:val="5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2</Pages>
  <Words>0</Words>
  <Characters>0</Characters>
  <Lines>1</Lines>
  <Paragraphs>1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2015-08-11T12:05:00Z</dcterms:created>
  <dc:creator>X-DOG</dc:creator>
  <cp:lastModifiedBy>Administrator</cp:lastModifiedBy>
  <cp:lastPrinted>2017-05-03T08:01:00Z</cp:lastPrinted>
  <dcterms:modified xsi:type="dcterms:W3CDTF">2017-10-21T09:08:01Z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